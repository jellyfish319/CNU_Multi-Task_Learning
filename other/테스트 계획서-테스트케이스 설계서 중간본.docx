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7A79" w14:textId="77777777" w:rsidR="00032A93" w:rsidRPr="00DF2C84" w:rsidRDefault="00032A93">
      <w:pPr>
        <w:pStyle w:val="5"/>
        <w:rPr>
          <w:rFonts w:ascii="바탕체" w:eastAsia="바탕체" w:hAnsi="바탕체"/>
        </w:rPr>
      </w:pPr>
      <w:r w:rsidRPr="00DF2C84">
        <w:rPr>
          <w:rFonts w:ascii="바탕체" w:eastAsia="바탕체" w:hAnsi="바탕체" w:hint="eastAsia"/>
        </w:rPr>
        <w:t>Project Document</w:t>
      </w:r>
    </w:p>
    <w:p w14:paraId="51496912" w14:textId="264D04A6" w:rsidR="00032A93" w:rsidRPr="00DF2C84" w:rsidRDefault="0022757E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5D202555">
          <v:line id="_x0000_s2050" alt="" style="position:absolute;left:0;text-align:left;z-index:251657728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0850ADC9" w14:textId="77777777" w:rsidR="00032A93" w:rsidRPr="00DF2C84" w:rsidRDefault="00A02D76">
      <w:pPr>
        <w:pStyle w:val="a9"/>
        <w:spacing w:after="720"/>
        <w:ind w:right="1000"/>
        <w:rPr>
          <w:rFonts w:ascii="바탕체" w:eastAsia="바탕체" w:hAnsi="바탕체"/>
          <w:w w:val="90"/>
        </w:rPr>
      </w:pPr>
      <w:r w:rsidRPr="00DF2C84">
        <w:rPr>
          <w:rFonts w:ascii="바탕체" w:eastAsia="바탕체" w:hAnsi="바탕체"/>
          <w:w w:val="90"/>
        </w:rPr>
        <w:t xml:space="preserve">Test </w:t>
      </w:r>
      <w:r w:rsidR="003A3672" w:rsidRPr="00DF2C84">
        <w:rPr>
          <w:rFonts w:ascii="바탕체" w:eastAsia="바탕체" w:hAnsi="바탕체" w:hint="eastAsia"/>
          <w:w w:val="90"/>
        </w:rPr>
        <w:t>P</w:t>
      </w:r>
      <w:r w:rsidR="003A3672" w:rsidRPr="00DF2C84">
        <w:rPr>
          <w:rFonts w:ascii="바탕체" w:eastAsia="바탕체" w:hAnsi="바탕체"/>
          <w:w w:val="90"/>
        </w:rPr>
        <w:t xml:space="preserve">lan / Test Cases Design </w:t>
      </w:r>
      <w:r w:rsidR="002F39C6" w:rsidRPr="00DF2C84">
        <w:rPr>
          <w:rFonts w:ascii="바탕체" w:eastAsia="바탕체" w:hAnsi="바탕체" w:hint="eastAsia"/>
          <w:w w:val="90"/>
        </w:rPr>
        <w:t>Document</w:t>
      </w:r>
    </w:p>
    <w:p w14:paraId="1A27AE1F" w14:textId="77777777" w:rsidR="00CA1D5B" w:rsidRPr="00DF2C84" w:rsidRDefault="00CA1D5B" w:rsidP="00CA1D5B">
      <w:pPr>
        <w:pStyle w:val="a9"/>
        <w:spacing w:afterLines="0"/>
        <w:ind w:right="998"/>
        <w:rPr>
          <w:rFonts w:ascii="바탕체" w:eastAsia="바탕체" w:hAnsi="바탕체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601"/>
      </w:tblGrid>
      <w:tr w:rsidR="00CA1D5B" w:rsidRPr="00DF2C84" w14:paraId="180AC42E" w14:textId="77777777" w:rsidTr="0016423A">
        <w:trPr>
          <w:trHeight w:val="1043"/>
        </w:trPr>
        <w:tc>
          <w:tcPr>
            <w:tcW w:w="1101" w:type="dxa"/>
            <w:shd w:val="clear" w:color="auto" w:fill="auto"/>
            <w:vAlign w:val="center"/>
          </w:tcPr>
          <w:p w14:paraId="7F4F9447" w14:textId="77777777" w:rsidR="00CA1D5B" w:rsidRPr="00DF2C84" w:rsidRDefault="0016423A" w:rsidP="009E5EAB">
            <w:pPr>
              <w:rPr>
                <w:rFonts w:ascii="바탕체" w:eastAsia="바탕체" w:hAnsi="바탕체"/>
                <w:sz w:val="24"/>
              </w:rPr>
            </w:pPr>
            <w:r w:rsidRPr="00DF2C84">
              <w:rPr>
                <w:rFonts w:ascii="바탕체" w:eastAsia="바탕체" w:hAnsi="바탕체" w:hint="eastAsia"/>
                <w:sz w:val="24"/>
              </w:rPr>
              <w:t xml:space="preserve">Project </w:t>
            </w:r>
            <w:r w:rsidRPr="00DF2C84">
              <w:rPr>
                <w:rFonts w:ascii="바탕체" w:eastAsia="바탕체" w:hAnsi="바탕체"/>
                <w:sz w:val="24"/>
              </w:rPr>
              <w:t>N</w:t>
            </w:r>
            <w:r w:rsidRPr="00DF2C84">
              <w:rPr>
                <w:rFonts w:ascii="바탕체" w:eastAsia="바탕체" w:hAnsi="바탕체" w:hint="eastAsia"/>
                <w:sz w:val="24"/>
              </w:rPr>
              <w:t>ame</w:t>
            </w:r>
          </w:p>
        </w:tc>
        <w:tc>
          <w:tcPr>
            <w:tcW w:w="7601" w:type="dxa"/>
            <w:shd w:val="clear" w:color="auto" w:fill="auto"/>
            <w:vAlign w:val="center"/>
          </w:tcPr>
          <w:p w14:paraId="2AF870C3" w14:textId="016232CE" w:rsidR="00CA1D5B" w:rsidRPr="00DF2C84" w:rsidRDefault="00375FDA" w:rsidP="009E5EA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24"/>
              </w:rPr>
              <w:t>Multi-Task Learning을 활용한 PVT v2 프레임워크 성능 개선</w:t>
            </w:r>
          </w:p>
        </w:tc>
      </w:tr>
    </w:tbl>
    <w:p w14:paraId="7014DC4B" w14:textId="77777777" w:rsidR="006D5CF6" w:rsidRPr="00DF2C84" w:rsidRDefault="006D5CF6" w:rsidP="006D5CF6">
      <w:pPr>
        <w:rPr>
          <w:rFonts w:ascii="바탕체" w:eastAsia="바탕체" w:hAnsi="바탕체"/>
        </w:rPr>
      </w:pPr>
    </w:p>
    <w:p w14:paraId="6B54234D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15DB3D22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16C4F415" w14:textId="77777777" w:rsidR="0016423A" w:rsidRPr="00DF2C84" w:rsidRDefault="0016423A" w:rsidP="006D5CF6">
      <w:pPr>
        <w:rPr>
          <w:rFonts w:ascii="바탕체" w:eastAsia="바탕체" w:hAnsi="바탕체"/>
        </w:rPr>
      </w:pPr>
    </w:p>
    <w:p w14:paraId="1CD47BFC" w14:textId="77777777" w:rsidR="0016423A" w:rsidRPr="00DF2C84" w:rsidRDefault="0016423A" w:rsidP="006D5CF6">
      <w:pPr>
        <w:rPr>
          <w:rFonts w:ascii="바탕체" w:eastAsia="바탕체" w:hAnsi="바탕체"/>
        </w:rPr>
      </w:pPr>
    </w:p>
    <w:p w14:paraId="1EA5286C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410C81B7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17D91217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7D97B034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3F4FAF68" w14:textId="77777777" w:rsidR="00CA1D5B" w:rsidRPr="00DF2C84" w:rsidRDefault="00CA1D5B" w:rsidP="006D5CF6">
      <w:pPr>
        <w:rPr>
          <w:rFonts w:ascii="바탕체" w:eastAsia="바탕체" w:hAnsi="바탕체"/>
        </w:rPr>
      </w:pPr>
    </w:p>
    <w:p w14:paraId="5CE75ED7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08</w:t>
      </w:r>
      <w:r w:rsidRPr="00262491">
        <w:rPr>
          <w:rFonts w:ascii="바탕체" w:eastAsia="바탕체" w:hAnsi="바탕체" w:hint="eastAsia"/>
          <w:szCs w:val="20"/>
        </w:rPr>
        <w:t xml:space="preserve"> 조</w:t>
      </w:r>
    </w:p>
    <w:p w14:paraId="332E4761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</w:pPr>
    </w:p>
    <w:p w14:paraId="117535F3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20</w:t>
      </w:r>
      <w:r w:rsidRPr="00262491">
        <w:rPr>
          <w:rFonts w:ascii="바탕체" w:eastAsia="바탕체" w:hAnsi="바탕체"/>
          <w:szCs w:val="20"/>
        </w:rPr>
        <w:t>2</w:t>
      </w:r>
      <w:r>
        <w:rPr>
          <w:rFonts w:ascii="바탕체" w:eastAsia="바탕체" w:hAnsi="바탕체" w:hint="eastAsia"/>
          <w:szCs w:val="20"/>
        </w:rPr>
        <w:t>001156</w:t>
      </w:r>
      <w:r w:rsidRPr="00262491"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김수영</w:t>
      </w:r>
    </w:p>
    <w:p w14:paraId="58A3595B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20</w:t>
      </w:r>
      <w:r w:rsidRPr="00262491">
        <w:rPr>
          <w:rFonts w:ascii="바탕체" w:eastAsia="바탕체" w:hAnsi="바탕체"/>
          <w:szCs w:val="20"/>
        </w:rPr>
        <w:t>2</w:t>
      </w:r>
      <w:r>
        <w:rPr>
          <w:rFonts w:ascii="바탕체" w:eastAsia="바탕체" w:hAnsi="바탕체" w:hint="eastAsia"/>
          <w:szCs w:val="20"/>
        </w:rPr>
        <w:t>002510 송재현</w:t>
      </w:r>
    </w:p>
    <w:p w14:paraId="0DA7ED1A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</w:pPr>
    </w:p>
    <w:p w14:paraId="7E3FA747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  <w:sectPr w:rsidR="00833F89" w:rsidRPr="00262491" w:rsidSect="00833F89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262491">
        <w:rPr>
          <w:rFonts w:ascii="바탕체" w:eastAsia="바탕체" w:hAnsi="바탕체" w:hint="eastAsia"/>
          <w:szCs w:val="20"/>
        </w:rPr>
        <w:t>지도교수:</w:t>
      </w:r>
      <w:r w:rsidRPr="00262491"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이종률</w:t>
      </w:r>
      <w:r w:rsidRPr="00262491">
        <w:rPr>
          <w:rFonts w:ascii="바탕체" w:eastAsia="바탕체" w:hAnsi="바탕체" w:hint="eastAsia"/>
          <w:szCs w:val="20"/>
        </w:rPr>
        <w:t xml:space="preserve"> 교수님 </w:t>
      </w:r>
      <w:r w:rsidRPr="00262491">
        <w:rPr>
          <w:rFonts w:ascii="바탕체" w:eastAsia="바탕체" w:hAnsi="바탕체"/>
          <w:szCs w:val="20"/>
        </w:rPr>
        <w:t>(</w:t>
      </w:r>
      <w:r w:rsidRPr="00262491">
        <w:rPr>
          <w:rFonts w:ascii="바탕체" w:eastAsia="바탕체" w:hAnsi="바탕체" w:hint="eastAsia"/>
          <w:szCs w:val="20"/>
        </w:rPr>
        <w:t>서명)</w:t>
      </w:r>
    </w:p>
    <w:p w14:paraId="6AD752FA" w14:textId="77777777" w:rsidR="0016423A" w:rsidRPr="00833F89" w:rsidRDefault="0016423A" w:rsidP="00811F1E">
      <w:pPr>
        <w:rPr>
          <w:rFonts w:ascii="바탕체" w:eastAsia="바탕체" w:hAnsi="바탕체"/>
        </w:rPr>
      </w:pPr>
    </w:p>
    <w:p w14:paraId="61973B07" w14:textId="77777777" w:rsidR="00811F1E" w:rsidRPr="00DF2C84" w:rsidRDefault="00811F1E" w:rsidP="00811F1E">
      <w:pPr>
        <w:rPr>
          <w:rFonts w:ascii="바탕체" w:eastAsia="바탕체" w:hAnsi="바탕체"/>
        </w:rPr>
      </w:pPr>
    </w:p>
    <w:p w14:paraId="01C05F47" w14:textId="77777777" w:rsidR="00032A93" w:rsidRPr="00DF2C84" w:rsidRDefault="00032A93">
      <w:pPr>
        <w:pStyle w:val="ab"/>
        <w:spacing w:after="360"/>
        <w:rPr>
          <w:rFonts w:ascii="바탕체" w:eastAsia="바탕체" w:hAnsi="바탕체"/>
        </w:rPr>
      </w:pPr>
      <w:r w:rsidRPr="00DF2C84">
        <w:rPr>
          <w:rFonts w:ascii="바탕체" w:eastAsia="바탕체" w:hAnsi="바탕체" w:hint="eastAsia"/>
        </w:rPr>
        <w:lastRenderedPageBreak/>
        <w:t>Table of Contents</w:t>
      </w:r>
    </w:p>
    <w:bookmarkStart w:id="0" w:name="_Toc508474794"/>
    <w:bookmarkStart w:id="1" w:name="_Toc513955113"/>
    <w:p w14:paraId="0CD90DD5" w14:textId="2542C644" w:rsidR="00F40275" w:rsidRDefault="00F4027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</w:rPr>
        <w:fldChar w:fldCharType="begin"/>
      </w:r>
      <w:r>
        <w:rPr>
          <w:rFonts w:ascii="바탕체" w:eastAsia="바탕체" w:hAnsi="바탕체"/>
        </w:rPr>
        <w:instrText xml:space="preserve"> TOC \o "1-3" \h \z \u </w:instrText>
      </w:r>
      <w:r>
        <w:rPr>
          <w:rFonts w:ascii="바탕체" w:eastAsia="바탕체" w:hAnsi="바탕체"/>
        </w:rPr>
        <w:fldChar w:fldCharType="separate"/>
      </w:r>
      <w:hyperlink w:anchor="_Toc197957189" w:history="1">
        <w:r w:rsidRPr="009770D8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F45DC5" w14:textId="68ED97FE" w:rsidR="00F40275" w:rsidRDefault="00F40275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957190" w:history="1">
        <w:r w:rsidRPr="009770D8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연구 질문/ 가설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BE5404" w14:textId="09B5C789" w:rsidR="00F40275" w:rsidRDefault="00F4027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7191" w:history="1">
        <w:r w:rsidRPr="009770D8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A9E442" w14:textId="691963FB" w:rsidR="00F40275" w:rsidRDefault="00F4027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7192" w:history="1">
        <w:r w:rsidRPr="009770D8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A6AAC4" w14:textId="040969E9" w:rsidR="00F40275" w:rsidRDefault="00F4027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7193" w:history="1">
        <w:r w:rsidRPr="009770D8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E674D1" w14:textId="2EF20589" w:rsidR="00811F1E" w:rsidRPr="00DF2C84" w:rsidRDefault="00F40275" w:rsidP="00811F1E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fldChar w:fldCharType="end"/>
      </w:r>
    </w:p>
    <w:p w14:paraId="4D684FA4" w14:textId="098D7EF2" w:rsidR="00DF2C84" w:rsidRPr="00DF2C84" w:rsidRDefault="00A1118D" w:rsidP="00DF2C84">
      <w:pPr>
        <w:pStyle w:val="10"/>
        <w:spacing w:before="540"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tab/>
      </w:r>
      <w:r w:rsidR="00811F1E" w:rsidRPr="00DF2C84">
        <w:rPr>
          <w:rFonts w:ascii="바탕체" w:eastAsia="바탕체" w:hAnsi="바탕체"/>
        </w:rPr>
        <w:br w:type="page"/>
      </w:r>
      <w:bookmarkStart w:id="2" w:name="_Toc196128883"/>
      <w:bookmarkStart w:id="3" w:name="_Toc197957189"/>
      <w:bookmarkEnd w:id="0"/>
      <w:bookmarkEnd w:id="1"/>
      <w:r w:rsidR="00DF2C84" w:rsidRPr="00DF2C84">
        <w:rPr>
          <w:rFonts w:ascii="바탕체" w:eastAsia="바탕체" w:hAnsi="바탕체" w:hint="eastAsia"/>
        </w:rPr>
        <w:lastRenderedPageBreak/>
        <w:t>Introduction</w:t>
      </w:r>
      <w:bookmarkEnd w:id="2"/>
      <w:bookmarkEnd w:id="3"/>
    </w:p>
    <w:p w14:paraId="35C425F6" w14:textId="77777777" w:rsidR="00DF2C84" w:rsidRPr="00DF2C84" w:rsidRDefault="00DF2C84" w:rsidP="00DF2C84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4" w:name="_Toc194925860"/>
      <w:bookmarkStart w:id="5" w:name="_Toc196128886"/>
      <w:bookmarkStart w:id="6" w:name="_Toc197957190"/>
      <w:r w:rsidRPr="00DF2C84">
        <w:rPr>
          <w:rFonts w:ascii="바탕체" w:eastAsia="바탕체" w:hAnsi="바탕체" w:hint="eastAsia"/>
        </w:rPr>
        <w:t>연구 질문/ 가설</w:t>
      </w:r>
      <w:bookmarkEnd w:id="4"/>
      <w:bookmarkEnd w:id="5"/>
      <w:bookmarkEnd w:id="6"/>
    </w:p>
    <w:p w14:paraId="644A9FA4" w14:textId="77777777" w:rsidR="00AF4990" w:rsidRDefault="00AF4990" w:rsidP="00AF4990">
      <w:pPr>
        <w:pStyle w:val="a3"/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연구 질문에 답하고자 한다:</w:t>
      </w:r>
    </w:p>
    <w:p w14:paraId="1DDB3E0E" w14:textId="77777777" w:rsidR="00AF4990" w:rsidRPr="00C44199" w:rsidRDefault="00AF4990" w:rsidP="00AF4990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  <w:b/>
          <w:bCs w:val="0"/>
        </w:rPr>
      </w:pPr>
      <w:r w:rsidRPr="00C44199">
        <w:rPr>
          <w:rFonts w:ascii="바탕체" w:eastAsia="바탕체" w:hAnsi="바탕체" w:hint="eastAsia"/>
          <w:b/>
          <w:bCs w:val="0"/>
        </w:rPr>
        <w:t>RQ1</w:t>
      </w:r>
    </w:p>
    <w:p w14:paraId="7EE87301" w14:textId="66893A37" w:rsidR="00AF4990" w:rsidRDefault="00AF4990" w:rsidP="00AF4990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PVT v2 프레임워크에 MTL을 적용한 모델은 단일 작업 학습</w:t>
      </w:r>
      <w:r w:rsidR="00272355">
        <w:rPr>
          <w:rFonts w:ascii="바탕체" w:eastAsia="바탕체" w:hAnsi="바탕체" w:hint="eastAsia"/>
        </w:rPr>
        <w:t>(STL)</w:t>
      </w:r>
      <w:r>
        <w:rPr>
          <w:rFonts w:ascii="바탕체" w:eastAsia="바탕체" w:hAnsi="바탕체" w:hint="eastAsia"/>
        </w:rPr>
        <w:t xml:space="preserve"> 모델과 기존에 알려져 있는 MTL 모형에 비해 학습한 작업(이미지 분류, 객체 탐지, 의미론적 분할)에 대한 유의미한 성능 향상이 이루어지는가?</w:t>
      </w:r>
    </w:p>
    <w:p w14:paraId="3690D7FD" w14:textId="77777777" w:rsidR="00AF4990" w:rsidRPr="00C44199" w:rsidRDefault="00AF4990" w:rsidP="00AF4990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  <w:b/>
          <w:bCs w:val="0"/>
        </w:rPr>
      </w:pPr>
      <w:r w:rsidRPr="00C44199">
        <w:rPr>
          <w:rFonts w:ascii="바탕체" w:eastAsia="바탕체" w:hAnsi="바탕체" w:hint="eastAsia"/>
          <w:b/>
          <w:bCs w:val="0"/>
        </w:rPr>
        <w:t>RQ2</w:t>
      </w:r>
    </w:p>
    <w:p w14:paraId="6DBACAAA" w14:textId="0BD6CAC8" w:rsidR="00AF4990" w:rsidRDefault="00AF4990" w:rsidP="00AF4990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Multi-Task Learning</w:t>
      </w:r>
      <w:r w:rsidR="001C1E57">
        <w:rPr>
          <w:rFonts w:ascii="바탕체" w:eastAsia="바탕체" w:hAnsi="바탕체" w:hint="eastAsia"/>
        </w:rPr>
        <w:t xml:space="preserve"> 기반 PVT v2 프레임워크는</w:t>
      </w:r>
      <w:r>
        <w:rPr>
          <w:rFonts w:ascii="바탕체" w:eastAsia="바탕체" w:hAnsi="바탕체" w:hint="eastAsia"/>
        </w:rPr>
        <w:t xml:space="preserve"> 자율주행 </w:t>
      </w:r>
      <w:r w:rsidR="003A4354">
        <w:rPr>
          <w:rFonts w:ascii="바탕체" w:eastAsia="바탕체" w:hAnsi="바탕체" w:hint="eastAsia"/>
        </w:rPr>
        <w:t>환경</w:t>
      </w:r>
      <w:r>
        <w:rPr>
          <w:rFonts w:ascii="바탕체" w:eastAsia="바탕체" w:hAnsi="바탕체" w:hint="eastAsia"/>
        </w:rPr>
        <w:t>에서 기존 프레임워크</w:t>
      </w:r>
      <w:r w:rsidR="003A4354">
        <w:rPr>
          <w:rFonts w:ascii="바탕체" w:eastAsia="바탕체" w:hAnsi="바탕체" w:hint="eastAsia"/>
        </w:rPr>
        <w:t>(</w:t>
      </w:r>
      <w:proofErr w:type="spellStart"/>
      <w:r w:rsidR="003A4354">
        <w:rPr>
          <w:rFonts w:ascii="바탕체" w:eastAsia="바탕체" w:hAnsi="바탕체" w:hint="eastAsia"/>
        </w:rPr>
        <w:t>HydraNet</w:t>
      </w:r>
      <w:proofErr w:type="spellEnd"/>
      <w:r w:rsidR="003A4354">
        <w:rPr>
          <w:rFonts w:ascii="바탕체" w:eastAsia="바탕체" w:hAnsi="바탕체" w:hint="eastAsia"/>
        </w:rPr>
        <w:t xml:space="preserve"> 등)</w:t>
      </w:r>
      <w:r>
        <w:rPr>
          <w:rFonts w:ascii="바탕체" w:eastAsia="바탕체" w:hAnsi="바탕체" w:hint="eastAsia"/>
        </w:rPr>
        <w:t xml:space="preserve"> 대비 </w:t>
      </w:r>
      <w:r w:rsidR="003A4354">
        <w:rPr>
          <w:rFonts w:ascii="바탕체" w:eastAsia="바탕체" w:hAnsi="바탕체" w:hint="eastAsia"/>
        </w:rPr>
        <w:t>효율성 및 정확도 측면에서 어떤 차이를 보이는가?</w:t>
      </w:r>
    </w:p>
    <w:p w14:paraId="31FDE015" w14:textId="77777777" w:rsidR="00AF4990" w:rsidRDefault="00AF4990" w:rsidP="00AF4990">
      <w:pPr>
        <w:pStyle w:val="a3"/>
        <w:spacing w:afterLines="0"/>
        <w:ind w:leftChars="0"/>
        <w:rPr>
          <w:rFonts w:ascii="바탕체" w:eastAsia="바탕체" w:hAnsi="바탕체"/>
        </w:rPr>
      </w:pPr>
    </w:p>
    <w:p w14:paraId="738A5713" w14:textId="77777777" w:rsidR="00AF4990" w:rsidRDefault="00AF4990" w:rsidP="00AF4990">
      <w:pPr>
        <w:pStyle w:val="a3"/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가설을 설정할 수 있다:</w:t>
      </w:r>
    </w:p>
    <w:p w14:paraId="1D3B5EC1" w14:textId="77777777" w:rsidR="00AF4990" w:rsidRPr="00C44199" w:rsidRDefault="00AF4990" w:rsidP="00AF4990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  <w:b/>
          <w:bCs w:val="0"/>
        </w:rPr>
      </w:pPr>
      <w:r w:rsidRPr="00C44199">
        <w:rPr>
          <w:rFonts w:ascii="바탕체" w:eastAsia="바탕체" w:hAnsi="바탕체" w:hint="eastAsia"/>
          <w:b/>
          <w:bCs w:val="0"/>
        </w:rPr>
        <w:t>H1</w:t>
      </w:r>
    </w:p>
    <w:p w14:paraId="09AEC67E" w14:textId="0CE4E76F" w:rsidR="00AF4990" w:rsidRDefault="00AF4990" w:rsidP="00AF4990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MTL을 </w:t>
      </w:r>
      <w:r w:rsidR="00430549">
        <w:rPr>
          <w:rFonts w:ascii="바탕체" w:eastAsia="바탕체" w:hAnsi="바탕체" w:hint="eastAsia"/>
        </w:rPr>
        <w:t>적용한</w:t>
      </w:r>
      <w:r>
        <w:rPr>
          <w:rFonts w:ascii="바탕체" w:eastAsia="바탕체" w:hAnsi="바탕체" w:hint="eastAsia"/>
        </w:rPr>
        <w:t xml:space="preserve"> PVT v2 모델은 </w:t>
      </w:r>
      <w:r w:rsidR="00430549">
        <w:rPr>
          <w:rFonts w:ascii="바탕체" w:eastAsia="바탕체" w:hAnsi="바탕체" w:hint="eastAsia"/>
        </w:rPr>
        <w:t>STL 기반 PVT v2 및</w:t>
      </w:r>
      <w:r>
        <w:rPr>
          <w:rFonts w:ascii="바탕체" w:eastAsia="바탕체" w:hAnsi="바탕체" w:hint="eastAsia"/>
        </w:rPr>
        <w:t xml:space="preserve"> 기존 MTL 모</w:t>
      </w:r>
      <w:r w:rsidR="00430549">
        <w:rPr>
          <w:rFonts w:ascii="바탕체" w:eastAsia="바탕체" w:hAnsi="바탕체" w:hint="eastAsia"/>
        </w:rPr>
        <w:t>델(Swin MTL)</w:t>
      </w:r>
      <w:r>
        <w:rPr>
          <w:rFonts w:ascii="바탕체" w:eastAsia="바탕체" w:hAnsi="바탕체" w:hint="eastAsia"/>
        </w:rPr>
        <w:t xml:space="preserve">보다 정확도, AP, </w:t>
      </w:r>
      <w:proofErr w:type="spellStart"/>
      <w:r>
        <w:rPr>
          <w:rFonts w:ascii="바탕체" w:eastAsia="바탕체" w:hAnsi="바탕체" w:hint="eastAsia"/>
        </w:rPr>
        <w:t>mIoU</w:t>
      </w:r>
      <w:proofErr w:type="spellEnd"/>
      <w:r>
        <w:rPr>
          <w:rFonts w:ascii="바탕체" w:eastAsia="바탕체" w:hAnsi="바탕체" w:hint="eastAsia"/>
        </w:rPr>
        <w:t>, #Param 등의 성능 지표에서 유의미한 향상을 보일 것이다.</w:t>
      </w:r>
    </w:p>
    <w:p w14:paraId="110181FB" w14:textId="77777777" w:rsidR="00AF4990" w:rsidRPr="00C44199" w:rsidRDefault="00AF4990" w:rsidP="00AF4990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  <w:b/>
          <w:bCs w:val="0"/>
        </w:rPr>
      </w:pPr>
      <w:r w:rsidRPr="00C44199">
        <w:rPr>
          <w:rFonts w:ascii="바탕체" w:eastAsia="바탕체" w:hAnsi="바탕체" w:hint="eastAsia"/>
          <w:b/>
          <w:bCs w:val="0"/>
        </w:rPr>
        <w:t>H2</w:t>
      </w:r>
    </w:p>
    <w:p w14:paraId="01E42220" w14:textId="7DF37167" w:rsidR="00AF4990" w:rsidRDefault="00430549" w:rsidP="00AF4990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제안하는 </w:t>
      </w:r>
      <w:r w:rsidR="00AF4990" w:rsidRPr="008A2EE8">
        <w:rPr>
          <w:rFonts w:ascii="바탕체" w:eastAsia="바탕체" w:hAnsi="바탕체" w:hint="eastAsia"/>
        </w:rPr>
        <w:t xml:space="preserve">MTL 기반 </w:t>
      </w:r>
      <w:r>
        <w:rPr>
          <w:rFonts w:ascii="바탕체" w:eastAsia="바탕체" w:hAnsi="바탕체" w:hint="eastAsia"/>
        </w:rPr>
        <w:t>PVT v2 프레임워크는</w:t>
      </w:r>
      <w:r w:rsidR="00AF4990" w:rsidRPr="008A2EE8">
        <w:rPr>
          <w:rFonts w:ascii="바탕체" w:eastAsia="바탕체" w:hAnsi="바탕체" w:hint="eastAsia"/>
        </w:rPr>
        <w:t xml:space="preserve"> 자율 주행 분야에서 연구되는 모형인 </w:t>
      </w:r>
      <w:proofErr w:type="spellStart"/>
      <w:r w:rsidR="00AF4990" w:rsidRPr="008A2EE8">
        <w:rPr>
          <w:rFonts w:ascii="바탕체" w:eastAsia="바탕체" w:hAnsi="바탕체" w:hint="eastAsia"/>
        </w:rPr>
        <w:t>HydraNet</w:t>
      </w:r>
      <w:proofErr w:type="spellEnd"/>
      <w:r w:rsidR="00AF4990" w:rsidRPr="008A2EE8">
        <w:rPr>
          <w:rFonts w:ascii="바탕체" w:eastAsia="바탕체" w:hAnsi="바탕체" w:hint="eastAsia"/>
        </w:rPr>
        <w:t xml:space="preserve"> 대비 정확도 측면에서 유의미한 성능 향상을 보여줄 것이다.</w:t>
      </w:r>
    </w:p>
    <w:p w14:paraId="12D3750B" w14:textId="39D9922C" w:rsidR="0073452E" w:rsidRPr="00DF2C84" w:rsidRDefault="00A3341E" w:rsidP="00DF2C84">
      <w:pPr>
        <w:pStyle w:val="10"/>
        <w:spacing w:before="540" w:after="360"/>
        <w:rPr>
          <w:rFonts w:ascii="바탕체" w:eastAsia="바탕체" w:hAnsi="바탕체"/>
        </w:rPr>
      </w:pPr>
      <w:r w:rsidRPr="00DF2C84">
        <w:br w:type="page"/>
      </w:r>
      <w:bookmarkStart w:id="7" w:name="_Toc197957191"/>
      <w:r w:rsidR="00A02D76" w:rsidRPr="00DF2C84">
        <w:rPr>
          <w:rFonts w:ascii="바탕체" w:eastAsia="바탕체" w:hAnsi="바탕체" w:hint="eastAsia"/>
        </w:rPr>
        <w:lastRenderedPageBreak/>
        <w:t xml:space="preserve">Test </w:t>
      </w:r>
      <w:r w:rsidR="003A3672" w:rsidRPr="00DF2C84">
        <w:rPr>
          <w:rFonts w:ascii="바탕체" w:eastAsia="바탕체" w:hAnsi="바탕체" w:hint="eastAsia"/>
        </w:rPr>
        <w:t>P</w:t>
      </w:r>
      <w:r w:rsidR="003A3672" w:rsidRPr="00DF2C84">
        <w:rPr>
          <w:rFonts w:ascii="바탕체" w:eastAsia="바탕체" w:hAnsi="바탕체"/>
        </w:rPr>
        <w:t>lan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A02D76" w:rsidRPr="00DF2C84" w14:paraId="4157C11A" w14:textId="77777777" w:rsidTr="00AF3A55">
        <w:tc>
          <w:tcPr>
            <w:tcW w:w="8720" w:type="dxa"/>
            <w:shd w:val="clear" w:color="auto" w:fill="D9D9D9"/>
          </w:tcPr>
          <w:p w14:paraId="553DDD18" w14:textId="77777777" w:rsidR="00A02D76" w:rsidRPr="00145506" w:rsidRDefault="00A02D76" w:rsidP="00A02D76">
            <w:pPr>
              <w:rPr>
                <w:rFonts w:ascii="바탕체" w:eastAsia="바탕체" w:hAnsi="바탕체"/>
                <w:b/>
                <w:szCs w:val="20"/>
              </w:rPr>
            </w:pPr>
            <w:r w:rsidRPr="00145506">
              <w:rPr>
                <w:rFonts w:ascii="바탕체" w:eastAsia="바탕체" w:hAnsi="바탕체" w:hint="eastAsia"/>
                <w:b/>
                <w:szCs w:val="20"/>
              </w:rPr>
              <w:t xml:space="preserve">1. </w:t>
            </w:r>
            <w:r w:rsidR="003A3672" w:rsidRPr="00145506">
              <w:rPr>
                <w:rFonts w:ascii="바탕체" w:eastAsia="바탕체" w:hAnsi="바탕체"/>
                <w:b/>
                <w:szCs w:val="20"/>
              </w:rPr>
              <w:t xml:space="preserve">배경과 </w:t>
            </w:r>
            <w:r w:rsidR="003A3672" w:rsidRPr="00145506">
              <w:rPr>
                <w:rFonts w:ascii="바탕체" w:eastAsia="바탕체" w:hAnsi="바탕체" w:hint="eastAsia"/>
                <w:b/>
                <w:szCs w:val="20"/>
              </w:rPr>
              <w:t>목적</w:t>
            </w:r>
          </w:p>
        </w:tc>
      </w:tr>
      <w:tr w:rsidR="00A02D76" w:rsidRPr="00DF2C84" w14:paraId="043AFF10" w14:textId="77777777" w:rsidTr="00AF3A55">
        <w:tc>
          <w:tcPr>
            <w:tcW w:w="8720" w:type="dxa"/>
            <w:shd w:val="clear" w:color="auto" w:fill="F2F2F2"/>
          </w:tcPr>
          <w:p w14:paraId="5E97E50D" w14:textId="77777777" w:rsidR="00A02D76" w:rsidRPr="00145506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145506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="003A3672" w:rsidRPr="00145506">
              <w:rPr>
                <w:rFonts w:ascii="바탕체" w:eastAsia="바탕체" w:hAnsi="바탕체" w:hint="eastAsia"/>
                <w:szCs w:val="20"/>
              </w:rPr>
              <w:t>배경</w:t>
            </w:r>
          </w:p>
        </w:tc>
      </w:tr>
      <w:tr w:rsidR="00A02D76" w:rsidRPr="00DF2C84" w14:paraId="1D09D9DD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2A0BAD73" w14:textId="5B826958" w:rsidR="00FA5F18" w:rsidRPr="00145506" w:rsidRDefault="00DF2C84" w:rsidP="00DF2C84">
            <w:pPr>
              <w:pStyle w:val="af9"/>
              <w:spacing w:line="240" w:lineRule="auto"/>
              <w:ind w:firstLineChars="50" w:firstLine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- </w:t>
            </w:r>
            <w:r w:rsidR="009D2C44" w:rsidRPr="00145506">
              <w:rPr>
                <w:rFonts w:ascii="바탕체" w:eastAsia="바탕체" w:hAnsi="바탕체" w:hint="eastAsia"/>
              </w:rPr>
              <w:t xml:space="preserve">MTL은 여러 작업을 동시에 학습해 일반화 성능과 모델 경량화를 도모하지만, 부정적 전이, 작업 선정 기준 부재, 평가 불확실성 등의 한계가 있다. STL 모델을 MTL로 </w:t>
            </w:r>
            <w:proofErr w:type="spellStart"/>
            <w:r w:rsidR="009D2C44" w:rsidRPr="00145506">
              <w:rPr>
                <w:rFonts w:ascii="바탕체" w:eastAsia="바탕체" w:hAnsi="바탕체" w:hint="eastAsia"/>
              </w:rPr>
              <w:t>확상하는</w:t>
            </w:r>
            <w:proofErr w:type="spellEnd"/>
            <w:r w:rsidR="009D2C44" w:rsidRPr="00145506">
              <w:rPr>
                <w:rFonts w:ascii="바탕체" w:eastAsia="바탕체" w:hAnsi="바탕체" w:hint="eastAsia"/>
              </w:rPr>
              <w:t xml:space="preserve"> 것은</w:t>
            </w:r>
            <w:r w:rsidR="00594F6F" w:rsidRPr="00145506">
              <w:rPr>
                <w:rFonts w:ascii="바탕체" w:eastAsia="바탕체" w:hAnsi="바탕체" w:hint="eastAsia"/>
              </w:rPr>
              <w:t xml:space="preserve"> 구조적 당위성이 있고, 성능 개선 사례(Swin MTL)도 있으며, 검증된 STL 모델(PVT v2)을 기준으로 MTL의 효과를 정량 평가할 수 있다는 장점이 있다.</w:t>
            </w:r>
          </w:p>
        </w:tc>
      </w:tr>
      <w:tr w:rsidR="00A02D76" w:rsidRPr="00DF2C84" w14:paraId="316D66AB" w14:textId="77777777" w:rsidTr="00AF3A55">
        <w:trPr>
          <w:trHeight w:val="72"/>
        </w:trPr>
        <w:tc>
          <w:tcPr>
            <w:tcW w:w="8720" w:type="dxa"/>
            <w:shd w:val="clear" w:color="auto" w:fill="D9D9D9"/>
          </w:tcPr>
          <w:p w14:paraId="464DCAE4" w14:textId="77777777" w:rsidR="00A02D76" w:rsidRPr="00145506" w:rsidRDefault="00A02D76" w:rsidP="003A3672">
            <w:pPr>
              <w:rPr>
                <w:rFonts w:ascii="바탕체" w:eastAsia="바탕체" w:hAnsi="바탕체"/>
                <w:b/>
                <w:szCs w:val="20"/>
              </w:rPr>
            </w:pPr>
            <w:r w:rsidRPr="00145506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1347E5" w:rsidRPr="00145506"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 w:rsidR="00E4279F" w:rsidRPr="00DF2C84" w14:paraId="5BD33459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4D088B42" w14:textId="4FD2555C" w:rsidR="00E4279F" w:rsidRPr="00145506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2.1 </w:t>
            </w:r>
            <w:r w:rsidR="00DF2C84" w:rsidRPr="00145506">
              <w:rPr>
                <w:rFonts w:ascii="바탕체" w:eastAsia="바탕체" w:hAnsi="바탕체" w:hint="eastAsia"/>
              </w:rPr>
              <w:t>독립/ 종속 변수 정의</w:t>
            </w:r>
          </w:p>
        </w:tc>
      </w:tr>
      <w:tr w:rsidR="00E4279F" w:rsidRPr="00DF2C84" w14:paraId="727F361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179A2929" w14:textId="58B81623" w:rsidR="009379C9" w:rsidRPr="00145506" w:rsidRDefault="00236FD2" w:rsidP="009379C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- </w:t>
            </w:r>
            <w:r w:rsidR="005971E4" w:rsidRPr="00145506">
              <w:rPr>
                <w:rFonts w:ascii="바탕체" w:eastAsia="바탕체" w:hAnsi="바탕체" w:hint="eastAsia"/>
              </w:rPr>
              <w:t>독립 변수:</w:t>
            </w:r>
          </w:p>
          <w:p w14:paraId="45B62985" w14:textId="092817EE" w:rsidR="005971E4" w:rsidRPr="00145506" w:rsidRDefault="005971E4" w:rsidP="005971E4">
            <w:pPr>
              <w:pStyle w:val="af9"/>
              <w:numPr>
                <w:ilvl w:val="0"/>
                <w:numId w:val="32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학습 구조 (STL vs MTL</w:t>
            </w:r>
            <w:r w:rsidR="00B91AF1" w:rsidRPr="00145506">
              <w:rPr>
                <w:rFonts w:ascii="바탕체" w:eastAsia="바탕체" w:hAnsi="바탕체" w:hint="eastAsia"/>
              </w:rPr>
              <w:t>, Hard Sharing, Soft Sharing)</w:t>
            </w:r>
          </w:p>
          <w:p w14:paraId="79EE8740" w14:textId="186D508A" w:rsidR="00BB4B7F" w:rsidRPr="00145506" w:rsidRDefault="00B91AF1" w:rsidP="00BB4B7F">
            <w:pPr>
              <w:pStyle w:val="af9"/>
              <w:numPr>
                <w:ilvl w:val="0"/>
                <w:numId w:val="32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백본 모델 종류</w:t>
            </w:r>
          </w:p>
          <w:p w14:paraId="24BB3C34" w14:textId="77777777" w:rsidR="00BB4B7F" w:rsidRPr="00145506" w:rsidRDefault="00BB4B7F" w:rsidP="00697903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-</w:t>
            </w:r>
            <w:r w:rsidRPr="00145506">
              <w:rPr>
                <w:rFonts w:ascii="바탕체" w:eastAsia="바탕체" w:hAnsi="바탕체"/>
              </w:rPr>
              <w:t xml:space="preserve"> </w:t>
            </w:r>
            <w:r w:rsidRPr="00145506">
              <w:rPr>
                <w:rFonts w:ascii="바탕체" w:eastAsia="바탕체" w:hAnsi="바탕체" w:hint="eastAsia"/>
              </w:rPr>
              <w:t>종속 변수:</w:t>
            </w:r>
          </w:p>
          <w:p w14:paraId="42E1FBA1" w14:textId="0CDE8EB2" w:rsidR="00697903" w:rsidRPr="00145506" w:rsidRDefault="00697903" w:rsidP="00697903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성능 지표: </w:t>
            </w:r>
            <w:r w:rsidR="000825EE" w:rsidRPr="00145506">
              <w:rPr>
                <w:rFonts w:ascii="바탕체" w:eastAsia="바탕체" w:hAnsi="바탕체"/>
              </w:rPr>
              <w:t xml:space="preserve">Accuracy, AP (Average Precision), </w:t>
            </w:r>
            <w:proofErr w:type="spellStart"/>
            <w:r w:rsidR="000825EE" w:rsidRPr="00145506">
              <w:rPr>
                <w:rFonts w:ascii="바탕체" w:eastAsia="바탕체" w:hAnsi="바탕체"/>
              </w:rPr>
              <w:t>mIoU</w:t>
            </w:r>
            <w:proofErr w:type="spellEnd"/>
            <w:r w:rsidR="000825EE" w:rsidRPr="00145506">
              <w:rPr>
                <w:rFonts w:ascii="바탕체" w:eastAsia="바탕체" w:hAnsi="바탕체"/>
              </w:rPr>
              <w:t xml:space="preserve"> (mean Intersection over Union), #Parameters, 연산 속도</w:t>
            </w:r>
          </w:p>
        </w:tc>
      </w:tr>
      <w:tr w:rsidR="00A02D76" w:rsidRPr="00DF2C84" w14:paraId="519D553D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1549F734" w14:textId="0721015C" w:rsidR="00A02D76" w:rsidRPr="00145506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145506">
              <w:rPr>
                <w:rFonts w:ascii="바탕체" w:eastAsia="바탕체" w:hAnsi="바탕체" w:hint="eastAsia"/>
                <w:szCs w:val="20"/>
              </w:rPr>
              <w:t>2.</w:t>
            </w:r>
            <w:r w:rsidR="00E4279F" w:rsidRPr="00145506">
              <w:rPr>
                <w:rFonts w:ascii="바탕체" w:eastAsia="바탕체" w:hAnsi="바탕체"/>
                <w:szCs w:val="20"/>
              </w:rPr>
              <w:t>2</w:t>
            </w:r>
            <w:r w:rsidRPr="00145506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DF2C84" w:rsidRPr="00145506">
              <w:rPr>
                <w:rFonts w:ascii="바탕체" w:eastAsia="바탕체" w:hAnsi="바탕체" w:hint="eastAsia"/>
                <w:szCs w:val="20"/>
              </w:rPr>
              <w:t>실험 대상/ 환경</w:t>
            </w:r>
          </w:p>
        </w:tc>
      </w:tr>
      <w:tr w:rsidR="00E4279F" w:rsidRPr="00DF2C84" w14:paraId="572B923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5FE9E47C" w14:textId="178B5C62" w:rsidR="00494031" w:rsidRPr="00145506" w:rsidRDefault="00494031" w:rsidP="000825E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- 참가자:</w:t>
            </w:r>
          </w:p>
          <w:p w14:paraId="0AE62318" w14:textId="18467329" w:rsidR="00494031" w:rsidRPr="00145506" w:rsidRDefault="00494031" w:rsidP="00494031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김수영</w:t>
            </w:r>
          </w:p>
          <w:p w14:paraId="1F656CB7" w14:textId="3ECA34C0" w:rsidR="00494031" w:rsidRPr="00145506" w:rsidRDefault="00494031" w:rsidP="00494031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송재현</w:t>
            </w:r>
          </w:p>
          <w:p w14:paraId="73F53293" w14:textId="77777777" w:rsidR="000825EE" w:rsidRPr="00145506" w:rsidRDefault="000825EE" w:rsidP="000825E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- 데이터셋:</w:t>
            </w:r>
          </w:p>
          <w:p w14:paraId="098F5679" w14:textId="15334870" w:rsidR="000825EE" w:rsidRPr="00145506" w:rsidRDefault="000825EE" w:rsidP="000825EE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ImageNet (이미지 분류)</w:t>
            </w:r>
          </w:p>
          <w:p w14:paraId="11099500" w14:textId="0421FAE8" w:rsidR="000825EE" w:rsidRPr="00145506" w:rsidRDefault="000825EE" w:rsidP="000825EE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COCO (객체 탐지)</w:t>
            </w:r>
          </w:p>
          <w:p w14:paraId="7F6C3B0E" w14:textId="77777777" w:rsidR="00237CD4" w:rsidRPr="00145506" w:rsidRDefault="000825EE" w:rsidP="0059455C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ADE20K (의미론적 분할)</w:t>
            </w:r>
          </w:p>
          <w:p w14:paraId="3AD16E20" w14:textId="1C18AE31" w:rsidR="00237CD4" w:rsidRPr="00145506" w:rsidRDefault="00237CD4" w:rsidP="00237CD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- </w:t>
            </w:r>
            <w:r w:rsidR="008633B1" w:rsidRPr="00145506">
              <w:rPr>
                <w:rFonts w:ascii="바탕체" w:eastAsia="바탕체" w:hAnsi="바탕체" w:hint="eastAsia"/>
              </w:rPr>
              <w:t>사용 장비/도구</w:t>
            </w:r>
          </w:p>
          <w:p w14:paraId="3ECC088F" w14:textId="74C69F42" w:rsidR="00237CD4" w:rsidRPr="00145506" w:rsidRDefault="008B1974" w:rsidP="00237CD4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GPU: </w:t>
            </w:r>
            <w:proofErr w:type="spellStart"/>
            <w:r w:rsidRPr="00145506">
              <w:rPr>
                <w:rFonts w:ascii="바탕체" w:eastAsia="바탕체" w:hAnsi="바탕체" w:hint="eastAsia"/>
                <w:color w:val="FF0000"/>
              </w:rPr>
              <w:t>수영님</w:t>
            </w:r>
            <w:proofErr w:type="spellEnd"/>
            <w:r w:rsidRPr="00145506">
              <w:rPr>
                <w:rFonts w:ascii="바탕체" w:eastAsia="바탕체" w:hAnsi="바탕체" w:hint="eastAsia"/>
                <w:color w:val="FF0000"/>
              </w:rPr>
              <w:t xml:space="preserve"> 모델명 적어주세요</w:t>
            </w:r>
          </w:p>
          <w:p w14:paraId="1BF00DAE" w14:textId="10E448BC" w:rsidR="008B1974" w:rsidRPr="00145506" w:rsidRDefault="008B1974" w:rsidP="00237CD4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프레임워크:</w:t>
            </w:r>
            <w:proofErr w:type="spellStart"/>
            <w:r w:rsidRPr="00145506">
              <w:rPr>
                <w:rFonts w:ascii="바탕체" w:eastAsia="바탕체" w:hAnsi="바탕체" w:hint="eastAsia"/>
              </w:rPr>
              <w:t>PyTorch</w:t>
            </w:r>
            <w:proofErr w:type="spellEnd"/>
          </w:p>
          <w:p w14:paraId="0E990792" w14:textId="36F6B64D" w:rsidR="008B1974" w:rsidRPr="00145506" w:rsidRDefault="008B1974" w:rsidP="00237CD4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모델: PVT v2 기반 구조 + MTL 확장 (Hard/Soft Sharing)</w:t>
            </w:r>
          </w:p>
          <w:p w14:paraId="2501F548" w14:textId="1BA36A14" w:rsidR="00237CD4" w:rsidRPr="00145506" w:rsidRDefault="00237CD4" w:rsidP="00237CD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</w:p>
        </w:tc>
      </w:tr>
      <w:tr w:rsidR="003A3672" w:rsidRPr="00DF2C84" w14:paraId="0545CF49" w14:textId="77777777" w:rsidTr="00514B88">
        <w:trPr>
          <w:trHeight w:val="90"/>
        </w:trPr>
        <w:tc>
          <w:tcPr>
            <w:tcW w:w="8720" w:type="dxa"/>
            <w:shd w:val="clear" w:color="auto" w:fill="D9D9D9"/>
          </w:tcPr>
          <w:p w14:paraId="433C8EF9" w14:textId="77777777" w:rsidR="003A3672" w:rsidRPr="0014550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b/>
              </w:rPr>
            </w:pPr>
            <w:r w:rsidRPr="00145506">
              <w:rPr>
                <w:rFonts w:ascii="바탕체" w:eastAsia="바탕체" w:hAnsi="바탕체"/>
                <w:b/>
              </w:rPr>
              <w:t>3</w:t>
            </w:r>
            <w:r w:rsidRPr="00145506">
              <w:rPr>
                <w:rFonts w:ascii="바탕체" w:eastAsia="바탕체" w:hAnsi="바탕체" w:hint="eastAsia"/>
                <w:b/>
              </w:rPr>
              <w:t>. 테스트 관리</w:t>
            </w:r>
          </w:p>
        </w:tc>
      </w:tr>
      <w:tr w:rsidR="003A3672" w:rsidRPr="00DF2C84" w14:paraId="14475EAE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622DDB6A" w14:textId="702E3D3F" w:rsidR="003A3672" w:rsidRPr="0014550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/>
              </w:rPr>
              <w:t>3</w:t>
            </w:r>
            <w:r w:rsidRPr="00145506">
              <w:rPr>
                <w:rFonts w:ascii="바탕체" w:eastAsia="바탕체" w:hAnsi="바탕체" w:hint="eastAsia"/>
              </w:rPr>
              <w:t>.</w:t>
            </w:r>
            <w:r w:rsidRPr="00145506">
              <w:rPr>
                <w:rFonts w:ascii="바탕체" w:eastAsia="바탕체" w:hAnsi="바탕체"/>
              </w:rPr>
              <w:t>1</w:t>
            </w:r>
            <w:r w:rsidRPr="00145506">
              <w:rPr>
                <w:rFonts w:ascii="바탕체" w:eastAsia="바탕체" w:hAnsi="바탕체" w:hint="eastAsia"/>
              </w:rPr>
              <w:t xml:space="preserve"> </w:t>
            </w:r>
            <w:r w:rsidR="00DF2C84" w:rsidRPr="00145506">
              <w:rPr>
                <w:rFonts w:ascii="바탕체" w:eastAsia="바탕체" w:hAnsi="바탕체" w:hint="eastAsia"/>
              </w:rPr>
              <w:t>실험 절차 요약</w:t>
            </w:r>
          </w:p>
        </w:tc>
      </w:tr>
      <w:tr w:rsidR="003A3672" w:rsidRPr="00DF2C84" w14:paraId="2B251B04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0805A4" w14:textId="4B16E59B" w:rsidR="00236FD2" w:rsidRPr="0014550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- </w:t>
            </w:r>
            <w:r w:rsidR="00DF2C84" w:rsidRPr="00145506">
              <w:rPr>
                <w:rFonts w:ascii="바탕체" w:eastAsia="바탕체" w:hAnsi="바탕체" w:hint="eastAsia"/>
              </w:rPr>
              <w:t>실험의 흐름</w:t>
            </w:r>
          </w:p>
          <w:p w14:paraId="29A1F05B" w14:textId="77777777" w:rsidR="003A3672" w:rsidRPr="00145506" w:rsidRDefault="00940FA6" w:rsidP="00DF2C8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1. 데이터셋 준비 및 </w:t>
            </w:r>
            <w:proofErr w:type="spellStart"/>
            <w:r w:rsidRPr="00145506">
              <w:rPr>
                <w:rFonts w:ascii="바탕체" w:eastAsia="바탕체" w:hAnsi="바탕체" w:hint="eastAsia"/>
              </w:rPr>
              <w:t>전처리</w:t>
            </w:r>
            <w:proofErr w:type="spellEnd"/>
          </w:p>
          <w:p w14:paraId="64514D6D" w14:textId="77777777" w:rsidR="00940FA6" w:rsidRPr="00145506" w:rsidRDefault="00940FA6" w:rsidP="00DF2C8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2. PVT v2 모델을 Hard/Soft MTL 구조로 확장</w:t>
            </w:r>
          </w:p>
          <w:p w14:paraId="519C75A5" w14:textId="21F8237F" w:rsidR="00940FA6" w:rsidRPr="00145506" w:rsidRDefault="00940FA6" w:rsidP="00DF2C8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lastRenderedPageBreak/>
              <w:t>3. 세 가지 태스크</w:t>
            </w:r>
            <w:r w:rsidR="00145506" w:rsidRPr="00145506">
              <w:rPr>
                <w:rFonts w:ascii="바탕체" w:eastAsia="바탕체" w:hAnsi="바탕체" w:hint="eastAsia"/>
              </w:rPr>
              <w:t>(</w:t>
            </w:r>
            <w:r w:rsidR="00145506" w:rsidRPr="00145506">
              <w:rPr>
                <w:rFonts w:ascii="바탕체" w:eastAsia="바탕체" w:hAnsi="바탕체" w:hint="eastAsia"/>
                <w:shd w:val="clear" w:color="auto" w:fill="FFFFFF"/>
              </w:rPr>
              <w:t>의미론적 분할, 객체 탐지, 이미지 분류)</w:t>
            </w:r>
            <w:r w:rsidRPr="00145506">
              <w:rPr>
                <w:rFonts w:ascii="바탕체" w:eastAsia="바탕체" w:hAnsi="바탕체" w:hint="eastAsia"/>
              </w:rPr>
              <w:t>에 대해 각각 학습</w:t>
            </w:r>
          </w:p>
          <w:p w14:paraId="5562D082" w14:textId="77777777" w:rsidR="00940FA6" w:rsidRPr="00145506" w:rsidRDefault="00940FA6" w:rsidP="00DF2C8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4. 기존 모델(Swin MTL, PVT v2-B1, B2)과 비교</w:t>
            </w:r>
          </w:p>
          <w:p w14:paraId="2BA319E4" w14:textId="490C9C96" w:rsidR="00940FA6" w:rsidRPr="00145506" w:rsidRDefault="00940FA6" w:rsidP="00DF2C8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5. 성능 지표를 기반으로 </w:t>
            </w:r>
            <w:proofErr w:type="spellStart"/>
            <w:r w:rsidRPr="00145506">
              <w:rPr>
                <w:rFonts w:ascii="바탕체" w:eastAsia="바탕체" w:hAnsi="바탕체" w:hint="eastAsia"/>
              </w:rPr>
              <w:t>유의미성</w:t>
            </w:r>
            <w:proofErr w:type="spellEnd"/>
            <w:r w:rsidRPr="00145506">
              <w:rPr>
                <w:rFonts w:ascii="바탕체" w:eastAsia="바탕체" w:hAnsi="바탕체" w:hint="eastAsia"/>
              </w:rPr>
              <w:t xml:space="preserve"> 검증</w:t>
            </w:r>
          </w:p>
        </w:tc>
      </w:tr>
      <w:tr w:rsidR="003A3672" w:rsidRPr="00DF2C84" w14:paraId="5871652B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98A4477" w14:textId="67048445" w:rsidR="003A3672" w:rsidRPr="0014550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/>
              </w:rPr>
              <w:lastRenderedPageBreak/>
              <w:t>3</w:t>
            </w:r>
            <w:r w:rsidRPr="00145506">
              <w:rPr>
                <w:rFonts w:ascii="바탕체" w:eastAsia="바탕체" w:hAnsi="바탕체" w:hint="eastAsia"/>
              </w:rPr>
              <w:t>.</w:t>
            </w:r>
            <w:r w:rsidRPr="00145506">
              <w:rPr>
                <w:rFonts w:ascii="바탕체" w:eastAsia="바탕체" w:hAnsi="바탕체"/>
              </w:rPr>
              <w:t xml:space="preserve">2 </w:t>
            </w:r>
            <w:r w:rsidR="00DF2C84" w:rsidRPr="00145506">
              <w:rPr>
                <w:rFonts w:ascii="바탕체" w:eastAsia="바탕체" w:hAnsi="바탕체" w:hint="eastAsia"/>
              </w:rPr>
              <w:t>측정 지표 및 도구</w:t>
            </w:r>
          </w:p>
        </w:tc>
      </w:tr>
      <w:tr w:rsidR="003A3672" w:rsidRPr="00DF2C84" w14:paraId="40CD6185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42F798" w14:textId="6D0D63FB" w:rsidR="00DF2C84" w:rsidRPr="00145506" w:rsidRDefault="00236FD2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- </w:t>
            </w:r>
            <w:r w:rsidR="00DF2C84" w:rsidRPr="00145506">
              <w:rPr>
                <w:rFonts w:ascii="바탕체" w:eastAsia="바탕체" w:hAnsi="바탕체" w:hint="eastAsia"/>
              </w:rPr>
              <w:t>정량 평가 지표, 정성 평가 지표, 사용 도구 등을 명시</w:t>
            </w:r>
          </w:p>
          <w:p w14:paraId="56A4E14D" w14:textId="77777777" w:rsidR="003A3672" w:rsidRDefault="00145506" w:rsidP="00DF2C84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정량 </w:t>
            </w:r>
            <w:r>
              <w:rPr>
                <w:rFonts w:ascii="바탕체" w:eastAsia="바탕체" w:hAnsi="바탕체" w:hint="eastAsia"/>
              </w:rPr>
              <w:t>지표:</w:t>
            </w:r>
          </w:p>
          <w:p w14:paraId="39BB4C67" w14:textId="77777777" w:rsidR="00145506" w:rsidRDefault="00145506" w:rsidP="00145506">
            <w:pPr>
              <w:pStyle w:val="af9"/>
              <w:numPr>
                <w:ilvl w:val="0"/>
                <w:numId w:val="37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Accuracy (이미지 분류)</w:t>
            </w:r>
          </w:p>
          <w:p w14:paraId="42371BAB" w14:textId="77777777" w:rsidR="00145506" w:rsidRDefault="00145506" w:rsidP="00145506">
            <w:pPr>
              <w:pStyle w:val="af9"/>
              <w:numPr>
                <w:ilvl w:val="0"/>
                <w:numId w:val="37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AP (객체 탐지)</w:t>
            </w:r>
          </w:p>
          <w:p w14:paraId="1319F5AD" w14:textId="77777777" w:rsidR="00145506" w:rsidRDefault="002A74DF" w:rsidP="00145506">
            <w:pPr>
              <w:pStyle w:val="af9"/>
              <w:numPr>
                <w:ilvl w:val="0"/>
                <w:numId w:val="37"/>
              </w:numPr>
              <w:spacing w:line="240" w:lineRule="auto"/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hint="eastAsia"/>
              </w:rPr>
              <w:t>mIoU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(의미론적 분할)</w:t>
            </w:r>
          </w:p>
          <w:p w14:paraId="45EDBF2C" w14:textId="77777777" w:rsidR="002A74DF" w:rsidRDefault="002A74DF" w:rsidP="00145506">
            <w:pPr>
              <w:pStyle w:val="af9"/>
              <w:numPr>
                <w:ilvl w:val="0"/>
                <w:numId w:val="37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#Parameters</w:t>
            </w:r>
          </w:p>
          <w:p w14:paraId="4081D596" w14:textId="77777777" w:rsidR="002A74DF" w:rsidRDefault="002A74DF" w:rsidP="00145506">
            <w:pPr>
              <w:pStyle w:val="af9"/>
              <w:numPr>
                <w:ilvl w:val="0"/>
                <w:numId w:val="37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Inference Time</w:t>
            </w:r>
          </w:p>
          <w:p w14:paraId="3CF93E07" w14:textId="292E016B" w:rsidR="002A74DF" w:rsidRPr="00145506" w:rsidRDefault="002A74DF" w:rsidP="002A74DF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도구: COCO API, </w:t>
            </w:r>
            <w:proofErr w:type="spellStart"/>
            <w:r>
              <w:rPr>
                <w:rFonts w:ascii="바탕체" w:eastAsia="바탕체" w:hAnsi="바탕체" w:hint="eastAsia"/>
              </w:rPr>
              <w:t>mIoU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평가 스크립트, FLOPs 계산기 등</w:t>
            </w:r>
          </w:p>
        </w:tc>
      </w:tr>
    </w:tbl>
    <w:p w14:paraId="365142BD" w14:textId="77777777" w:rsidR="003C757B" w:rsidRPr="00DF2C84" w:rsidRDefault="002D6BF4" w:rsidP="002D6BF4">
      <w:pPr>
        <w:pStyle w:val="10"/>
        <w:spacing w:before="540" w:after="360"/>
        <w:rPr>
          <w:rFonts w:ascii="바탕체" w:eastAsia="바탕체" w:hAnsi="바탕체"/>
        </w:rPr>
      </w:pPr>
      <w:r w:rsidRPr="00DF2C84">
        <w:rPr>
          <w:rFonts w:ascii="바탕체" w:eastAsia="바탕체" w:hAnsi="바탕체"/>
        </w:rPr>
        <w:br w:type="page"/>
      </w:r>
      <w:bookmarkStart w:id="8" w:name="_Toc197957192"/>
      <w:r w:rsidR="00F46A8D" w:rsidRPr="00DF2C84">
        <w:rPr>
          <w:rFonts w:ascii="바탕체" w:eastAsia="바탕체" w:hAnsi="바탕체" w:hint="eastAsia"/>
        </w:rPr>
        <w:lastRenderedPageBreak/>
        <w:t xml:space="preserve">Test </w:t>
      </w:r>
      <w:r w:rsidR="003F1AE5" w:rsidRPr="00DF2C84">
        <w:rPr>
          <w:rFonts w:ascii="바탕체" w:eastAsia="바탕체" w:hAnsi="바탕체" w:hint="eastAsia"/>
        </w:rPr>
        <w:t>C</w:t>
      </w:r>
      <w:r w:rsidR="003F1AE5" w:rsidRPr="00DF2C84">
        <w:rPr>
          <w:rFonts w:ascii="바탕체" w:eastAsia="바탕체" w:hAnsi="바탕체"/>
        </w:rPr>
        <w:t>ases</w:t>
      </w:r>
      <w:bookmarkEnd w:id="8"/>
    </w:p>
    <w:tbl>
      <w:tblPr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0"/>
      </w:tblGrid>
      <w:tr w:rsidR="002D6BF4" w:rsidRPr="00DF2C84" w14:paraId="275DD33A" w14:textId="77777777" w:rsidTr="00AF3A55">
        <w:trPr>
          <w:trHeight w:val="72"/>
        </w:trPr>
        <w:tc>
          <w:tcPr>
            <w:tcW w:w="9190" w:type="dxa"/>
            <w:shd w:val="clear" w:color="auto" w:fill="D9D9D9"/>
          </w:tcPr>
          <w:p w14:paraId="0929E5B4" w14:textId="3BC25E11" w:rsidR="002D6BF4" w:rsidRPr="00DF2C84" w:rsidRDefault="00DF2C84" w:rsidP="003F1AE5">
            <w:pPr>
              <w:rPr>
                <w:rFonts w:ascii="바탕체" w:eastAsia="바탕체" w:hAnsi="바탕체"/>
                <w:b/>
                <w:szCs w:val="20"/>
              </w:rPr>
            </w:pPr>
            <w:r>
              <w:rPr>
                <w:rFonts w:ascii="바탕체" w:eastAsia="바탕체" w:hAnsi="바탕체" w:hint="eastAsia"/>
                <w:b/>
                <w:szCs w:val="20"/>
              </w:rPr>
              <w:t>1</w:t>
            </w:r>
            <w:r w:rsidR="002D6BF4" w:rsidRPr="00DF2C84">
              <w:rPr>
                <w:rFonts w:ascii="바탕체" w:eastAsia="바탕체" w:hAnsi="바탕체" w:hint="eastAsia"/>
                <w:b/>
                <w:szCs w:val="20"/>
              </w:rPr>
              <w:t xml:space="preserve">. 테스트 </w:t>
            </w:r>
            <w:r w:rsidR="003F1AE5" w:rsidRPr="00DF2C84">
              <w:rPr>
                <w:rFonts w:ascii="바탕체" w:eastAsia="바탕체" w:hAnsi="바탕체"/>
                <w:b/>
                <w:szCs w:val="20"/>
              </w:rPr>
              <w:t>케이스</w:t>
            </w:r>
          </w:p>
        </w:tc>
      </w:tr>
      <w:tr w:rsidR="002D6BF4" w:rsidRPr="00DF2C84" w14:paraId="3EE7E9B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557D31AF" w14:textId="460D6427" w:rsidR="002D6BF4" w:rsidRPr="00DF2C84" w:rsidRDefault="00DF2C84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</w:t>
            </w:r>
            <w:r w:rsidR="002D6BF4" w:rsidRPr="00DF2C84">
              <w:rPr>
                <w:rFonts w:ascii="바탕체" w:eastAsia="바탕체" w:hAnsi="바탕체" w:hint="eastAsia"/>
              </w:rPr>
              <w:t xml:space="preserve">.1 테스트 </w:t>
            </w:r>
            <w:r w:rsidR="003F1AE5" w:rsidRPr="00DF2C84">
              <w:rPr>
                <w:rFonts w:ascii="바탕체" w:eastAsia="바탕체" w:hAnsi="바탕체" w:hint="eastAsia"/>
              </w:rPr>
              <w:t>케이스 명세</w:t>
            </w:r>
          </w:p>
        </w:tc>
      </w:tr>
      <w:tr w:rsidR="002D6BF4" w:rsidRPr="00DF2C84" w14:paraId="5D783640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0B269CAE" w14:textId="53D4A3E8" w:rsidR="00DF2C84" w:rsidRPr="00DF2C84" w:rsidRDefault="00236FD2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DF2C84">
              <w:rPr>
                <w:rFonts w:ascii="바탕체" w:eastAsia="바탕체" w:hAnsi="바탕체" w:hint="eastAsia"/>
                <w:sz w:val="18"/>
              </w:rPr>
              <w:t xml:space="preserve">- </w:t>
            </w:r>
            <w:r w:rsidR="00DF2C84">
              <w:rPr>
                <w:rFonts w:ascii="바탕체" w:eastAsia="바탕체" w:hAnsi="바탕체" w:hint="eastAsia"/>
                <w:sz w:val="18"/>
              </w:rPr>
              <w:t>검증 항목 목록 작성</w:t>
            </w:r>
            <w:r w:rsidR="00DF2C84">
              <w:rPr>
                <w:rFonts w:ascii="바탕체" w:eastAsia="바탕체" w:hAnsi="바탕체"/>
                <w:sz w:val="18"/>
              </w:rPr>
              <w:br/>
            </w:r>
            <w:r w:rsidR="00DF2C84">
              <w:rPr>
                <w:rFonts w:ascii="바탕체" w:eastAsia="바탕체" w:hAnsi="바탕체" w:hint="eastAsia"/>
                <w:sz w:val="18"/>
              </w:rPr>
              <w:t xml:space="preserve">- 검증표의 항목은 수정 가능함. </w:t>
            </w:r>
          </w:p>
          <w:p w14:paraId="405C46D0" w14:textId="70F17754" w:rsidR="00236FD2" w:rsidRPr="00DF2C84" w:rsidRDefault="00236FD2" w:rsidP="005B051A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tbl>
            <w:tblPr>
              <w:tblW w:w="0" w:type="auto"/>
              <w:tblInd w:w="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589"/>
              <w:gridCol w:w="1793"/>
              <w:gridCol w:w="1871"/>
              <w:gridCol w:w="1533"/>
              <w:gridCol w:w="1493"/>
            </w:tblGrid>
            <w:tr w:rsidR="00435104" w:rsidRPr="00DF2C84" w14:paraId="7F1AE362" w14:textId="29042E10">
              <w:tc>
                <w:tcPr>
                  <w:tcW w:w="585" w:type="dxa"/>
                  <w:shd w:val="clear" w:color="auto" w:fill="F2F2F2"/>
                </w:tcPr>
                <w:p w14:paraId="2F157CFE" w14:textId="77777777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I</w:t>
                  </w:r>
                  <w:r w:rsidRPr="00DF2C84">
                    <w:rPr>
                      <w:rFonts w:ascii="바탕체" w:eastAsia="바탕체" w:hAnsi="바탕체"/>
                      <w:sz w:val="16"/>
                      <w:szCs w:val="18"/>
                    </w:rPr>
                    <w:t>d</w:t>
                  </w:r>
                </w:p>
              </w:tc>
              <w:tc>
                <w:tcPr>
                  <w:tcW w:w="1589" w:type="dxa"/>
                  <w:shd w:val="clear" w:color="auto" w:fill="F2F2F2"/>
                </w:tcPr>
                <w:p w14:paraId="6668F789" w14:textId="5B303C67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대상</w:t>
                  </w: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(모델/조건)</w:t>
                  </w:r>
                </w:p>
              </w:tc>
              <w:tc>
                <w:tcPr>
                  <w:tcW w:w="1793" w:type="dxa"/>
                  <w:shd w:val="clear" w:color="auto" w:fill="F2F2F2"/>
                </w:tcPr>
                <w:p w14:paraId="63ED25BF" w14:textId="1EEFBD02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실험 조건</w:t>
                  </w:r>
                </w:p>
              </w:tc>
              <w:tc>
                <w:tcPr>
                  <w:tcW w:w="1871" w:type="dxa"/>
                  <w:shd w:val="clear" w:color="auto" w:fill="F2F2F2"/>
                </w:tcPr>
                <w:p w14:paraId="1BCE0E92" w14:textId="77777777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테스트 데이터</w:t>
                  </w:r>
                </w:p>
              </w:tc>
              <w:tc>
                <w:tcPr>
                  <w:tcW w:w="1533" w:type="dxa"/>
                  <w:shd w:val="clear" w:color="auto" w:fill="F2F2F2"/>
                </w:tcPr>
                <w:p w14:paraId="4B11A605" w14:textId="51096B44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평가지표</w:t>
                  </w:r>
                </w:p>
              </w:tc>
              <w:tc>
                <w:tcPr>
                  <w:tcW w:w="1493" w:type="dxa"/>
                  <w:shd w:val="clear" w:color="auto" w:fill="F2F2F2"/>
                </w:tcPr>
                <w:p w14:paraId="2067EE29" w14:textId="26F43A4F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예상 결과</w:t>
                  </w:r>
                </w:p>
              </w:tc>
            </w:tr>
            <w:tr w:rsidR="00DF2C84" w:rsidRPr="00DF2C84" w14:paraId="4AF63637" w14:textId="4E286646" w:rsidTr="00DF2C84">
              <w:tc>
                <w:tcPr>
                  <w:tcW w:w="585" w:type="dxa"/>
                  <w:shd w:val="clear" w:color="auto" w:fill="auto"/>
                </w:tcPr>
                <w:p w14:paraId="45921113" w14:textId="5672E059" w:rsidR="00DF2C84" w:rsidRPr="00DF2C84" w:rsidRDefault="00DF2C84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/>
                      <w:sz w:val="16"/>
                      <w:szCs w:val="18"/>
                    </w:rPr>
                    <w:t>TC-1</w:t>
                  </w:r>
                </w:p>
              </w:tc>
              <w:tc>
                <w:tcPr>
                  <w:tcW w:w="1589" w:type="dxa"/>
                  <w:shd w:val="clear" w:color="auto" w:fill="auto"/>
                </w:tcPr>
                <w:p w14:paraId="0FA5E417" w14:textId="74A6F836" w:rsidR="00DF2C84" w:rsidRPr="00DF2C84" w:rsidRDefault="00083FAF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PVT v2 (STL)</w:t>
                  </w:r>
                </w:p>
              </w:tc>
              <w:tc>
                <w:tcPr>
                  <w:tcW w:w="1793" w:type="dxa"/>
                  <w:shd w:val="clear" w:color="auto" w:fill="auto"/>
                </w:tcPr>
                <w:p w14:paraId="6A2C0631" w14:textId="4E193CA9" w:rsidR="00DF2C84" w:rsidRPr="00DF2C84" w:rsidRDefault="00083FAF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단일 작업</w:t>
                  </w:r>
                  <w:r w:rsid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 학습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35F67CB7" w14:textId="291ECA4C" w:rsidR="00DF2C84" w:rsidRPr="00DF2C84" w:rsidRDefault="00925EE7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ImageNet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14:paraId="4C1B3612" w14:textId="202514B3" w:rsidR="00DF2C84" w:rsidRPr="00DF2C84" w:rsidRDefault="00DF2C84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Accuracy</w:t>
                  </w:r>
                </w:p>
              </w:tc>
              <w:tc>
                <w:tcPr>
                  <w:tcW w:w="1493" w:type="dxa"/>
                </w:tcPr>
                <w:p w14:paraId="7EE85AED" w14:textId="286DA420" w:rsidR="00DF2C84" w:rsidRPr="00DF2C84" w:rsidRDefault="00DF2C84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 xml:space="preserve">Accuracy </w:t>
                  </w:r>
                  <w:r w:rsidR="002B6756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75%</w:t>
                  </w:r>
                </w:p>
              </w:tc>
            </w:tr>
            <w:tr w:rsidR="00DF2C84" w:rsidRPr="00DF2C84" w14:paraId="4938D045" w14:textId="32F52B96" w:rsidTr="00DF2C84">
              <w:tc>
                <w:tcPr>
                  <w:tcW w:w="585" w:type="dxa"/>
                  <w:shd w:val="clear" w:color="auto" w:fill="auto"/>
                </w:tcPr>
                <w:p w14:paraId="628AC87A" w14:textId="28D2A224" w:rsidR="00DF2C84" w:rsidRPr="00DF2C84" w:rsidRDefault="00DF2C84" w:rsidP="00DF2C84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/>
                      <w:sz w:val="16"/>
                      <w:szCs w:val="18"/>
                    </w:rPr>
                    <w:t>TC-2</w:t>
                  </w:r>
                </w:p>
              </w:tc>
              <w:tc>
                <w:tcPr>
                  <w:tcW w:w="1589" w:type="dxa"/>
                  <w:shd w:val="clear" w:color="auto" w:fill="auto"/>
                </w:tcPr>
                <w:p w14:paraId="0139CAC3" w14:textId="7F323C6D" w:rsidR="00DF2C84" w:rsidRPr="00DF2C84" w:rsidRDefault="00B80741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Swin MTL</w:t>
                  </w:r>
                </w:p>
              </w:tc>
              <w:tc>
                <w:tcPr>
                  <w:tcW w:w="1793" w:type="dxa"/>
                  <w:shd w:val="clear" w:color="auto" w:fill="auto"/>
                </w:tcPr>
                <w:p w14:paraId="5A71DC39" w14:textId="77777777" w:rsidR="00B80741" w:rsidRDefault="00B80741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MTL 구조 </w:t>
                  </w:r>
                </w:p>
                <w:p w14:paraId="21245789" w14:textId="7A52ED98" w:rsidR="00DF2C84" w:rsidRPr="00DF2C84" w:rsidRDefault="00B80741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(기존 구조)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0A3EDB32" w14:textId="4DE435E4" w:rsidR="00DF2C84" w:rsidRPr="00DF2C84" w:rsidRDefault="00925EE7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3개 데이터셋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14:paraId="286BC387" w14:textId="793B7B28" w:rsidR="00DF2C84" w:rsidRPr="00DF2C84" w:rsidRDefault="00DF2C84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 xml:space="preserve">Accuracy, </w:t>
                  </w:r>
                  <w:r w:rsidR="00EE2353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AP, </w:t>
                  </w:r>
                  <w:proofErr w:type="spellStart"/>
                  <w:r w:rsidR="00EE2353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mIou</w:t>
                  </w:r>
                  <w:proofErr w:type="spellEnd"/>
                </w:p>
              </w:tc>
              <w:tc>
                <w:tcPr>
                  <w:tcW w:w="1493" w:type="dxa"/>
                </w:tcPr>
                <w:p w14:paraId="0295EC24" w14:textId="0968E4EA" w:rsidR="00DF2C84" w:rsidRPr="00DF2C84" w:rsidRDefault="002B6756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기준 모델</w:t>
                  </w:r>
                </w:p>
              </w:tc>
            </w:tr>
            <w:tr w:rsidR="00DF2C84" w:rsidRPr="00DF2C84" w14:paraId="0E658416" w14:textId="4C90E1F7" w:rsidTr="00DF2C84">
              <w:tc>
                <w:tcPr>
                  <w:tcW w:w="585" w:type="dxa"/>
                  <w:shd w:val="clear" w:color="auto" w:fill="auto"/>
                </w:tcPr>
                <w:p w14:paraId="239ACE6F" w14:textId="103CA0DC" w:rsidR="00DF2C84" w:rsidRPr="00DF2C84" w:rsidRDefault="00DF2C84" w:rsidP="00DF2C84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/>
                      <w:sz w:val="16"/>
                      <w:szCs w:val="18"/>
                    </w:rPr>
                    <w:t>TC-3</w:t>
                  </w:r>
                </w:p>
              </w:tc>
              <w:tc>
                <w:tcPr>
                  <w:tcW w:w="1589" w:type="dxa"/>
                  <w:shd w:val="clear" w:color="auto" w:fill="auto"/>
                </w:tcPr>
                <w:p w14:paraId="04EE2EA7" w14:textId="78D319B1" w:rsidR="00DF2C84" w:rsidRPr="00DF2C84" w:rsidRDefault="00B80741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PVT v2 + MTL (Hard Sharing)</w:t>
                  </w:r>
                </w:p>
              </w:tc>
              <w:tc>
                <w:tcPr>
                  <w:tcW w:w="1793" w:type="dxa"/>
                  <w:shd w:val="clear" w:color="auto" w:fill="auto"/>
                </w:tcPr>
                <w:p w14:paraId="5E91F8A1" w14:textId="77777777" w:rsidR="00C064A8" w:rsidRDefault="00C064A8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다중 작업, </w:t>
                  </w:r>
                </w:p>
                <w:p w14:paraId="4080643B" w14:textId="5952F51B" w:rsidR="00DF2C84" w:rsidRPr="00DF2C84" w:rsidRDefault="00C064A8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공유 구조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189201AE" w14:textId="424AE812" w:rsidR="00DF2C84" w:rsidRPr="00DF2C84" w:rsidRDefault="00DF2C84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동일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14:paraId="3457264F" w14:textId="0D4EC064" w:rsidR="00DF2C84" w:rsidRPr="00DF2C84" w:rsidRDefault="00EE2353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 xml:space="preserve">Accuracy, 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AP, </w:t>
                  </w:r>
                  <w:proofErr w:type="spellStart"/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mIou</w:t>
                  </w:r>
                  <w:proofErr w:type="spellEnd"/>
                </w:p>
              </w:tc>
              <w:tc>
                <w:tcPr>
                  <w:tcW w:w="1493" w:type="dxa"/>
                </w:tcPr>
                <w:p w14:paraId="6D39A61C" w14:textId="616E45C3" w:rsidR="00DF2C84" w:rsidRPr="00DF2C84" w:rsidRDefault="002B6756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성능 향상</w:t>
                  </w:r>
                </w:p>
              </w:tc>
            </w:tr>
            <w:tr w:rsidR="00DF2C84" w:rsidRPr="00DF2C84" w14:paraId="543E0F27" w14:textId="57A667CC" w:rsidTr="00DF2C84">
              <w:tc>
                <w:tcPr>
                  <w:tcW w:w="585" w:type="dxa"/>
                  <w:shd w:val="clear" w:color="auto" w:fill="auto"/>
                </w:tcPr>
                <w:p w14:paraId="6788FC3C" w14:textId="5A831E3B" w:rsidR="00DF2C84" w:rsidRPr="00DF2C84" w:rsidRDefault="00C064A8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TC-4</w:t>
                  </w:r>
                </w:p>
              </w:tc>
              <w:tc>
                <w:tcPr>
                  <w:tcW w:w="1589" w:type="dxa"/>
                  <w:shd w:val="clear" w:color="auto" w:fill="auto"/>
                </w:tcPr>
                <w:p w14:paraId="14669154" w14:textId="77777777" w:rsidR="00DF2C84" w:rsidRDefault="00C064A8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PVT v2+ MTL</w:t>
                  </w:r>
                </w:p>
                <w:p w14:paraId="0D416523" w14:textId="08984D16" w:rsidR="00925EE7" w:rsidRPr="00DF2C84" w:rsidRDefault="00925EE7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(Soft Sharing)</w:t>
                  </w:r>
                </w:p>
              </w:tc>
              <w:tc>
                <w:tcPr>
                  <w:tcW w:w="1793" w:type="dxa"/>
                  <w:shd w:val="clear" w:color="auto" w:fill="auto"/>
                </w:tcPr>
                <w:p w14:paraId="20D1B34D" w14:textId="0EE19479" w:rsidR="00DF2C84" w:rsidRPr="00DF2C84" w:rsidRDefault="00925EE7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Soft 공유 구조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27D864AB" w14:textId="0A6687FF" w:rsidR="00DF2C84" w:rsidRPr="00DF2C84" w:rsidRDefault="00925EE7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동일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14:paraId="339AC9D7" w14:textId="67B798C6" w:rsidR="00DF2C84" w:rsidRPr="00DF2C84" w:rsidRDefault="00EE2353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 xml:space="preserve">Accuracy, 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AP, </w:t>
                  </w:r>
                  <w:proofErr w:type="spellStart"/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mIou</w:t>
                  </w:r>
                  <w:proofErr w:type="spellEnd"/>
                </w:p>
              </w:tc>
              <w:tc>
                <w:tcPr>
                  <w:tcW w:w="1493" w:type="dxa"/>
                </w:tcPr>
                <w:p w14:paraId="25E8DF0B" w14:textId="3CEB2030" w:rsidR="00DF2C84" w:rsidRPr="00DF2C84" w:rsidRDefault="002B6756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가장 높은 성능 향상</w:t>
                  </w:r>
                </w:p>
              </w:tc>
            </w:tr>
          </w:tbl>
          <w:p w14:paraId="6BD82109" w14:textId="650273EB" w:rsidR="003A1A39" w:rsidRPr="00DF2C84" w:rsidRDefault="003A1A39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</w:tc>
      </w:tr>
      <w:tr w:rsidR="002D6BF4" w:rsidRPr="00DF2C84" w14:paraId="382BC9C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67C62950" w14:textId="575DBCC3" w:rsidR="002D6BF4" w:rsidRPr="00DF2C84" w:rsidRDefault="00DF2C84" w:rsidP="003F1AE5">
            <w:pPr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>1</w:t>
            </w:r>
            <w:r w:rsidR="002D6BF4" w:rsidRPr="00DF2C84">
              <w:rPr>
                <w:rFonts w:ascii="바탕체" w:eastAsia="바탕체" w:hAnsi="바탕체" w:hint="eastAsia"/>
                <w:szCs w:val="20"/>
              </w:rPr>
              <w:t>.</w:t>
            </w:r>
            <w:r w:rsidR="002D6BF4" w:rsidRPr="00DF2C84">
              <w:rPr>
                <w:rFonts w:ascii="바탕체" w:eastAsia="바탕체" w:hAnsi="바탕체"/>
                <w:szCs w:val="20"/>
              </w:rPr>
              <w:t>2</w:t>
            </w:r>
            <w:r w:rsidR="002D6BF4" w:rsidRPr="00DF2C84">
              <w:rPr>
                <w:rFonts w:ascii="바탕체" w:eastAsia="바탕체" w:hAnsi="바탕체" w:hint="eastAsia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szCs w:val="20"/>
              </w:rPr>
              <w:t>검증 기준(</w:t>
            </w:r>
            <w:proofErr w:type="spellStart"/>
            <w:r>
              <w:rPr>
                <w:rFonts w:ascii="바탕체" w:eastAsia="바탕체" w:hAnsi="바탕체"/>
                <w:szCs w:val="20"/>
              </w:rPr>
              <w:t>metirc</w:t>
            </w:r>
            <w:proofErr w:type="spellEnd"/>
            <w:r>
              <w:rPr>
                <w:rFonts w:ascii="바탕체" w:eastAsia="바탕체" w:hAnsi="바탕체" w:hint="eastAsia"/>
                <w:szCs w:val="20"/>
              </w:rPr>
              <w:t>)</w:t>
            </w:r>
          </w:p>
        </w:tc>
      </w:tr>
      <w:tr w:rsidR="003F1AE5" w:rsidRPr="00DF2C84" w14:paraId="026A2F96" w14:textId="77777777" w:rsidTr="003F1AE5">
        <w:trPr>
          <w:trHeight w:val="72"/>
        </w:trPr>
        <w:tc>
          <w:tcPr>
            <w:tcW w:w="9190" w:type="dxa"/>
            <w:shd w:val="clear" w:color="auto" w:fill="auto"/>
          </w:tcPr>
          <w:p w14:paraId="5E334852" w14:textId="77777777" w:rsidR="00DF2C84" w:rsidRDefault="00236FD2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DF2C84">
              <w:rPr>
                <w:rFonts w:ascii="바탕체" w:eastAsia="바탕체" w:hAnsi="바탕체" w:hint="eastAsia"/>
                <w:sz w:val="18"/>
              </w:rPr>
              <w:t xml:space="preserve">- </w:t>
            </w:r>
            <w:r w:rsidR="00DF2C84">
              <w:rPr>
                <w:rFonts w:ascii="바탕체" w:eastAsia="바탕체" w:hAnsi="바탕체" w:hint="eastAsia"/>
                <w:sz w:val="18"/>
              </w:rPr>
              <w:t>평가 기준 표로 제시(로직 설명)</w:t>
            </w:r>
          </w:p>
          <w:p w14:paraId="34EFC468" w14:textId="0431FD36" w:rsidR="00DF2C84" w:rsidRDefault="00C72E1A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Accuracy</w:t>
            </w:r>
            <w:r w:rsidR="000A5B17">
              <w:rPr>
                <w:rFonts w:ascii="바탕체" w:eastAsia="바탕체" w:hAnsi="바탕체" w:hint="eastAsia"/>
              </w:rPr>
              <w:t>: 이미지 분류 정확도</w:t>
            </w:r>
          </w:p>
          <w:p w14:paraId="63A380D8" w14:textId="5FE82BDD" w:rsidR="00C72E1A" w:rsidRDefault="00C72E1A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AP</w:t>
            </w:r>
            <w:r w:rsidR="000A5B17">
              <w:rPr>
                <w:rFonts w:ascii="바탕체" w:eastAsia="바탕체" w:hAnsi="바탕체" w:hint="eastAsia"/>
              </w:rPr>
              <w:t>: 객체 탐지에서의 평균 정밀도</w:t>
            </w:r>
          </w:p>
          <w:p w14:paraId="22147A4B" w14:textId="1EAF59F9" w:rsidR="000A5B17" w:rsidRDefault="00C72E1A" w:rsidP="000A5B17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- </w:t>
            </w:r>
            <w:proofErr w:type="spellStart"/>
            <w:r>
              <w:rPr>
                <w:rFonts w:ascii="바탕체" w:eastAsia="바탕체" w:hAnsi="바탕체" w:hint="eastAsia"/>
              </w:rPr>
              <w:t>mIou</w:t>
            </w:r>
            <w:proofErr w:type="spellEnd"/>
            <w:r w:rsidR="000A5B17">
              <w:rPr>
                <w:rFonts w:ascii="바탕체" w:eastAsia="바탕체" w:hAnsi="바탕체" w:hint="eastAsia"/>
              </w:rPr>
              <w:t xml:space="preserve">: 의미론적 분할에서의 평균 </w:t>
            </w:r>
            <w:proofErr w:type="spellStart"/>
            <w:r w:rsidR="000A5B17">
              <w:rPr>
                <w:rFonts w:ascii="바탕체" w:eastAsia="바탕체" w:hAnsi="바탕체" w:hint="eastAsia"/>
              </w:rPr>
              <w:t>IoU</w:t>
            </w:r>
            <w:proofErr w:type="spellEnd"/>
          </w:p>
          <w:p w14:paraId="09FF3CD2" w14:textId="0FD82E23" w:rsidR="00C72E1A" w:rsidRDefault="00C72E1A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- </w:t>
            </w:r>
            <w:r w:rsidR="00083CF0">
              <w:rPr>
                <w:rFonts w:ascii="바탕체" w:eastAsia="바탕체" w:hAnsi="바탕체" w:hint="eastAsia"/>
              </w:rPr>
              <w:t>#Param</w:t>
            </w:r>
            <w:r w:rsidR="000A5B17">
              <w:rPr>
                <w:rFonts w:ascii="바탕체" w:eastAsia="바탕체" w:hAnsi="바탕체" w:hint="eastAsia"/>
              </w:rPr>
              <w:t xml:space="preserve">: </w:t>
            </w:r>
            <w:r w:rsidR="000A5B17">
              <w:rPr>
                <w:rFonts w:ascii="바탕체" w:eastAsia="바탕체" w:hAnsi="바탕체"/>
              </w:rPr>
              <w:t>모델</w:t>
            </w:r>
            <w:r w:rsidR="000A5B17">
              <w:rPr>
                <w:rFonts w:ascii="바탕체" w:eastAsia="바탕체" w:hAnsi="바탕체" w:hint="eastAsia"/>
              </w:rPr>
              <w:t>의 전체 파라미터 수</w:t>
            </w:r>
          </w:p>
          <w:p w14:paraId="19DB0562" w14:textId="5D57BD2B" w:rsidR="00083CF0" w:rsidRPr="00DF2C84" w:rsidRDefault="00083CF0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Inference Time</w:t>
            </w:r>
            <w:r w:rsidR="000A5B17">
              <w:rPr>
                <w:rFonts w:ascii="바탕체" w:eastAsia="바탕체" w:hAnsi="바탕체" w:hint="eastAsia"/>
              </w:rPr>
              <w:t>: 테스트 1장당 소요 시간(실시간 분석용)</w:t>
            </w:r>
          </w:p>
        </w:tc>
      </w:tr>
    </w:tbl>
    <w:p w14:paraId="3296C569" w14:textId="77777777" w:rsidR="002D6BF4" w:rsidRPr="00DF2C84" w:rsidRDefault="002D6BF4" w:rsidP="002D6BF4">
      <w:pPr>
        <w:rPr>
          <w:rFonts w:ascii="바탕체" w:eastAsia="바탕체" w:hAnsi="바탕체"/>
        </w:rPr>
      </w:pPr>
    </w:p>
    <w:p w14:paraId="33F50659" w14:textId="77777777" w:rsidR="00042395" w:rsidRPr="00DF2C84" w:rsidRDefault="00042395" w:rsidP="002D6BF4">
      <w:pPr>
        <w:rPr>
          <w:rFonts w:ascii="바탕체" w:eastAsia="바탕체" w:hAnsi="바탕체"/>
        </w:rPr>
      </w:pPr>
    </w:p>
    <w:p w14:paraId="306C019E" w14:textId="77777777" w:rsidR="00042395" w:rsidRPr="00DF2C84" w:rsidRDefault="00042395" w:rsidP="00042395">
      <w:pPr>
        <w:pStyle w:val="10"/>
        <w:spacing w:before="540" w:after="360"/>
        <w:rPr>
          <w:rFonts w:ascii="바탕체" w:eastAsia="바탕체" w:hAnsi="바탕체"/>
        </w:rPr>
      </w:pPr>
      <w:bookmarkStart w:id="9" w:name="_Toc193878651"/>
      <w:bookmarkStart w:id="10" w:name="_Toc194347252"/>
      <w:bookmarkStart w:id="11" w:name="_Toc194925867"/>
      <w:bookmarkStart w:id="12" w:name="_Toc196125664"/>
      <w:bookmarkStart w:id="13" w:name="_Toc197957193"/>
      <w:r w:rsidRPr="00DF2C84">
        <w:rPr>
          <w:rFonts w:ascii="바탕체" w:eastAsia="바탕체" w:hAnsi="바탕체"/>
        </w:rPr>
        <w:t>AI</w:t>
      </w:r>
      <w:r w:rsidRPr="00DF2C84">
        <w:rPr>
          <w:rFonts w:ascii="바탕체" w:eastAsia="바탕체" w:hAnsi="바탕체" w:hint="eastAsia"/>
        </w:rPr>
        <w:t xml:space="preserve"> 도구 활용 정보</w:t>
      </w:r>
      <w:bookmarkEnd w:id="9"/>
      <w:bookmarkEnd w:id="10"/>
      <w:bookmarkEnd w:id="11"/>
      <w:bookmarkEnd w:id="12"/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042395" w:rsidRPr="00DF2C84" w14:paraId="769965B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3A86D94C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624B1CB6" w14:textId="354C1B03" w:rsidR="00042395" w:rsidRPr="009C41B3" w:rsidRDefault="00042395" w:rsidP="0071182D">
            <w:pPr>
              <w:rPr>
                <w:rFonts w:ascii="바탕체" w:eastAsia="바탕체" w:hAnsi="바탕체"/>
                <w:szCs w:val="20"/>
              </w:rPr>
            </w:pPr>
            <w:r w:rsidRPr="009C41B3">
              <w:rPr>
                <w:rFonts w:ascii="바탕체" w:eastAsia="바탕체" w:hAnsi="바탕체"/>
                <w:szCs w:val="20"/>
              </w:rPr>
              <w:t>GPT-4</w:t>
            </w:r>
          </w:p>
        </w:tc>
      </w:tr>
      <w:tr w:rsidR="00042395" w:rsidRPr="00DF2C84" w14:paraId="6FFDE536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5E09B2F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 w:hint="eastAsia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AE5BA0" w14:textId="457E2C53" w:rsidR="00042395" w:rsidRPr="009C41B3" w:rsidRDefault="00027650" w:rsidP="0071182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테스트 케이스 측정 지표 </w:t>
            </w:r>
            <w:r w:rsidR="00521A8B">
              <w:rPr>
                <w:rFonts w:ascii="바탕체" w:eastAsia="바탕체" w:hAnsi="바탕체" w:hint="eastAsia"/>
              </w:rPr>
              <w:t>설명</w:t>
            </w:r>
          </w:p>
        </w:tc>
      </w:tr>
      <w:tr w:rsidR="00042395" w:rsidRPr="00DF2C84" w14:paraId="7E28184A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A4F2B85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67FA0895" w14:textId="2C64E37C" w:rsidR="00042395" w:rsidRPr="00027650" w:rsidRDefault="00521A8B" w:rsidP="00027650">
            <w:pPr>
              <w:numPr>
                <w:ilvl w:val="0"/>
                <w:numId w:val="29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성능 평가 지표(Accuracy, AP </w:t>
            </w:r>
            <w:proofErr w:type="spellStart"/>
            <w:r>
              <w:rPr>
                <w:rFonts w:ascii="바탕체" w:eastAsia="바탕체" w:hAnsi="바탕체" w:hint="eastAsia"/>
              </w:rPr>
              <w:t>mIoU</w:t>
            </w:r>
            <w:proofErr w:type="spellEnd"/>
            <w:r>
              <w:rPr>
                <w:rFonts w:ascii="바탕체" w:eastAsia="바탕체" w:hAnsi="바탕체" w:hint="eastAsia"/>
              </w:rPr>
              <w:t>, #Param, Inference Time)에 대해 설명해줘</w:t>
            </w:r>
          </w:p>
        </w:tc>
      </w:tr>
      <w:tr w:rsidR="00042395" w:rsidRPr="00DF2C84" w14:paraId="76A5847E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6338B8C1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 w:hint="eastAsia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FC7FF9A" w14:textId="58D93B44" w:rsidR="00042395" w:rsidRPr="00D668A0" w:rsidRDefault="00D668A0" w:rsidP="00D668A0">
            <w:pPr>
              <w:numPr>
                <w:ilvl w:val="0"/>
                <w:numId w:val="30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테스트 케이스 검증 기준</w:t>
            </w:r>
            <w:r w:rsidR="00042395" w:rsidRPr="009C41B3">
              <w:rPr>
                <w:rFonts w:ascii="바탕체" w:eastAsia="바탕체" w:hAnsi="바탕체"/>
              </w:rPr>
              <w:t xml:space="preserve"> (p.</w:t>
            </w:r>
            <w:r>
              <w:rPr>
                <w:rFonts w:ascii="바탕체" w:eastAsia="바탕체" w:hAnsi="바탕체" w:hint="eastAsia"/>
              </w:rPr>
              <w:t>6</w:t>
            </w:r>
            <w:r w:rsidR="00042395" w:rsidRPr="009C41B3">
              <w:rPr>
                <w:rFonts w:ascii="바탕체" w:eastAsia="바탕체" w:hAnsi="바탕체"/>
              </w:rPr>
              <w:t>)</w:t>
            </w:r>
          </w:p>
        </w:tc>
      </w:tr>
      <w:tr w:rsidR="00042395" w:rsidRPr="00DF2C84" w14:paraId="31566948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6D8D5E7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 w:hint="eastAsia"/>
                <w:sz w:val="18"/>
                <w:szCs w:val="16"/>
              </w:rPr>
              <w:t xml:space="preserve">수작업 </w:t>
            </w:r>
          </w:p>
          <w:p w14:paraId="0792C9A0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 w:hint="eastAsia"/>
                <w:sz w:val="18"/>
                <w:szCs w:val="16"/>
              </w:rPr>
              <w:lastRenderedPageBreak/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254DB646" w14:textId="1903402A" w:rsidR="00042395" w:rsidRPr="009C41B3" w:rsidRDefault="00BA2A5C" w:rsidP="0071182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>있음 (필요 부분 추출)</w:t>
            </w:r>
          </w:p>
        </w:tc>
      </w:tr>
    </w:tbl>
    <w:p w14:paraId="7F3F09E8" w14:textId="77777777" w:rsidR="00042395" w:rsidRPr="00DF2C84" w:rsidRDefault="00042395" w:rsidP="002D6BF4">
      <w:pPr>
        <w:rPr>
          <w:rFonts w:ascii="바탕체" w:eastAsia="바탕체" w:hAnsi="바탕체"/>
        </w:rPr>
      </w:pPr>
    </w:p>
    <w:sectPr w:rsidR="00042395" w:rsidRPr="00DF2C84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C5326" w14:textId="77777777" w:rsidR="00953837" w:rsidRDefault="00953837">
      <w:r>
        <w:separator/>
      </w:r>
    </w:p>
  </w:endnote>
  <w:endnote w:type="continuationSeparator" w:id="0">
    <w:p w14:paraId="4AB3A8DE" w14:textId="77777777" w:rsidR="00953837" w:rsidRDefault="00953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B987D" w14:textId="77777777" w:rsidR="00833F89" w:rsidRDefault="00833F89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1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C90A" w14:textId="77777777" w:rsidR="00953837" w:rsidRDefault="00953837">
      <w:r>
        <w:separator/>
      </w:r>
    </w:p>
  </w:footnote>
  <w:footnote w:type="continuationSeparator" w:id="0">
    <w:p w14:paraId="55162205" w14:textId="77777777" w:rsidR="00953837" w:rsidRDefault="00953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14EC5" w14:textId="77777777" w:rsidR="00833F89" w:rsidRDefault="00833F89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A02D76" w14:paraId="4D409A5F" w14:textId="77777777" w:rsidTr="008D354C">
      <w:tc>
        <w:tcPr>
          <w:tcW w:w="2900" w:type="dxa"/>
          <w:shd w:val="clear" w:color="auto" w:fill="auto"/>
        </w:tcPr>
        <w:p w14:paraId="6F3827C6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85ACAD8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E249A4F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426F07E7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723"/>
    <w:multiLevelType w:val="multilevel"/>
    <w:tmpl w:val="52887DCC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166FB"/>
    <w:multiLevelType w:val="multilevel"/>
    <w:tmpl w:val="07F24FC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6628F"/>
    <w:multiLevelType w:val="hybridMultilevel"/>
    <w:tmpl w:val="B6440276"/>
    <w:lvl w:ilvl="0" w:tplc="D73A7A1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89A68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64CC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A2E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8A5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EB9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8C9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0E5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429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55E77"/>
    <w:multiLevelType w:val="hybridMultilevel"/>
    <w:tmpl w:val="B024FCA2"/>
    <w:lvl w:ilvl="0" w:tplc="8D18404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4B7E7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A31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E96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0A0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A83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6D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4FE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6C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746EE"/>
    <w:multiLevelType w:val="hybridMultilevel"/>
    <w:tmpl w:val="B40003A2"/>
    <w:lvl w:ilvl="0" w:tplc="BAD87C5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60674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E4C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4824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B685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450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B65C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E01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EACE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A2FB2"/>
    <w:multiLevelType w:val="multilevel"/>
    <w:tmpl w:val="DE08965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F17DF"/>
    <w:multiLevelType w:val="hybridMultilevel"/>
    <w:tmpl w:val="0BBEC018"/>
    <w:lvl w:ilvl="0" w:tplc="F0FCB8B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E668A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69F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243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E31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3ADD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210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843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616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B1A10"/>
    <w:multiLevelType w:val="hybridMultilevel"/>
    <w:tmpl w:val="40B4B9C8"/>
    <w:lvl w:ilvl="0" w:tplc="DE96BEF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CC671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3802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9238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0AF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2B0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EECC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E6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430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65C6422"/>
    <w:multiLevelType w:val="multilevel"/>
    <w:tmpl w:val="69545AF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D583B"/>
    <w:multiLevelType w:val="hybridMultilevel"/>
    <w:tmpl w:val="33A23A80"/>
    <w:lvl w:ilvl="0" w:tplc="B9C20036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58B82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1411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6FA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80D6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6FD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70F2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6EA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0D4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46AFD"/>
    <w:multiLevelType w:val="hybridMultilevel"/>
    <w:tmpl w:val="5080BD24"/>
    <w:lvl w:ilvl="0" w:tplc="94AAE20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12461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64C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34B6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C1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75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6C1D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A6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0E21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3603C"/>
    <w:multiLevelType w:val="hybridMultilevel"/>
    <w:tmpl w:val="5C1AD570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4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5E374A5"/>
    <w:multiLevelType w:val="hybridMultilevel"/>
    <w:tmpl w:val="73D4E978"/>
    <w:lvl w:ilvl="0" w:tplc="5804E39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1262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94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6F8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12B8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44B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9818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022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9AAF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944B0"/>
    <w:multiLevelType w:val="multilevel"/>
    <w:tmpl w:val="CC5EE31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E770F8"/>
    <w:multiLevelType w:val="hybridMultilevel"/>
    <w:tmpl w:val="3A0421C2"/>
    <w:lvl w:ilvl="0" w:tplc="6CDA43A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5DCE1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002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DE15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E9F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7EE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435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28B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CD2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455490"/>
    <w:multiLevelType w:val="hybridMultilevel"/>
    <w:tmpl w:val="37B6D3D6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9" w15:restartNumberingAfterBreak="0">
    <w:nsid w:val="3E406E5B"/>
    <w:multiLevelType w:val="hybridMultilevel"/>
    <w:tmpl w:val="DA441D12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0" w15:restartNumberingAfterBreak="0">
    <w:nsid w:val="41981F7C"/>
    <w:multiLevelType w:val="hybridMultilevel"/>
    <w:tmpl w:val="3B220D86"/>
    <w:lvl w:ilvl="0" w:tplc="2D403F9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D64D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CA9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4A0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261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843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E94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6AE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FA8C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4F1364FA"/>
    <w:multiLevelType w:val="hybridMultilevel"/>
    <w:tmpl w:val="0D12E7C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3505902"/>
    <w:multiLevelType w:val="multilevel"/>
    <w:tmpl w:val="ED20ABB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5F952E91"/>
    <w:multiLevelType w:val="hybridMultilevel"/>
    <w:tmpl w:val="1A7EC752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</w:abstractNum>
  <w:abstractNum w:abstractNumId="26" w15:restartNumberingAfterBreak="0">
    <w:nsid w:val="641C5A25"/>
    <w:multiLevelType w:val="hybridMultilevel"/>
    <w:tmpl w:val="26B65E38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7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D15E39"/>
    <w:multiLevelType w:val="hybridMultilevel"/>
    <w:tmpl w:val="F472580E"/>
    <w:lvl w:ilvl="0" w:tplc="AAAC1B2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C6BA40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ED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0C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8C1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AE5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D645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F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FCAA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9673B5"/>
    <w:multiLevelType w:val="hybridMultilevel"/>
    <w:tmpl w:val="9538F4B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A9C2248"/>
    <w:multiLevelType w:val="multilevel"/>
    <w:tmpl w:val="C6E0038A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923EB0"/>
    <w:multiLevelType w:val="hybridMultilevel"/>
    <w:tmpl w:val="50C89C0E"/>
    <w:lvl w:ilvl="0" w:tplc="6688F138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994A1F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45B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8D2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222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235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C6A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0EC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C7D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74290CB0"/>
    <w:multiLevelType w:val="hybridMultilevel"/>
    <w:tmpl w:val="DE341BC8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34" w15:restartNumberingAfterBreak="0">
    <w:nsid w:val="74547D32"/>
    <w:multiLevelType w:val="hybridMultilevel"/>
    <w:tmpl w:val="6A06CCB4"/>
    <w:lvl w:ilvl="0" w:tplc="CFE05BF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046E6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03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6A91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7D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A4C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2EDC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295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166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BC08EB"/>
    <w:multiLevelType w:val="multilevel"/>
    <w:tmpl w:val="7C2E6000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 w15:restartNumberingAfterBreak="0">
    <w:nsid w:val="7F5D55F7"/>
    <w:multiLevelType w:val="multilevel"/>
    <w:tmpl w:val="3FD07F9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992241">
    <w:abstractNumId w:val="36"/>
  </w:num>
  <w:num w:numId="2" w16cid:durableId="192502135">
    <w:abstractNumId w:val="24"/>
  </w:num>
  <w:num w:numId="3" w16cid:durableId="1004549273">
    <w:abstractNumId w:val="21"/>
  </w:num>
  <w:num w:numId="4" w16cid:durableId="1535995914">
    <w:abstractNumId w:val="32"/>
  </w:num>
  <w:num w:numId="5" w16cid:durableId="9239583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481558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01974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367675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359992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492644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786089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6629643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894534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1236157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7936553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592358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0775062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0620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135897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998682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256225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4273488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9992096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06383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898853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2043132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9115079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0503354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2500664">
    <w:abstractNumId w:val="9"/>
  </w:num>
  <w:num w:numId="30" w16cid:durableId="519471080">
    <w:abstractNumId w:val="14"/>
  </w:num>
  <w:num w:numId="31" w16cid:durableId="765544114">
    <w:abstractNumId w:val="25"/>
  </w:num>
  <w:num w:numId="32" w16cid:durableId="1478910251">
    <w:abstractNumId w:val="33"/>
  </w:num>
  <w:num w:numId="33" w16cid:durableId="2143883963">
    <w:abstractNumId w:val="22"/>
  </w:num>
  <w:num w:numId="34" w16cid:durableId="505949538">
    <w:abstractNumId w:val="18"/>
  </w:num>
  <w:num w:numId="35" w16cid:durableId="1177619742">
    <w:abstractNumId w:val="29"/>
  </w:num>
  <w:num w:numId="36" w16cid:durableId="470754607">
    <w:abstractNumId w:val="19"/>
  </w:num>
  <w:num w:numId="37" w16cid:durableId="621696097">
    <w:abstractNumId w:val="26"/>
  </w:num>
  <w:num w:numId="38" w16cid:durableId="1312712418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27650"/>
    <w:rsid w:val="00032A93"/>
    <w:rsid w:val="0003526C"/>
    <w:rsid w:val="00035322"/>
    <w:rsid w:val="00042395"/>
    <w:rsid w:val="00045FD2"/>
    <w:rsid w:val="000659A9"/>
    <w:rsid w:val="00080209"/>
    <w:rsid w:val="00081355"/>
    <w:rsid w:val="000825EE"/>
    <w:rsid w:val="00083CF0"/>
    <w:rsid w:val="00083FAF"/>
    <w:rsid w:val="000A0962"/>
    <w:rsid w:val="000A5B17"/>
    <w:rsid w:val="000B2EA4"/>
    <w:rsid w:val="000B408D"/>
    <w:rsid w:val="000F609E"/>
    <w:rsid w:val="00101807"/>
    <w:rsid w:val="00102ED9"/>
    <w:rsid w:val="001156B5"/>
    <w:rsid w:val="001318A6"/>
    <w:rsid w:val="001347E5"/>
    <w:rsid w:val="00145506"/>
    <w:rsid w:val="0015265C"/>
    <w:rsid w:val="00161BB0"/>
    <w:rsid w:val="0016423A"/>
    <w:rsid w:val="001800D8"/>
    <w:rsid w:val="00192D55"/>
    <w:rsid w:val="001A0925"/>
    <w:rsid w:val="001B1EE6"/>
    <w:rsid w:val="001C1D16"/>
    <w:rsid w:val="001C1E57"/>
    <w:rsid w:val="001C25B6"/>
    <w:rsid w:val="001C6CAE"/>
    <w:rsid w:val="001E19BE"/>
    <w:rsid w:val="001F35D5"/>
    <w:rsid w:val="002101FE"/>
    <w:rsid w:val="002169B3"/>
    <w:rsid w:val="0022757E"/>
    <w:rsid w:val="00231E49"/>
    <w:rsid w:val="00236FD2"/>
    <w:rsid w:val="00237CD4"/>
    <w:rsid w:val="00260607"/>
    <w:rsid w:val="00264833"/>
    <w:rsid w:val="00272355"/>
    <w:rsid w:val="00274A97"/>
    <w:rsid w:val="00274DD4"/>
    <w:rsid w:val="00292EC9"/>
    <w:rsid w:val="002A74DF"/>
    <w:rsid w:val="002A79BA"/>
    <w:rsid w:val="002A7CD5"/>
    <w:rsid w:val="002B5DB2"/>
    <w:rsid w:val="002B6756"/>
    <w:rsid w:val="002D00E7"/>
    <w:rsid w:val="002D6BF4"/>
    <w:rsid w:val="002F39C6"/>
    <w:rsid w:val="00301672"/>
    <w:rsid w:val="003032B5"/>
    <w:rsid w:val="00316A4F"/>
    <w:rsid w:val="00332AC9"/>
    <w:rsid w:val="00337D9E"/>
    <w:rsid w:val="00362DBE"/>
    <w:rsid w:val="00375FDA"/>
    <w:rsid w:val="00377264"/>
    <w:rsid w:val="003777DE"/>
    <w:rsid w:val="0038133B"/>
    <w:rsid w:val="003A1A39"/>
    <w:rsid w:val="003A3672"/>
    <w:rsid w:val="003A4354"/>
    <w:rsid w:val="003A608C"/>
    <w:rsid w:val="003B75E6"/>
    <w:rsid w:val="003C757B"/>
    <w:rsid w:val="003D2375"/>
    <w:rsid w:val="003E74F7"/>
    <w:rsid w:val="003F1AE5"/>
    <w:rsid w:val="003F41A3"/>
    <w:rsid w:val="003F4D0B"/>
    <w:rsid w:val="004101DE"/>
    <w:rsid w:val="00426862"/>
    <w:rsid w:val="00430549"/>
    <w:rsid w:val="00435104"/>
    <w:rsid w:val="00441CE4"/>
    <w:rsid w:val="0044728D"/>
    <w:rsid w:val="00466856"/>
    <w:rsid w:val="00467738"/>
    <w:rsid w:val="004840D7"/>
    <w:rsid w:val="00494031"/>
    <w:rsid w:val="00494E7D"/>
    <w:rsid w:val="004A2629"/>
    <w:rsid w:val="004B0675"/>
    <w:rsid w:val="004D45DE"/>
    <w:rsid w:val="004D7595"/>
    <w:rsid w:val="004E6BBA"/>
    <w:rsid w:val="004F24BB"/>
    <w:rsid w:val="005103A8"/>
    <w:rsid w:val="00514B88"/>
    <w:rsid w:val="00521A8B"/>
    <w:rsid w:val="00533ACB"/>
    <w:rsid w:val="00544DD6"/>
    <w:rsid w:val="00551AE4"/>
    <w:rsid w:val="005773C3"/>
    <w:rsid w:val="00580E51"/>
    <w:rsid w:val="005908A8"/>
    <w:rsid w:val="0059455C"/>
    <w:rsid w:val="0059471D"/>
    <w:rsid w:val="00594F6F"/>
    <w:rsid w:val="005971E4"/>
    <w:rsid w:val="005B051A"/>
    <w:rsid w:val="005B5947"/>
    <w:rsid w:val="005D3D6D"/>
    <w:rsid w:val="005E0F0B"/>
    <w:rsid w:val="005E6947"/>
    <w:rsid w:val="0060030F"/>
    <w:rsid w:val="0060325D"/>
    <w:rsid w:val="0060431C"/>
    <w:rsid w:val="00615A56"/>
    <w:rsid w:val="006243B4"/>
    <w:rsid w:val="00624AC6"/>
    <w:rsid w:val="0064583D"/>
    <w:rsid w:val="00645843"/>
    <w:rsid w:val="00655BAD"/>
    <w:rsid w:val="00662131"/>
    <w:rsid w:val="006661E4"/>
    <w:rsid w:val="00673797"/>
    <w:rsid w:val="00683514"/>
    <w:rsid w:val="006935C2"/>
    <w:rsid w:val="00697903"/>
    <w:rsid w:val="006B1C3A"/>
    <w:rsid w:val="006C7B6A"/>
    <w:rsid w:val="006D5CF6"/>
    <w:rsid w:val="006E054D"/>
    <w:rsid w:val="007173F5"/>
    <w:rsid w:val="00730E56"/>
    <w:rsid w:val="00732850"/>
    <w:rsid w:val="00733783"/>
    <w:rsid w:val="0073452E"/>
    <w:rsid w:val="0075031C"/>
    <w:rsid w:val="00757923"/>
    <w:rsid w:val="007618FD"/>
    <w:rsid w:val="00764A72"/>
    <w:rsid w:val="007679A3"/>
    <w:rsid w:val="007871AF"/>
    <w:rsid w:val="007952D0"/>
    <w:rsid w:val="007A1E8B"/>
    <w:rsid w:val="007B6692"/>
    <w:rsid w:val="007C0C4F"/>
    <w:rsid w:val="007C0DA3"/>
    <w:rsid w:val="007C6D74"/>
    <w:rsid w:val="007C7C42"/>
    <w:rsid w:val="007D2F0C"/>
    <w:rsid w:val="007D6731"/>
    <w:rsid w:val="007F7114"/>
    <w:rsid w:val="00811F1E"/>
    <w:rsid w:val="00826B10"/>
    <w:rsid w:val="00833F89"/>
    <w:rsid w:val="008417B2"/>
    <w:rsid w:val="00843E4E"/>
    <w:rsid w:val="008633B1"/>
    <w:rsid w:val="00870728"/>
    <w:rsid w:val="00870EAC"/>
    <w:rsid w:val="008A32D1"/>
    <w:rsid w:val="008B1974"/>
    <w:rsid w:val="008B2E08"/>
    <w:rsid w:val="008B69F4"/>
    <w:rsid w:val="008C102A"/>
    <w:rsid w:val="008C6007"/>
    <w:rsid w:val="008D354C"/>
    <w:rsid w:val="00925EE7"/>
    <w:rsid w:val="00925FEB"/>
    <w:rsid w:val="0093217A"/>
    <w:rsid w:val="009351F3"/>
    <w:rsid w:val="009379C9"/>
    <w:rsid w:val="00940FA6"/>
    <w:rsid w:val="00945DFE"/>
    <w:rsid w:val="00953837"/>
    <w:rsid w:val="009721AC"/>
    <w:rsid w:val="00976D79"/>
    <w:rsid w:val="009C41B3"/>
    <w:rsid w:val="009D2C44"/>
    <w:rsid w:val="009E2ECB"/>
    <w:rsid w:val="009E5EAB"/>
    <w:rsid w:val="00A00849"/>
    <w:rsid w:val="00A02CBF"/>
    <w:rsid w:val="00A02D76"/>
    <w:rsid w:val="00A1118D"/>
    <w:rsid w:val="00A148C1"/>
    <w:rsid w:val="00A152B5"/>
    <w:rsid w:val="00A23BF8"/>
    <w:rsid w:val="00A3341E"/>
    <w:rsid w:val="00A3723D"/>
    <w:rsid w:val="00A55C09"/>
    <w:rsid w:val="00A61A80"/>
    <w:rsid w:val="00A81EC1"/>
    <w:rsid w:val="00A83DE5"/>
    <w:rsid w:val="00A90168"/>
    <w:rsid w:val="00A97C3B"/>
    <w:rsid w:val="00AA73B0"/>
    <w:rsid w:val="00AB611A"/>
    <w:rsid w:val="00AC387C"/>
    <w:rsid w:val="00AC7BCC"/>
    <w:rsid w:val="00AD36BC"/>
    <w:rsid w:val="00AE21FD"/>
    <w:rsid w:val="00AF3A55"/>
    <w:rsid w:val="00AF4990"/>
    <w:rsid w:val="00B149CE"/>
    <w:rsid w:val="00B37A21"/>
    <w:rsid w:val="00B51AE3"/>
    <w:rsid w:val="00B80741"/>
    <w:rsid w:val="00B91AF1"/>
    <w:rsid w:val="00BA2A5C"/>
    <w:rsid w:val="00BB4B7F"/>
    <w:rsid w:val="00BE62ED"/>
    <w:rsid w:val="00C01C7A"/>
    <w:rsid w:val="00C064A8"/>
    <w:rsid w:val="00C17D00"/>
    <w:rsid w:val="00C24092"/>
    <w:rsid w:val="00C304C7"/>
    <w:rsid w:val="00C4574B"/>
    <w:rsid w:val="00C461B6"/>
    <w:rsid w:val="00C618F7"/>
    <w:rsid w:val="00C67439"/>
    <w:rsid w:val="00C72E1A"/>
    <w:rsid w:val="00C73694"/>
    <w:rsid w:val="00C813EE"/>
    <w:rsid w:val="00C90266"/>
    <w:rsid w:val="00CA1D5B"/>
    <w:rsid w:val="00CB29E2"/>
    <w:rsid w:val="00CB414C"/>
    <w:rsid w:val="00CB45B8"/>
    <w:rsid w:val="00CB59B0"/>
    <w:rsid w:val="00CC1521"/>
    <w:rsid w:val="00CC5E96"/>
    <w:rsid w:val="00CC7696"/>
    <w:rsid w:val="00CF0982"/>
    <w:rsid w:val="00CF2DB6"/>
    <w:rsid w:val="00D360E8"/>
    <w:rsid w:val="00D65AF2"/>
    <w:rsid w:val="00D668A0"/>
    <w:rsid w:val="00DF2C84"/>
    <w:rsid w:val="00E11E5B"/>
    <w:rsid w:val="00E13286"/>
    <w:rsid w:val="00E4279F"/>
    <w:rsid w:val="00E47D4C"/>
    <w:rsid w:val="00E53004"/>
    <w:rsid w:val="00E53C6F"/>
    <w:rsid w:val="00E82099"/>
    <w:rsid w:val="00E831E7"/>
    <w:rsid w:val="00E85C2D"/>
    <w:rsid w:val="00E96850"/>
    <w:rsid w:val="00EA133B"/>
    <w:rsid w:val="00EB652C"/>
    <w:rsid w:val="00EC248F"/>
    <w:rsid w:val="00EC4CBD"/>
    <w:rsid w:val="00EC53D5"/>
    <w:rsid w:val="00EC5CF7"/>
    <w:rsid w:val="00EE2353"/>
    <w:rsid w:val="00F0187D"/>
    <w:rsid w:val="00F03DEA"/>
    <w:rsid w:val="00F102EC"/>
    <w:rsid w:val="00F15911"/>
    <w:rsid w:val="00F218A9"/>
    <w:rsid w:val="00F32DA1"/>
    <w:rsid w:val="00F40275"/>
    <w:rsid w:val="00F46A8D"/>
    <w:rsid w:val="00F655CD"/>
    <w:rsid w:val="00F826FA"/>
    <w:rsid w:val="00F92B86"/>
    <w:rsid w:val="00F9776E"/>
    <w:rsid w:val="00FA5F18"/>
    <w:rsid w:val="00FC65FF"/>
    <w:rsid w:val="00FD0323"/>
    <w:rsid w:val="00FD1DC1"/>
    <w:rsid w:val="00FD33A2"/>
    <w:rsid w:val="00FD7652"/>
    <w:rsid w:val="00FE2539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9D149F7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2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4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3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68E4A-4DDC-4016-A5A1-9561DCF9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2419</TotalTime>
  <Pages>7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2841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재현 송</cp:lastModifiedBy>
  <cp:revision>91</cp:revision>
  <cp:lastPrinted>2023-03-07T13:39:00Z</cp:lastPrinted>
  <dcterms:created xsi:type="dcterms:W3CDTF">2011-10-04T16:09:00Z</dcterms:created>
  <dcterms:modified xsi:type="dcterms:W3CDTF">2025-05-14T08:34:00Z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