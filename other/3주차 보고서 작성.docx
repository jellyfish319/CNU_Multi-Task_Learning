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CE70C" w14:textId="77777777" w:rsidR="00032A93" w:rsidRPr="008D5086" w:rsidRDefault="00032A93">
      <w:pPr>
        <w:pStyle w:val="5"/>
        <w:rPr>
          <w:rFonts w:ascii="바탕체" w:eastAsia="바탕체" w:hAnsi="바탕체"/>
        </w:rPr>
      </w:pPr>
      <w:r w:rsidRPr="008D5086">
        <w:rPr>
          <w:rFonts w:ascii="바탕체" w:eastAsia="바탕체" w:hAnsi="바탕체" w:hint="eastAsia"/>
        </w:rPr>
        <w:t>Project Document</w:t>
      </w:r>
    </w:p>
    <w:p w14:paraId="38689F70" w14:textId="7AEEB31F" w:rsidR="00032A93" w:rsidRPr="008D5086" w:rsidRDefault="00F963A3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pict w14:anchorId="1248FD07">
          <v:line id="_x0000_s2050" alt="" style="position:absolute;left:0;text-align:left;z-index:251657728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20B94AA1" w14:textId="51B73742" w:rsidR="00032A93" w:rsidRPr="008D5086" w:rsidRDefault="0017605B">
      <w:pPr>
        <w:pStyle w:val="a9"/>
        <w:spacing w:after="720"/>
        <w:ind w:right="1000"/>
        <w:rPr>
          <w:rFonts w:ascii="바탕체" w:eastAsia="바탕체" w:hAnsi="바탕체"/>
          <w:spacing w:val="0"/>
          <w:sz w:val="48"/>
          <w:szCs w:val="22"/>
        </w:rPr>
      </w:pPr>
      <w:r w:rsidRPr="008D5086">
        <w:rPr>
          <w:rFonts w:ascii="바탕체" w:eastAsia="바탕체" w:hAnsi="바탕체" w:hint="eastAsia"/>
          <w:spacing w:val="0"/>
          <w:sz w:val="48"/>
          <w:szCs w:val="22"/>
        </w:rPr>
        <w:t>P</w:t>
      </w:r>
      <w:r w:rsidRPr="008D5086">
        <w:rPr>
          <w:rFonts w:ascii="바탕체" w:eastAsia="바탕체" w:hAnsi="바탕체"/>
          <w:spacing w:val="0"/>
          <w:sz w:val="48"/>
          <w:szCs w:val="22"/>
        </w:rPr>
        <w:t>roject</w:t>
      </w:r>
      <w:r w:rsidR="008D5086" w:rsidRPr="008D5086">
        <w:rPr>
          <w:rFonts w:ascii="바탕체" w:eastAsia="바탕체" w:hAnsi="바탕체" w:hint="eastAsia"/>
          <w:spacing w:val="0"/>
          <w:sz w:val="48"/>
          <w:szCs w:val="22"/>
        </w:rPr>
        <w:t xml:space="preserve"> </w:t>
      </w:r>
      <w:r w:rsidR="00797531" w:rsidRPr="008D5086">
        <w:rPr>
          <w:rFonts w:ascii="바탕체" w:eastAsia="바탕체" w:hAnsi="바탕체"/>
          <w:spacing w:val="0"/>
          <w:sz w:val="48"/>
          <w:szCs w:val="22"/>
        </w:rPr>
        <w:t>Brainstorming Result</w:t>
      </w:r>
    </w:p>
    <w:p w14:paraId="7F70CC24" w14:textId="77777777" w:rsidR="006D5CF6" w:rsidRPr="008D5086" w:rsidRDefault="006D5CF6" w:rsidP="006D5CF6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318"/>
      </w:tblGrid>
      <w:tr w:rsidR="0017605B" w14:paraId="405B7D72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25547020" w14:textId="77777777" w:rsidR="0017605B" w:rsidRDefault="0017605B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335E3672" w14:textId="115EA7A7" w:rsidR="0017605B" w:rsidRDefault="004B64D5" w:rsidP="00995866">
            <w:pPr>
              <w:rPr>
                <w:rFonts w:ascii="바탕체" w:eastAsia="바탕체" w:hAnsi="바탕체"/>
                <w:sz w:val="24"/>
              </w:rPr>
            </w:pPr>
            <w:r w:rsidRPr="004B64D5">
              <w:rPr>
                <w:rFonts w:ascii="바탕체" w:eastAsia="바탕체" w:hAnsi="바탕체"/>
                <w:sz w:val="24"/>
              </w:rPr>
              <w:t>Multi-Task Learning의 최적 공유 전략 연구 확장 및 실험적 유효성 분석</w:t>
            </w:r>
          </w:p>
        </w:tc>
      </w:tr>
    </w:tbl>
    <w:p w14:paraId="10E84393" w14:textId="77777777" w:rsidR="006D5CF6" w:rsidRPr="008D5086" w:rsidRDefault="006D5CF6" w:rsidP="006D5CF6">
      <w:pPr>
        <w:rPr>
          <w:rFonts w:ascii="바탕체" w:eastAsia="바탕체" w:hAnsi="바탕체"/>
        </w:rPr>
      </w:pPr>
    </w:p>
    <w:p w14:paraId="39752AFB" w14:textId="77777777" w:rsidR="00E11E5B" w:rsidRPr="008D5086" w:rsidRDefault="00E11E5B" w:rsidP="006D5CF6">
      <w:pPr>
        <w:rPr>
          <w:rFonts w:ascii="바탕체" w:eastAsia="바탕체" w:hAnsi="바탕체"/>
        </w:rPr>
      </w:pPr>
    </w:p>
    <w:p w14:paraId="5EFEAB16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6AF644E7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04BE50ED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14334315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0DA12BD6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7B1B74D9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675EAD4E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362B6892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3A577DB5" w14:textId="03384068" w:rsidR="00FA52A8" w:rsidRPr="008D5086" w:rsidRDefault="00F367BB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8</w:t>
      </w:r>
      <w:r w:rsidR="00FA52A8" w:rsidRPr="008D5086">
        <w:rPr>
          <w:rFonts w:ascii="바탕체" w:eastAsia="바탕체" w:hAnsi="바탕체" w:hint="eastAsia"/>
        </w:rPr>
        <w:t>조</w:t>
      </w:r>
    </w:p>
    <w:p w14:paraId="497E6C55" w14:textId="77777777" w:rsidR="00FA52A8" w:rsidRPr="008D5086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120EE215" w14:textId="62D85858" w:rsidR="00FA52A8" w:rsidRPr="008D5086" w:rsidRDefault="00FA52A8" w:rsidP="00FA52A8">
      <w:pPr>
        <w:ind w:firstLineChars="1984" w:firstLine="3968"/>
        <w:rPr>
          <w:rFonts w:ascii="바탕체" w:eastAsia="바탕체" w:hAnsi="바탕체"/>
        </w:rPr>
      </w:pPr>
      <w:r w:rsidRPr="008D5086">
        <w:rPr>
          <w:rFonts w:ascii="바탕체" w:eastAsia="바탕체" w:hAnsi="바탕체" w:hint="eastAsia"/>
        </w:rPr>
        <w:t>20</w:t>
      </w:r>
      <w:r w:rsidR="00995866" w:rsidRPr="008D5086">
        <w:rPr>
          <w:rFonts w:ascii="바탕체" w:eastAsia="바탕체" w:hAnsi="바탕체"/>
        </w:rPr>
        <w:t>2</w:t>
      </w:r>
      <w:r w:rsidR="004528B5">
        <w:rPr>
          <w:rFonts w:ascii="바탕체" w:eastAsia="바탕체" w:hAnsi="바탕체" w:hint="eastAsia"/>
        </w:rPr>
        <w:t>001156</w:t>
      </w:r>
      <w:r w:rsidRPr="008D5086">
        <w:rPr>
          <w:rFonts w:ascii="바탕체" w:eastAsia="바탕체" w:hAnsi="바탕체"/>
        </w:rPr>
        <w:t xml:space="preserve"> </w:t>
      </w:r>
      <w:r w:rsidR="004528B5">
        <w:rPr>
          <w:rFonts w:ascii="바탕체" w:eastAsia="바탕체" w:hAnsi="바탕체" w:hint="eastAsia"/>
        </w:rPr>
        <w:t>김수영</w:t>
      </w:r>
    </w:p>
    <w:p w14:paraId="12B4A2EE" w14:textId="1A335E43" w:rsidR="00995866" w:rsidRPr="008D5086" w:rsidRDefault="00FA52A8" w:rsidP="004528B5">
      <w:pPr>
        <w:ind w:firstLineChars="1984" w:firstLine="3968"/>
        <w:rPr>
          <w:rFonts w:ascii="바탕체" w:eastAsia="바탕체" w:hAnsi="바탕체"/>
        </w:rPr>
      </w:pPr>
      <w:r w:rsidRPr="008D5086">
        <w:rPr>
          <w:rFonts w:ascii="바탕체" w:eastAsia="바탕체" w:hAnsi="바탕체" w:hint="eastAsia"/>
        </w:rPr>
        <w:t>20</w:t>
      </w:r>
      <w:r w:rsidR="00995866" w:rsidRPr="008D5086">
        <w:rPr>
          <w:rFonts w:ascii="바탕체" w:eastAsia="바탕체" w:hAnsi="바탕체"/>
        </w:rPr>
        <w:t>2</w:t>
      </w:r>
      <w:r w:rsidR="004528B5">
        <w:rPr>
          <w:rFonts w:ascii="바탕체" w:eastAsia="바탕체" w:hAnsi="바탕체" w:hint="eastAsia"/>
        </w:rPr>
        <w:t>002510 송재현</w:t>
      </w:r>
    </w:p>
    <w:p w14:paraId="36DB52C3" w14:textId="77777777" w:rsidR="00FA52A8" w:rsidRPr="008D5086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1702D590" w14:textId="1A21634F" w:rsidR="00FA52A8" w:rsidRPr="008D5086" w:rsidRDefault="00FA52A8" w:rsidP="00FA52A8">
      <w:pPr>
        <w:ind w:firstLineChars="1984" w:firstLine="3968"/>
        <w:rPr>
          <w:rFonts w:ascii="바탕체" w:eastAsia="바탕체" w:hAnsi="바탕체"/>
        </w:rPr>
        <w:sectPr w:rsidR="00FA52A8" w:rsidRPr="008D5086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8D5086">
        <w:rPr>
          <w:rFonts w:ascii="바탕체" w:eastAsia="바탕체" w:hAnsi="바탕체" w:hint="eastAsia"/>
        </w:rPr>
        <w:t>지도교수:</w:t>
      </w:r>
      <w:r w:rsidRPr="008D5086">
        <w:rPr>
          <w:rFonts w:ascii="바탕체" w:eastAsia="바탕체" w:hAnsi="바탕체"/>
        </w:rPr>
        <w:t xml:space="preserve"> </w:t>
      </w:r>
      <w:r w:rsidR="004528B5">
        <w:rPr>
          <w:rFonts w:ascii="바탕체" w:eastAsia="바탕체" w:hAnsi="바탕체" w:hint="eastAsia"/>
        </w:rPr>
        <w:t>이종률</w:t>
      </w:r>
      <w:r w:rsidRPr="008D5086">
        <w:rPr>
          <w:rFonts w:ascii="바탕체" w:eastAsia="바탕체" w:hAnsi="바탕체" w:hint="eastAsia"/>
        </w:rPr>
        <w:t xml:space="preserve"> 교수님</w:t>
      </w:r>
      <w:r w:rsidR="00995866" w:rsidRPr="008D5086">
        <w:rPr>
          <w:rFonts w:ascii="바탕체" w:eastAsia="바탕체" w:hAnsi="바탕체" w:hint="eastAsia"/>
        </w:rPr>
        <w:t xml:space="preserve"> </w:t>
      </w:r>
      <w:r w:rsidR="00995866" w:rsidRPr="008D5086">
        <w:rPr>
          <w:rFonts w:ascii="바탕체" w:eastAsia="바탕체" w:hAnsi="바탕체"/>
        </w:rPr>
        <w:t>(</w:t>
      </w:r>
      <w:r w:rsidR="00995866" w:rsidRPr="008D5086">
        <w:rPr>
          <w:rFonts w:ascii="바탕체" w:eastAsia="바탕체" w:hAnsi="바탕체" w:hint="eastAsia"/>
        </w:rPr>
        <w:t>서명)</w:t>
      </w:r>
    </w:p>
    <w:p w14:paraId="62C7BD2B" w14:textId="77777777" w:rsidR="00032A93" w:rsidRPr="008D5086" w:rsidRDefault="00F106F6">
      <w:pPr>
        <w:pStyle w:val="ab"/>
        <w:spacing w:after="360"/>
        <w:rPr>
          <w:rFonts w:ascii="바탕체" w:eastAsia="바탕체" w:hAnsi="바탕체"/>
        </w:rPr>
      </w:pPr>
      <w:r w:rsidRPr="008D5086">
        <w:rPr>
          <w:rFonts w:ascii="바탕체" w:eastAsia="바탕체" w:hAnsi="바탕체"/>
        </w:rPr>
        <w:br w:type="page"/>
      </w:r>
      <w:r w:rsidR="00032A93" w:rsidRPr="008D5086">
        <w:rPr>
          <w:rFonts w:ascii="바탕체" w:eastAsia="바탕체" w:hAnsi="바탕체" w:hint="eastAsia"/>
        </w:rPr>
        <w:lastRenderedPageBreak/>
        <w:t>Document Revision History</w:t>
      </w:r>
    </w:p>
    <w:tbl>
      <w:tblPr>
        <w:tblW w:w="8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409"/>
      </w:tblGrid>
      <w:tr w:rsidR="00032A93" w:rsidRPr="008D5086" w14:paraId="601AA690" w14:textId="77777777" w:rsidTr="001D07D7">
        <w:tc>
          <w:tcPr>
            <w:tcW w:w="645" w:type="dxa"/>
            <w:shd w:val="clear" w:color="auto" w:fill="B3B3B3"/>
          </w:tcPr>
          <w:p w14:paraId="23B0FBE1" w14:textId="77777777" w:rsidR="00032A93" w:rsidRPr="008D5086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8D5086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57BBB7BC" w14:textId="77777777" w:rsidR="00032A93" w:rsidRPr="008D5086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D5086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57848EB2" w14:textId="77777777" w:rsidR="00032A93" w:rsidRPr="008D5086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D5086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409" w:type="dxa"/>
            <w:shd w:val="clear" w:color="auto" w:fill="B3B3B3"/>
          </w:tcPr>
          <w:p w14:paraId="136335FB" w14:textId="77777777" w:rsidR="00032A93" w:rsidRPr="008D5086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D5086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032A93" w:rsidRPr="008D5086" w14:paraId="2A3DD55C" w14:textId="77777777" w:rsidTr="001D07D7">
        <w:tc>
          <w:tcPr>
            <w:tcW w:w="645" w:type="dxa"/>
          </w:tcPr>
          <w:p w14:paraId="7974CDFB" w14:textId="77777777" w:rsidR="00032A93" w:rsidRPr="008D5086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8D5086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110F1710" w14:textId="50CF85F8" w:rsidR="00032A93" w:rsidRPr="008D5086" w:rsidRDefault="00995866">
            <w:pPr>
              <w:rPr>
                <w:rFonts w:ascii="바탕체" w:eastAsia="바탕체" w:hAnsi="바탕체"/>
                <w:spacing w:val="-20"/>
              </w:rPr>
            </w:pPr>
            <w:r w:rsidRPr="008D5086">
              <w:rPr>
                <w:rFonts w:ascii="바탕체" w:eastAsia="바탕체" w:hAnsi="바탕체" w:hint="eastAsia"/>
                <w:spacing w:val="-20"/>
              </w:rPr>
              <w:t>20</w:t>
            </w:r>
            <w:r w:rsidRPr="008D5086">
              <w:rPr>
                <w:rFonts w:ascii="바탕체" w:eastAsia="바탕체" w:hAnsi="바탕체"/>
                <w:spacing w:val="-20"/>
              </w:rPr>
              <w:t>23</w:t>
            </w:r>
            <w:r w:rsidRPr="008D5086">
              <w:rPr>
                <w:rFonts w:ascii="바탕체" w:eastAsia="바탕체" w:hAnsi="바탕체" w:hint="eastAsia"/>
                <w:spacing w:val="-20"/>
              </w:rPr>
              <w:t>/0</w:t>
            </w:r>
            <w:r w:rsidRPr="008D5086">
              <w:rPr>
                <w:rFonts w:ascii="바탕체" w:eastAsia="바탕체" w:hAnsi="바탕체"/>
                <w:spacing w:val="-20"/>
              </w:rPr>
              <w:t>3</w:t>
            </w:r>
            <w:r w:rsidR="001156B5" w:rsidRPr="008D5086">
              <w:rPr>
                <w:rFonts w:ascii="바탕체" w:eastAsia="바탕체" w:hAnsi="바탕체" w:hint="eastAsia"/>
                <w:spacing w:val="-20"/>
              </w:rPr>
              <w:t>/</w:t>
            </w:r>
            <w:r w:rsidR="007513E8">
              <w:rPr>
                <w:rFonts w:ascii="바탕체" w:eastAsia="바탕체" w:hAnsi="바탕체" w:hint="eastAsia"/>
                <w:spacing w:val="-20"/>
              </w:rPr>
              <w:t>26</w:t>
            </w:r>
          </w:p>
        </w:tc>
        <w:tc>
          <w:tcPr>
            <w:tcW w:w="5400" w:type="dxa"/>
          </w:tcPr>
          <w:p w14:paraId="0AF4847A" w14:textId="28098773" w:rsidR="00032A93" w:rsidRPr="008D5086" w:rsidRDefault="00BD77F1">
            <w:pPr>
              <w:rPr>
                <w:rFonts w:ascii="바탕체" w:eastAsia="바탕체" w:hAnsi="바탕체"/>
                <w:spacing w:val="-20"/>
              </w:rPr>
            </w:pPr>
            <w:r w:rsidRPr="00BD77F1">
              <w:rPr>
                <w:rFonts w:ascii="바탕체" w:eastAsia="바탕체" w:hAnsi="바탕체"/>
                <w:spacing w:val="-20"/>
              </w:rPr>
              <w:t>PVT v2: Improved Baselines with Pyramid Vision Transformer</w:t>
            </w:r>
          </w:p>
        </w:tc>
        <w:tc>
          <w:tcPr>
            <w:tcW w:w="1409" w:type="dxa"/>
          </w:tcPr>
          <w:p w14:paraId="618AF09E" w14:textId="5D9A2C39" w:rsidR="00032A93" w:rsidRPr="008D5086" w:rsidRDefault="00BD77F1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W. Wang</w:t>
            </w:r>
            <w:r w:rsidR="001D07D7">
              <w:rPr>
                <w:rFonts w:ascii="바탕체" w:eastAsia="바탕체" w:hAnsi="바탕체" w:hint="eastAsia"/>
                <w:spacing w:val="-20"/>
              </w:rPr>
              <w:t xml:space="preserve"> et al.</w:t>
            </w:r>
          </w:p>
        </w:tc>
      </w:tr>
      <w:tr w:rsidR="00032A93" w:rsidRPr="008D5086" w14:paraId="041A74F2" w14:textId="77777777" w:rsidTr="001D07D7">
        <w:tc>
          <w:tcPr>
            <w:tcW w:w="645" w:type="dxa"/>
          </w:tcPr>
          <w:p w14:paraId="212EFCD8" w14:textId="77777777" w:rsidR="00032A93" w:rsidRPr="008D5086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22A6BCD1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71A6694D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09" w:type="dxa"/>
          </w:tcPr>
          <w:p w14:paraId="1822A4D6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8D5086" w14:paraId="0322614F" w14:textId="77777777" w:rsidTr="001D07D7">
        <w:tc>
          <w:tcPr>
            <w:tcW w:w="645" w:type="dxa"/>
          </w:tcPr>
          <w:p w14:paraId="06051B2B" w14:textId="77777777" w:rsidR="00032A93" w:rsidRPr="008D5086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0CEFFD64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6DD8A4B7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09" w:type="dxa"/>
          </w:tcPr>
          <w:p w14:paraId="2B33F3F2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8D5086" w14:paraId="3E6FEE6B" w14:textId="77777777" w:rsidTr="001D07D7">
        <w:tc>
          <w:tcPr>
            <w:tcW w:w="645" w:type="dxa"/>
          </w:tcPr>
          <w:p w14:paraId="58FBD7BC" w14:textId="77777777" w:rsidR="00032A93" w:rsidRPr="008D5086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50901E71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43ECA90C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09" w:type="dxa"/>
          </w:tcPr>
          <w:p w14:paraId="691DFC96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671A563C" w14:textId="77777777" w:rsidR="00032A93" w:rsidRPr="008D5086" w:rsidRDefault="00032A93">
      <w:pPr>
        <w:rPr>
          <w:rFonts w:ascii="바탕체" w:eastAsia="바탕체" w:hAnsi="바탕체"/>
          <w:spacing w:val="-20"/>
        </w:rPr>
      </w:pPr>
    </w:p>
    <w:p w14:paraId="5A8E593A" w14:textId="4484B9B2" w:rsidR="004F7164" w:rsidRPr="004F7164" w:rsidRDefault="00032A93" w:rsidP="004F7164">
      <w:pPr>
        <w:pStyle w:val="ab"/>
        <w:spacing w:after="360"/>
        <w:rPr>
          <w:rFonts w:ascii="바탕체" w:eastAsia="바탕체" w:hAnsi="바탕체"/>
        </w:rPr>
      </w:pPr>
      <w:r w:rsidRPr="008D5086">
        <w:rPr>
          <w:rFonts w:ascii="바탕체" w:eastAsia="바탕체" w:hAnsi="바탕체"/>
        </w:rPr>
        <w:br w:type="page"/>
      </w:r>
      <w:r w:rsidRPr="008D5086">
        <w:rPr>
          <w:rFonts w:ascii="바탕체" w:eastAsia="바탕체" w:hAnsi="바탕체" w:hint="eastAsia"/>
        </w:rPr>
        <w:lastRenderedPageBreak/>
        <w:t>Contents</w:t>
      </w:r>
    </w:p>
    <w:p w14:paraId="205604B8" w14:textId="197EADFF" w:rsidR="00AC71E8" w:rsidRDefault="00AC71E8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hyperlink w:anchor="_Toc193878719" w:history="1">
        <w:r w:rsidRPr="004A2C96">
          <w:rPr>
            <w:rStyle w:val="af"/>
            <w:rFonts w:ascii="바탕체" w:eastAsia="바탕체" w:hAnsi="바탕체"/>
            <w:noProof/>
          </w:rPr>
          <w:t>1.</w:t>
        </w:r>
        <w:r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4A2C96">
          <w:rPr>
            <w:rStyle w:val="af"/>
            <w:rFonts w:ascii="바탕체" w:eastAsia="바탕체" w:hAnsi="바탕체"/>
            <w:noProof/>
          </w:rPr>
          <w:t>(문제 해결을 위한) 아이디어 발산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FFCF4D" w14:textId="50F6B59C" w:rsidR="00AC71E8" w:rsidRDefault="00AC71E8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3878720" w:history="1">
        <w:r w:rsidRPr="004A2C96">
          <w:rPr>
            <w:rStyle w:val="af"/>
            <w:rFonts w:ascii="바탕체" w:eastAsia="바탕체" w:hAnsi="바탕체"/>
            <w:noProof/>
          </w:rPr>
          <w:t>2.</w:t>
        </w:r>
        <w:r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4A2C96">
          <w:rPr>
            <w:rStyle w:val="af"/>
            <w:rFonts w:ascii="바탕체" w:eastAsia="바탕체" w:hAnsi="바탕체"/>
            <w:noProof/>
          </w:rPr>
          <w:t>아이디어 수렴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C08940" w14:textId="1FE02E8A" w:rsidR="00AC71E8" w:rsidRDefault="00AC71E8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3878721" w:history="1">
        <w:r w:rsidRPr="004A2C96">
          <w:rPr>
            <w:rStyle w:val="af"/>
            <w:rFonts w:ascii="바탕체" w:eastAsia="바탕체" w:hAnsi="바탕체"/>
            <w:noProof/>
          </w:rPr>
          <w:t>3.</w:t>
        </w:r>
        <w:r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4A2C96">
          <w:rPr>
            <w:rStyle w:val="af"/>
            <w:rFonts w:ascii="바탕체" w:eastAsia="바탕체" w:hAnsi="바탕체"/>
            <w:noProof/>
          </w:rPr>
          <w:t>시각화하기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5E32A5" w14:textId="07B7C94E" w:rsidR="00AC71E8" w:rsidRDefault="00AC71E8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3878722" w:history="1">
        <w:r w:rsidRPr="004A2C96">
          <w:rPr>
            <w:rStyle w:val="af"/>
            <w:rFonts w:ascii="바탕체" w:eastAsia="바탕체" w:hAnsi="바탕체"/>
            <w:noProof/>
          </w:rPr>
          <w:t>4.</w:t>
        </w:r>
        <w:r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4A2C96">
          <w:rPr>
            <w:rStyle w:val="af"/>
            <w:rFonts w:ascii="바탕체" w:eastAsia="바탕체" w:hAnsi="바탕체"/>
            <w:noProof/>
          </w:rPr>
          <w:t>AI 도구 활용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D52777" w14:textId="3FC9A7FA" w:rsidR="004F7164" w:rsidRDefault="00AC71E8" w:rsidP="004F7164">
      <w:pPr>
        <w:pStyle w:val="TOC"/>
      </w:pPr>
      <w:r>
        <w:rPr>
          <w:rFonts w:hAnsi="Times New Roman"/>
          <w:caps/>
          <w:color w:val="auto"/>
          <w:kern w:val="2"/>
          <w:sz w:val="20"/>
          <w:szCs w:val="20"/>
        </w:rPr>
        <w:fldChar w:fldCharType="end"/>
      </w:r>
    </w:p>
    <w:p w14:paraId="447453E0" w14:textId="77777777" w:rsidR="00032A93" w:rsidRPr="008D5086" w:rsidRDefault="00032A93">
      <w:pPr>
        <w:pStyle w:val="ab"/>
        <w:spacing w:after="360"/>
        <w:rPr>
          <w:rFonts w:ascii="바탕체" w:eastAsia="바탕체" w:hAnsi="바탕체"/>
        </w:rPr>
      </w:pPr>
      <w:r w:rsidRPr="008D5086">
        <w:rPr>
          <w:rFonts w:ascii="바탕체" w:eastAsia="바탕체" w:hAnsi="바탕체"/>
        </w:rPr>
        <w:br w:type="page"/>
      </w:r>
      <w:r w:rsidRPr="008D5086">
        <w:rPr>
          <w:rFonts w:ascii="바탕체" w:eastAsia="바탕체" w:hAnsi="바탕체" w:hint="eastAsia"/>
        </w:rPr>
        <w:lastRenderedPageBreak/>
        <w:t>List of Figure</w:t>
      </w:r>
    </w:p>
    <w:p w14:paraId="3DC27F8F" w14:textId="77777777" w:rsidR="002A79BA" w:rsidRPr="008D5086" w:rsidRDefault="002B5DB2" w:rsidP="001A0925">
      <w:pPr>
        <w:rPr>
          <w:rFonts w:ascii="바탕체" w:eastAsia="바탕체" w:hAnsi="바탕체"/>
        </w:rPr>
      </w:pPr>
      <w:r w:rsidRPr="008D5086">
        <w:rPr>
          <w:rFonts w:ascii="바탕체" w:eastAsia="바탕체" w:hAnsi="바탕체"/>
          <w:smallCaps/>
        </w:rPr>
        <w:fldChar w:fldCharType="begin"/>
      </w:r>
      <w:r w:rsidR="002A79BA" w:rsidRPr="008D5086">
        <w:rPr>
          <w:rFonts w:ascii="바탕체" w:eastAsia="바탕체" w:hAnsi="바탕체"/>
        </w:rPr>
        <w:instrText xml:space="preserve"> TOC \h \z \c "그림" </w:instrText>
      </w:r>
      <w:r w:rsidRPr="008D5086">
        <w:rPr>
          <w:rFonts w:ascii="바탕체" w:eastAsia="바탕체" w:hAnsi="바탕체"/>
          <w:smallCaps/>
        </w:rPr>
        <w:fldChar w:fldCharType="separate"/>
      </w:r>
      <w:r w:rsidR="00D47BEA" w:rsidRPr="008D5086">
        <w:rPr>
          <w:rFonts w:ascii="바탕체" w:eastAsia="바탕체" w:hAnsi="바탕체" w:hint="eastAsia"/>
          <w:b/>
          <w:bCs/>
          <w:smallCaps/>
          <w:noProof/>
        </w:rPr>
        <w:t>그림 목차 항목을 찾을 수 없습니다.</w:t>
      </w:r>
      <w:r w:rsidRPr="008D5086">
        <w:rPr>
          <w:rFonts w:ascii="바탕체" w:eastAsia="바탕체" w:hAnsi="바탕체"/>
        </w:rPr>
        <w:fldChar w:fldCharType="end"/>
      </w:r>
    </w:p>
    <w:p w14:paraId="69A459DA" w14:textId="77777777" w:rsidR="00032A93" w:rsidRPr="008D5086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4515E39D" w14:textId="195A490B" w:rsidR="0001391C" w:rsidRPr="007559D2" w:rsidRDefault="00032A93" w:rsidP="0030185B">
      <w:pPr>
        <w:pStyle w:val="10"/>
        <w:spacing w:before="540" w:after="360"/>
        <w:rPr>
          <w:rFonts w:ascii="바탕체" w:eastAsia="바탕체" w:hAnsi="바탕체"/>
        </w:rPr>
      </w:pPr>
      <w:r w:rsidRPr="008D5086">
        <w:rPr>
          <w:rFonts w:ascii="바탕체" w:eastAsia="바탕체" w:hAnsi="바탕체"/>
        </w:rPr>
        <w:br w:type="page"/>
      </w:r>
      <w:bookmarkStart w:id="0" w:name="_Toc129109385"/>
      <w:bookmarkStart w:id="1" w:name="_Toc193878719"/>
      <w:r w:rsidR="00797531" w:rsidRPr="008D5086">
        <w:rPr>
          <w:rFonts w:ascii="바탕체" w:eastAsia="바탕체" w:hAnsi="바탕체"/>
        </w:rPr>
        <w:lastRenderedPageBreak/>
        <w:t>(</w:t>
      </w:r>
      <w:r w:rsidR="00797531" w:rsidRPr="008D5086">
        <w:rPr>
          <w:rFonts w:ascii="바탕체" w:eastAsia="바탕체" w:hAnsi="바탕체" w:hint="eastAsia"/>
        </w:rPr>
        <w:t>문제 해결을 위한)</w:t>
      </w:r>
      <w:r w:rsidR="00797531" w:rsidRPr="008D5086">
        <w:rPr>
          <w:rFonts w:ascii="바탕체" w:eastAsia="바탕체" w:hAnsi="바탕체"/>
        </w:rPr>
        <w:t xml:space="preserve"> </w:t>
      </w:r>
      <w:r w:rsidR="00797531" w:rsidRPr="008D5086">
        <w:rPr>
          <w:rFonts w:ascii="바탕체" w:eastAsia="바탕체" w:hAnsi="바탕체" w:hint="eastAsia"/>
        </w:rPr>
        <w:t>아이디어 발산</w:t>
      </w:r>
      <w:bookmarkEnd w:id="0"/>
      <w:bookmarkEnd w:id="1"/>
    </w:p>
    <w:p w14:paraId="12797A19" w14:textId="6D966434" w:rsidR="00E23858" w:rsidRDefault="0042194B" w:rsidP="00FD3D0A">
      <w:pPr>
        <w:rPr>
          <w:rFonts w:ascii="바탕체" w:eastAsia="바탕체" w:hAnsi="바탕체"/>
        </w:rPr>
      </w:pPr>
      <w:r w:rsidRPr="0042194B">
        <w:rPr>
          <w:rFonts w:ascii="바탕체" w:eastAsia="바탕체" w:hAnsi="바탕체"/>
        </w:rPr>
        <w:t>본 연구에서는 Pyramid Vision Transformer v2(PVT v2)를 기반으로 Multi-Task Learning(MTL)에서의 최적 공유 전략을 탐색하고 실험적으로 검증하고자 한다. PVT v2</w:t>
      </w:r>
      <w:r w:rsidR="001B2C7F">
        <w:rPr>
          <w:rFonts w:ascii="바탕체" w:eastAsia="바탕체" w:hAnsi="바탕체" w:hint="eastAsia"/>
        </w:rPr>
        <w:t>는</w:t>
      </w:r>
      <w:r w:rsidR="00933B7F">
        <w:rPr>
          <w:rFonts w:ascii="바탕체" w:eastAsia="바탕체" w:hAnsi="바탕체" w:hint="eastAsia"/>
        </w:rPr>
        <w:t xml:space="preserve"> 기존</w:t>
      </w:r>
      <w:r w:rsidR="001B2C7F">
        <w:rPr>
          <w:rFonts w:ascii="바탕체" w:eastAsia="바탕체" w:hAnsi="바탕체" w:hint="eastAsia"/>
        </w:rPr>
        <w:t xml:space="preserve"> </w:t>
      </w:r>
      <w:r w:rsidR="00D5274D">
        <w:rPr>
          <w:rFonts w:ascii="바탕체" w:eastAsia="바탕체" w:hAnsi="바탕체" w:hint="eastAsia"/>
        </w:rPr>
        <w:t xml:space="preserve">Pyramid </w:t>
      </w:r>
      <w:r w:rsidRPr="0042194B">
        <w:rPr>
          <w:rFonts w:ascii="바탕체" w:eastAsia="바탕체" w:hAnsi="바탕체"/>
        </w:rPr>
        <w:t>Vision Transformer</w:t>
      </w:r>
      <w:r w:rsidR="00D5274D">
        <w:rPr>
          <w:rFonts w:ascii="바탕체" w:eastAsia="바탕체" w:hAnsi="바탕체" w:hint="eastAsia"/>
        </w:rPr>
        <w:t xml:space="preserve"> v1(PVT v1)</w:t>
      </w:r>
      <w:r w:rsidR="001B2C7F">
        <w:rPr>
          <w:rFonts w:ascii="바탕체" w:eastAsia="바탕체" w:hAnsi="바탕체" w:hint="eastAsia"/>
        </w:rPr>
        <w:t xml:space="preserve"> 프레임워크를 개선</w:t>
      </w:r>
      <w:r w:rsidR="004A5CA7">
        <w:rPr>
          <w:rFonts w:ascii="바탕체" w:eastAsia="바탕체" w:hAnsi="바탕체" w:hint="eastAsia"/>
        </w:rPr>
        <w:t>하여</w:t>
      </w:r>
      <w:r w:rsidR="001B2C7F">
        <w:rPr>
          <w:rFonts w:ascii="바탕체" w:eastAsia="바탕체" w:hAnsi="바탕체" w:hint="eastAsia"/>
        </w:rPr>
        <w:t xml:space="preserve"> 새로운 비전 Transformer 백본 네트워크를 제시한 것으로</w:t>
      </w:r>
      <w:r w:rsidR="00E00D2A">
        <w:rPr>
          <w:rFonts w:ascii="바탕체" w:eastAsia="바탕체" w:hAnsi="바탕체" w:hint="eastAsia"/>
        </w:rPr>
        <w:t>,</w:t>
      </w:r>
      <w:r w:rsidR="00933B7F">
        <w:rPr>
          <w:rFonts w:ascii="바탕체" w:eastAsia="바탕체" w:hAnsi="바탕체" w:hint="eastAsia"/>
        </w:rPr>
        <w:t xml:space="preserve"> 주요 개선 사항으로는 </w:t>
      </w:r>
      <w:r w:rsidR="00764A93">
        <w:rPr>
          <w:rFonts w:ascii="바탕체" w:eastAsia="바탕체" w:hAnsi="바탕체" w:hint="eastAsia"/>
        </w:rPr>
        <w:t xml:space="preserve">선형 공간 축소 </w:t>
      </w:r>
      <w:proofErr w:type="spellStart"/>
      <w:r w:rsidR="00764A93">
        <w:rPr>
          <w:rFonts w:ascii="바탕체" w:eastAsia="바탕체" w:hAnsi="바탕체" w:hint="eastAsia"/>
        </w:rPr>
        <w:t>어텐션</w:t>
      </w:r>
      <w:proofErr w:type="spellEnd"/>
      <w:r w:rsidR="00764A93">
        <w:rPr>
          <w:rFonts w:ascii="바탕체" w:eastAsia="바탕체" w:hAnsi="바탕체" w:hint="eastAsia"/>
        </w:rPr>
        <w:t>(</w:t>
      </w:r>
      <w:r w:rsidR="000F7362" w:rsidRPr="000F7362">
        <w:rPr>
          <w:rFonts w:ascii="바탕체" w:eastAsia="바탕체" w:hAnsi="바탕체"/>
        </w:rPr>
        <w:t>Linear Spatial Reduction Attention</w:t>
      </w:r>
      <w:r w:rsidR="00406D27">
        <w:rPr>
          <w:rFonts w:ascii="바탕체" w:eastAsia="바탕체" w:hAnsi="바탕체" w:hint="eastAsia"/>
        </w:rPr>
        <w:t>,</w:t>
      </w:r>
      <w:r w:rsidR="006513D7">
        <w:rPr>
          <w:rFonts w:ascii="바탕체" w:eastAsia="바탕체" w:hAnsi="바탕체" w:hint="eastAsia"/>
        </w:rPr>
        <w:t xml:space="preserve"> </w:t>
      </w:r>
      <w:r w:rsidR="000F7362" w:rsidRPr="000F7362">
        <w:rPr>
          <w:rFonts w:ascii="바탕체" w:eastAsia="바탕체" w:hAnsi="바탕체"/>
        </w:rPr>
        <w:t xml:space="preserve">Linear SRA), </w:t>
      </w:r>
      <w:r w:rsidR="00406D27">
        <w:rPr>
          <w:rFonts w:ascii="바탕체" w:eastAsia="바탕체" w:hAnsi="바탕체" w:hint="eastAsia"/>
        </w:rPr>
        <w:t xml:space="preserve">겹치는 패치 </w:t>
      </w:r>
      <w:proofErr w:type="spellStart"/>
      <w:r w:rsidR="00406D27">
        <w:rPr>
          <w:rFonts w:ascii="바탕체" w:eastAsia="바탕체" w:hAnsi="바탕체" w:hint="eastAsia"/>
        </w:rPr>
        <w:t>입베딩</w:t>
      </w:r>
      <w:proofErr w:type="spellEnd"/>
      <w:r w:rsidR="00406D27">
        <w:rPr>
          <w:rFonts w:ascii="바탕체" w:eastAsia="바탕체" w:hAnsi="바탕체" w:hint="eastAsia"/>
        </w:rPr>
        <w:t>(</w:t>
      </w:r>
      <w:r w:rsidR="000F7362" w:rsidRPr="000F7362">
        <w:rPr>
          <w:rFonts w:ascii="바탕체" w:eastAsia="바탕체" w:hAnsi="바탕체"/>
        </w:rPr>
        <w:t>Overlapping Patch Embedding</w:t>
      </w:r>
      <w:r w:rsidR="00406D27">
        <w:rPr>
          <w:rFonts w:ascii="바탕체" w:eastAsia="바탕체" w:hAnsi="바탕체" w:hint="eastAsia"/>
        </w:rPr>
        <w:t>)</w:t>
      </w:r>
      <w:r w:rsidR="000F7362" w:rsidRPr="000F7362">
        <w:rPr>
          <w:rFonts w:ascii="바탕체" w:eastAsia="바탕체" w:hAnsi="바탕체"/>
        </w:rPr>
        <w:t>,</w:t>
      </w:r>
      <w:r w:rsidR="00406D27">
        <w:rPr>
          <w:rFonts w:ascii="바탕체" w:eastAsia="바탕체" w:hAnsi="바탕체" w:hint="eastAsia"/>
        </w:rPr>
        <w:t xml:space="preserve"> </w:t>
      </w:r>
      <w:proofErr w:type="spellStart"/>
      <w:r w:rsidR="00406D27">
        <w:rPr>
          <w:rFonts w:ascii="바탕체" w:eastAsia="바탕체" w:hAnsi="바탕체" w:hint="eastAsia"/>
        </w:rPr>
        <w:t>합성곱</w:t>
      </w:r>
      <w:proofErr w:type="spellEnd"/>
      <w:r w:rsidR="00406D27">
        <w:rPr>
          <w:rFonts w:ascii="바탕체" w:eastAsia="바탕체" w:hAnsi="바탕체" w:hint="eastAsia"/>
        </w:rPr>
        <w:t xml:space="preserve"> 기반 FFN(</w:t>
      </w:r>
      <w:r w:rsidR="000F7362" w:rsidRPr="000F7362">
        <w:rPr>
          <w:rFonts w:ascii="바탕체" w:eastAsia="바탕체" w:hAnsi="바탕체"/>
        </w:rPr>
        <w:t>Convolutional Feed-Forward Network</w:t>
      </w:r>
      <w:r w:rsidR="00406D27">
        <w:rPr>
          <w:rFonts w:ascii="바탕체" w:eastAsia="바탕체" w:hAnsi="바탕체" w:hint="eastAsia"/>
        </w:rPr>
        <w:t>,</w:t>
      </w:r>
      <w:r w:rsidR="006513D7">
        <w:rPr>
          <w:rFonts w:ascii="바탕체" w:eastAsia="바탕체" w:hAnsi="바탕체" w:hint="eastAsia"/>
        </w:rPr>
        <w:t xml:space="preserve"> </w:t>
      </w:r>
      <w:r w:rsidR="000F7362" w:rsidRPr="000F7362">
        <w:rPr>
          <w:rFonts w:ascii="바탕체" w:eastAsia="바탕체" w:hAnsi="바탕체"/>
        </w:rPr>
        <w:t>CFFN)</w:t>
      </w:r>
      <w:r w:rsidR="004A29DB">
        <w:rPr>
          <w:rFonts w:ascii="바탕체" w:eastAsia="바탕체" w:hAnsi="바탕체" w:hint="eastAsia"/>
        </w:rPr>
        <w:t>이</w:t>
      </w:r>
      <w:r w:rsidR="000F7362">
        <w:rPr>
          <w:rFonts w:ascii="바탕체" w:eastAsia="바탕체" w:hAnsi="바탕체" w:hint="eastAsia"/>
        </w:rPr>
        <w:t xml:space="preserve"> 있다. PVT v2는</w:t>
      </w:r>
      <w:r w:rsidR="00E00D2A">
        <w:rPr>
          <w:rFonts w:ascii="바탕체" w:eastAsia="바탕체" w:hAnsi="바탕체" w:hint="eastAsia"/>
        </w:rPr>
        <w:t xml:space="preserve"> 기존</w:t>
      </w:r>
      <w:r w:rsidRPr="0042194B">
        <w:rPr>
          <w:rFonts w:ascii="바탕체" w:eastAsia="바탕체" w:hAnsi="바탕체"/>
        </w:rPr>
        <w:t xml:space="preserve"> 모델 대비 연산 효율성이 높으며, 다양한 컴퓨터 비전 작업에서 우수한 성능을 보인다. </w:t>
      </w:r>
      <w:r w:rsidR="0097724E">
        <w:rPr>
          <w:rFonts w:ascii="바탕체" w:eastAsia="바탕체" w:hAnsi="바탕체" w:hint="eastAsia"/>
        </w:rPr>
        <w:t>해당 모형을</w:t>
      </w:r>
      <w:r w:rsidRPr="0042194B">
        <w:rPr>
          <w:rFonts w:ascii="바탕체" w:eastAsia="바탕체" w:hAnsi="바탕체"/>
        </w:rPr>
        <w:t xml:space="preserve"> 활용하여 이미지 분류, 객체 탐지, 그리고 의미론적 분할(Semantic Segmentation)을</w:t>
      </w:r>
      <w:r w:rsidR="0097724E">
        <w:rPr>
          <w:rFonts w:ascii="바탕체" w:eastAsia="바탕체" w:hAnsi="바탕체" w:hint="eastAsia"/>
        </w:rPr>
        <w:t xml:space="preserve"> 데이터셋으로 MTL 학습을</w:t>
      </w:r>
      <w:r w:rsidR="00FC6C76">
        <w:rPr>
          <w:rFonts w:ascii="바탕체" w:eastAsia="바탕체" w:hAnsi="바탕체" w:hint="eastAsia"/>
        </w:rPr>
        <w:t xml:space="preserve"> 수행하고</w:t>
      </w:r>
      <w:r w:rsidRPr="0042194B">
        <w:rPr>
          <w:rFonts w:ascii="바탕체" w:eastAsia="바탕체" w:hAnsi="바탕체"/>
        </w:rPr>
        <w:t xml:space="preserve">, </w:t>
      </w:r>
      <w:r w:rsidR="00F22874">
        <w:rPr>
          <w:rFonts w:ascii="바탕체" w:eastAsia="바탕체" w:hAnsi="바탕체" w:hint="eastAsia"/>
        </w:rPr>
        <w:t>MTL을 사용하지 않는</w:t>
      </w:r>
      <w:r w:rsidR="009006EE">
        <w:rPr>
          <w:rFonts w:ascii="바탕체" w:eastAsia="바탕체" w:hAnsi="바탕체" w:hint="eastAsia"/>
        </w:rPr>
        <w:t xml:space="preserve"> 기존 모형</w:t>
      </w:r>
      <w:r w:rsidR="00E62AF8">
        <w:rPr>
          <w:rFonts w:ascii="바탕체" w:eastAsia="바탕체" w:hAnsi="바탕체" w:hint="eastAsia"/>
        </w:rPr>
        <w:t>과</w:t>
      </w:r>
      <w:r w:rsidR="009006EE">
        <w:rPr>
          <w:rFonts w:ascii="바탕체" w:eastAsia="바탕체" w:hAnsi="바탕체" w:hint="eastAsia"/>
        </w:rPr>
        <w:t>의 성능 비교,</w:t>
      </w:r>
      <w:r w:rsidR="00F22874">
        <w:rPr>
          <w:rFonts w:ascii="바탕체" w:eastAsia="바탕체" w:hAnsi="바탕체" w:hint="eastAsia"/>
        </w:rPr>
        <w:t xml:space="preserve"> MTL의</w:t>
      </w:r>
      <w:r w:rsidRPr="0042194B">
        <w:rPr>
          <w:rFonts w:ascii="바탕체" w:eastAsia="바탕체" w:hAnsi="바탕체"/>
        </w:rPr>
        <w:t xml:space="preserve"> 성능 향상을 검증한다.</w:t>
      </w:r>
    </w:p>
    <w:p w14:paraId="2107A995" w14:textId="77777777" w:rsidR="00FD3D0A" w:rsidRDefault="00FD3D0A" w:rsidP="00FD3D0A">
      <w:pPr>
        <w:rPr>
          <w:rFonts w:ascii="바탕체" w:eastAsia="바탕체" w:hAnsi="바탕체"/>
        </w:rPr>
      </w:pPr>
    </w:p>
    <w:p w14:paraId="5956D4F8" w14:textId="2493BBD7" w:rsidR="00FD3D0A" w:rsidRDefault="00FD3D0A" w:rsidP="00FD3D0A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연구 키워드 정리</w:t>
      </w:r>
    </w:p>
    <w:p w14:paraId="75EA1AB3" w14:textId="188D3FDD" w:rsidR="00FD3D0A" w:rsidRDefault="00FD3D0A" w:rsidP="00FD3D0A">
      <w:pPr>
        <w:numPr>
          <w:ilvl w:val="0"/>
          <w:numId w:val="37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Multi-Task Learning</w:t>
      </w:r>
    </w:p>
    <w:p w14:paraId="2A9C53B2" w14:textId="65122FEC" w:rsidR="002C5798" w:rsidRDefault="002C5798" w:rsidP="00FD3D0A">
      <w:pPr>
        <w:numPr>
          <w:ilvl w:val="0"/>
          <w:numId w:val="37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Pyramid Vision Transformer v2: 연구에서 사용할 백본 모형</w:t>
      </w:r>
    </w:p>
    <w:p w14:paraId="69AAEA5A" w14:textId="714E7907" w:rsidR="00DC2C16" w:rsidRDefault="002C5798" w:rsidP="00FD3D0A">
      <w:pPr>
        <w:numPr>
          <w:ilvl w:val="0"/>
          <w:numId w:val="37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Image </w:t>
      </w:r>
      <w:r w:rsidR="005A2EC8">
        <w:rPr>
          <w:rFonts w:ascii="바탕체" w:eastAsia="바탕체" w:hAnsi="바탕체" w:hint="eastAsia"/>
        </w:rPr>
        <w:t>Classification</w:t>
      </w:r>
      <w:r w:rsidR="00DC2C16">
        <w:rPr>
          <w:rFonts w:ascii="바탕체" w:eastAsia="바탕체" w:hAnsi="바탕체" w:hint="eastAsia"/>
        </w:rPr>
        <w:t>: MTL 학습에 사용할 데이터셋</w:t>
      </w:r>
    </w:p>
    <w:p w14:paraId="1D0237D8" w14:textId="00E7DB1A" w:rsidR="00DC2C16" w:rsidRDefault="005A2EC8" w:rsidP="00FD3D0A">
      <w:pPr>
        <w:numPr>
          <w:ilvl w:val="0"/>
          <w:numId w:val="37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Object Detection</w:t>
      </w:r>
      <w:r w:rsidR="00DC2C16">
        <w:rPr>
          <w:rFonts w:ascii="바탕체" w:eastAsia="바탕체" w:hAnsi="바탕체" w:hint="eastAsia"/>
        </w:rPr>
        <w:t>: MTL 학습에 사용할 데이터셋</w:t>
      </w:r>
    </w:p>
    <w:p w14:paraId="027379E6" w14:textId="10260108" w:rsidR="002C5798" w:rsidRDefault="005A2EC8" w:rsidP="00FD3D0A">
      <w:pPr>
        <w:numPr>
          <w:ilvl w:val="0"/>
          <w:numId w:val="37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Semantic Segmentation: MTL 학습에 사용할 데이터셋</w:t>
      </w:r>
    </w:p>
    <w:p w14:paraId="15AEF94C" w14:textId="77777777" w:rsidR="005A2EC8" w:rsidRPr="0042194B" w:rsidRDefault="005A2EC8" w:rsidP="00DC2C16">
      <w:pPr>
        <w:ind w:left="880"/>
        <w:rPr>
          <w:rFonts w:ascii="바탕체" w:eastAsia="바탕체" w:hAnsi="바탕체"/>
        </w:rPr>
      </w:pPr>
    </w:p>
    <w:p w14:paraId="179CF212" w14:textId="288753CF" w:rsidR="00E23858" w:rsidRDefault="00D57D26" w:rsidP="0030185B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주요 이론 및 연구 변수</w:t>
      </w:r>
    </w:p>
    <w:p w14:paraId="13EBA1D6" w14:textId="77777777" w:rsidR="008D5AFF" w:rsidRDefault="008D5AFF" w:rsidP="008D5AFF">
      <w:pPr>
        <w:numPr>
          <w:ilvl w:val="0"/>
          <w:numId w:val="38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독립변수(IV)</w:t>
      </w:r>
    </w:p>
    <w:p w14:paraId="7E7CA136" w14:textId="0FFC8D04" w:rsidR="00A668CB" w:rsidRDefault="00DC7048" w:rsidP="008D5AFF">
      <w:pPr>
        <w:numPr>
          <w:ilvl w:val="0"/>
          <w:numId w:val="39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Backbone의 공유 전략: </w:t>
      </w:r>
      <w:r w:rsidR="00A668CB">
        <w:rPr>
          <w:rFonts w:ascii="바탕체" w:eastAsia="바탕체" w:hAnsi="바탕체" w:hint="eastAsia"/>
        </w:rPr>
        <w:t>완전 공유, 부분 공유, 개별 Backbone 사용</w:t>
      </w:r>
    </w:p>
    <w:p w14:paraId="23520E4F" w14:textId="3A494A39" w:rsidR="00D57D26" w:rsidRDefault="009B49DB" w:rsidP="008D5AFF">
      <w:pPr>
        <w:numPr>
          <w:ilvl w:val="0"/>
          <w:numId w:val="39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Decoder의 적용 방식:</w:t>
      </w:r>
      <w:r w:rsidR="005C063E">
        <w:rPr>
          <w:rFonts w:ascii="바탕체" w:eastAsia="바탕체" w:hAnsi="바탕체" w:hint="eastAsia"/>
        </w:rPr>
        <w:t xml:space="preserve"> Task-Specific Decoder</w:t>
      </w:r>
    </w:p>
    <w:p w14:paraId="7B7B38AF" w14:textId="1E54D7D9" w:rsidR="005C063E" w:rsidRDefault="005C063E" w:rsidP="005C063E">
      <w:pPr>
        <w:numPr>
          <w:ilvl w:val="0"/>
          <w:numId w:val="38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종속변수(DV)</w:t>
      </w:r>
    </w:p>
    <w:p w14:paraId="2C93768D" w14:textId="61F0ABC1" w:rsidR="00E73643" w:rsidRPr="00851E5E" w:rsidRDefault="00E73643" w:rsidP="00851E5E">
      <w:pPr>
        <w:numPr>
          <w:ilvl w:val="0"/>
          <w:numId w:val="40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이미지 분류 성능</w:t>
      </w:r>
    </w:p>
    <w:p w14:paraId="54CFD43E" w14:textId="7961641C" w:rsidR="00E73643" w:rsidRDefault="00E73643" w:rsidP="005C063E">
      <w:pPr>
        <w:numPr>
          <w:ilvl w:val="0"/>
          <w:numId w:val="40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객체 </w:t>
      </w:r>
      <w:r w:rsidR="007559D2">
        <w:rPr>
          <w:rFonts w:ascii="바탕체" w:eastAsia="바탕체" w:hAnsi="바탕체" w:hint="eastAsia"/>
        </w:rPr>
        <w:t>탐</w:t>
      </w:r>
      <w:r>
        <w:rPr>
          <w:rFonts w:ascii="바탕체" w:eastAsia="바탕체" w:hAnsi="바탕체" w:hint="eastAsia"/>
        </w:rPr>
        <w:t>지 성능</w:t>
      </w:r>
    </w:p>
    <w:p w14:paraId="7CA05AB6" w14:textId="35972A92" w:rsidR="00E73643" w:rsidRDefault="00E73643" w:rsidP="005C063E">
      <w:pPr>
        <w:numPr>
          <w:ilvl w:val="0"/>
          <w:numId w:val="40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의미론적 분할 성능</w:t>
      </w:r>
    </w:p>
    <w:p w14:paraId="4A5228E7" w14:textId="758BB98E" w:rsidR="007559D2" w:rsidRDefault="007559D2" w:rsidP="007559D2">
      <w:pPr>
        <w:rPr>
          <w:rFonts w:ascii="바탕체" w:eastAsia="바탕체" w:hAnsi="바탕체"/>
        </w:rPr>
      </w:pPr>
    </w:p>
    <w:p w14:paraId="714F0301" w14:textId="2B04D829" w:rsidR="00F963A3" w:rsidRDefault="00F963A3" w:rsidP="007559D2">
      <w:r>
        <w:lastRenderedPageBreak/>
        <w:pict w14:anchorId="5085F3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5pt;height:249.5pt">
            <v:imagedata r:id="rId10" o:title=""/>
          </v:shape>
        </w:pict>
      </w:r>
    </w:p>
    <w:p w14:paraId="39D9B180" w14:textId="43B215EF" w:rsidR="00F963A3" w:rsidRDefault="00F963A3" w:rsidP="007559D2">
      <w:r>
        <w:rPr>
          <w:rFonts w:hint="eastAsia"/>
        </w:rPr>
        <w:t>아이디어</w:t>
      </w:r>
      <w:r>
        <w:rPr>
          <w:rFonts w:hint="eastAsia"/>
        </w:rPr>
        <w:t xml:space="preserve"> </w:t>
      </w:r>
      <w:r>
        <w:rPr>
          <w:rFonts w:hint="eastAsia"/>
        </w:rPr>
        <w:t>발산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장면</w:t>
      </w:r>
      <w:r>
        <w:rPr>
          <w:rFonts w:hint="eastAsia"/>
        </w:rPr>
        <w:t xml:space="preserve"> </w:t>
      </w:r>
      <w:r>
        <w:rPr>
          <w:rFonts w:hint="eastAsia"/>
        </w:rPr>
        <w:t>캡쳐</w:t>
      </w:r>
    </w:p>
    <w:p w14:paraId="0115C26A" w14:textId="77777777" w:rsidR="00F963A3" w:rsidRPr="008D5086" w:rsidRDefault="00F963A3" w:rsidP="007559D2">
      <w:pPr>
        <w:rPr>
          <w:rFonts w:ascii="바탕체" w:eastAsia="바탕체" w:hAnsi="바탕체" w:hint="eastAsia"/>
        </w:rPr>
      </w:pPr>
    </w:p>
    <w:p w14:paraId="203118F0" w14:textId="1ADFFACC" w:rsidR="008D5086" w:rsidRPr="00D60209" w:rsidRDefault="00797531" w:rsidP="008D5086">
      <w:pPr>
        <w:pStyle w:val="10"/>
        <w:spacing w:before="540" w:after="360"/>
        <w:rPr>
          <w:rFonts w:ascii="바탕체" w:eastAsia="바탕체" w:hAnsi="바탕체"/>
        </w:rPr>
      </w:pPr>
      <w:bookmarkStart w:id="2" w:name="_Toc129109386"/>
      <w:bookmarkStart w:id="3" w:name="_Toc193878720"/>
      <w:r w:rsidRPr="008D5086">
        <w:rPr>
          <w:rFonts w:ascii="바탕체" w:eastAsia="바탕체" w:hAnsi="바탕체" w:hint="eastAsia"/>
        </w:rPr>
        <w:t>아이디어 수렴</w:t>
      </w:r>
      <w:bookmarkEnd w:id="2"/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7176"/>
      </w:tblGrid>
      <w:tr w:rsidR="00C00EC5" w14:paraId="3D728535" w14:textId="77777777">
        <w:tc>
          <w:tcPr>
            <w:tcW w:w="1526" w:type="dxa"/>
            <w:shd w:val="clear" w:color="auto" w:fill="D9D9D9"/>
          </w:tcPr>
          <w:p w14:paraId="300FCF5C" w14:textId="7288691E" w:rsidR="00797531" w:rsidRDefault="00A5583C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핵심 개념</w:t>
            </w:r>
          </w:p>
        </w:tc>
        <w:tc>
          <w:tcPr>
            <w:tcW w:w="7176" w:type="dxa"/>
            <w:shd w:val="clear" w:color="auto" w:fill="D9D9D9"/>
          </w:tcPr>
          <w:p w14:paraId="6992BD3C" w14:textId="305F92F3" w:rsidR="00797531" w:rsidRDefault="00A5583C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정의 및 하위 개념 </w:t>
            </w:r>
            <w:r w:rsidR="00797531">
              <w:rPr>
                <w:rFonts w:ascii="바탕체" w:eastAsia="바탕체" w:hAnsi="바탕체" w:hint="eastAsia"/>
              </w:rPr>
              <w:t>목록</w:t>
            </w:r>
          </w:p>
        </w:tc>
      </w:tr>
      <w:tr w:rsidR="00797531" w14:paraId="68FCB133" w14:textId="77777777">
        <w:tc>
          <w:tcPr>
            <w:tcW w:w="1526" w:type="dxa"/>
            <w:shd w:val="clear" w:color="auto" w:fill="auto"/>
          </w:tcPr>
          <w:p w14:paraId="6D6D16FF" w14:textId="52974110" w:rsidR="00797531" w:rsidRDefault="00216F88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Multi-Task Learning</w:t>
            </w:r>
          </w:p>
        </w:tc>
        <w:tc>
          <w:tcPr>
            <w:tcW w:w="7176" w:type="dxa"/>
            <w:shd w:val="clear" w:color="auto" w:fill="auto"/>
          </w:tcPr>
          <w:p w14:paraId="0D181F30" w14:textId="4CEEB3A3" w:rsidR="00797531" w:rsidRDefault="00797531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1</w:t>
            </w:r>
            <w:r>
              <w:rPr>
                <w:rFonts w:ascii="바탕체" w:eastAsia="바탕체" w:hAnsi="바탕체"/>
              </w:rPr>
              <w:t xml:space="preserve">. </w:t>
            </w:r>
            <w:r w:rsidR="00B217A4">
              <w:rPr>
                <w:rFonts w:ascii="바탕체" w:eastAsia="바탕체" w:hAnsi="바탕체" w:hint="eastAsia"/>
              </w:rPr>
              <w:t>하나의 모델이 여러 개의 컴퓨터 비전 작업을 동시에 수행하는 학습 방법</w:t>
            </w:r>
          </w:p>
          <w:p w14:paraId="1EC43A48" w14:textId="39D17B96" w:rsidR="00797531" w:rsidRDefault="00797531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 xml:space="preserve">2. </w:t>
            </w:r>
            <w:r w:rsidR="00CA246B">
              <w:rPr>
                <w:rFonts w:ascii="바탕체" w:eastAsia="바탕체" w:hAnsi="바탕체" w:hint="eastAsia"/>
              </w:rPr>
              <w:t>하나의 모델이 한 개의 컴퓨터 비전 작업을 수행하는 Single-Task Learning과 비교</w:t>
            </w:r>
          </w:p>
        </w:tc>
      </w:tr>
      <w:tr w:rsidR="00797531" w14:paraId="7364F49A" w14:textId="77777777">
        <w:tc>
          <w:tcPr>
            <w:tcW w:w="1526" w:type="dxa"/>
            <w:shd w:val="clear" w:color="auto" w:fill="auto"/>
          </w:tcPr>
          <w:p w14:paraId="4126D196" w14:textId="1B3621C3" w:rsidR="00797531" w:rsidRDefault="005A14AD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PVT v2 Backbone</w:t>
            </w:r>
          </w:p>
        </w:tc>
        <w:tc>
          <w:tcPr>
            <w:tcW w:w="7176" w:type="dxa"/>
            <w:shd w:val="clear" w:color="auto" w:fill="auto"/>
          </w:tcPr>
          <w:p w14:paraId="09433C17" w14:textId="2610BBFE" w:rsidR="00797531" w:rsidRDefault="005A14AD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본 연구에서 백본으로 설정하여 MTL</w:t>
            </w:r>
            <w:r w:rsidR="004C5DDC">
              <w:rPr>
                <w:rFonts w:ascii="바탕체" w:eastAsia="바탕체" w:hAnsi="바탕체" w:hint="eastAsia"/>
              </w:rPr>
              <w:t xml:space="preserve"> 학습 작업을 수행할 모델 구조</w:t>
            </w:r>
          </w:p>
        </w:tc>
      </w:tr>
      <w:tr w:rsidR="00797531" w14:paraId="3CADD423" w14:textId="77777777">
        <w:tc>
          <w:tcPr>
            <w:tcW w:w="1526" w:type="dxa"/>
            <w:shd w:val="clear" w:color="auto" w:fill="auto"/>
          </w:tcPr>
          <w:p w14:paraId="0308A545" w14:textId="2857AEEE" w:rsidR="00797531" w:rsidRDefault="00BF1A61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데이터셋</w:t>
            </w:r>
          </w:p>
        </w:tc>
        <w:tc>
          <w:tcPr>
            <w:tcW w:w="7176" w:type="dxa"/>
            <w:shd w:val="clear" w:color="auto" w:fill="auto"/>
          </w:tcPr>
          <w:p w14:paraId="7DB8FC23" w14:textId="6742D9C2" w:rsidR="00797531" w:rsidRPr="008F2342" w:rsidRDefault="00376796" w:rsidP="00826B10">
            <w:pPr>
              <w:rPr>
                <w:rFonts w:ascii="바탕체" w:eastAsia="바탕체" w:hAnsi="바탕체"/>
              </w:rPr>
            </w:pPr>
            <w:r w:rsidRPr="00AC1A22">
              <w:rPr>
                <w:rFonts w:ascii="바탕체" w:eastAsia="바탕체" w:hAnsi="바탕체" w:hint="eastAsia"/>
              </w:rPr>
              <w:t xml:space="preserve">본 연구에서 MTL 학습을 수행할 데이터로, </w:t>
            </w:r>
            <w:r w:rsidR="008F2342" w:rsidRPr="00AC1A22">
              <w:rPr>
                <w:rFonts w:ascii="바탕체" w:eastAsia="바탕체" w:hAnsi="바탕체" w:hint="eastAsia"/>
              </w:rPr>
              <w:t>ImageNet</w:t>
            </w:r>
            <w:r w:rsidR="008F2342" w:rsidRPr="00AC1A22">
              <w:rPr>
                <w:rFonts w:ascii="바탕체" w:eastAsia="바탕체" w:hAnsi="바탕체"/>
              </w:rPr>
              <w:t>(이미지 분류), COCO</w:t>
            </w:r>
            <w:r w:rsidR="00AC1A22">
              <w:rPr>
                <w:rFonts w:ascii="바탕체" w:eastAsia="바탕체" w:hAnsi="바탕체" w:hint="eastAsia"/>
              </w:rPr>
              <w:t>(</w:t>
            </w:r>
            <w:r w:rsidR="008F2342" w:rsidRPr="00AC1A22">
              <w:rPr>
                <w:rFonts w:ascii="바탕체" w:eastAsia="바탕체" w:hAnsi="바탕체"/>
              </w:rPr>
              <w:t>객체 탐지), ADE20K (의미론적 분할)</w:t>
            </w:r>
            <w:r w:rsidR="00AC1A22">
              <w:rPr>
                <w:rFonts w:ascii="바탕체" w:eastAsia="바탕체" w:hAnsi="바탕체" w:hint="eastAsia"/>
              </w:rPr>
              <w:t>이 있다</w:t>
            </w:r>
          </w:p>
        </w:tc>
      </w:tr>
      <w:tr w:rsidR="00797531" w14:paraId="759FE5AC" w14:textId="77777777">
        <w:tc>
          <w:tcPr>
            <w:tcW w:w="1526" w:type="dxa"/>
            <w:shd w:val="clear" w:color="auto" w:fill="auto"/>
          </w:tcPr>
          <w:p w14:paraId="73B01210" w14:textId="5046D98A" w:rsidR="00797531" w:rsidRDefault="0072491A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성능 </w:t>
            </w:r>
            <w:r w:rsidR="00A15F6C">
              <w:rPr>
                <w:rFonts w:ascii="바탕체" w:eastAsia="바탕체" w:hAnsi="바탕체" w:hint="eastAsia"/>
              </w:rPr>
              <w:t>평가 방법</w:t>
            </w:r>
          </w:p>
        </w:tc>
        <w:tc>
          <w:tcPr>
            <w:tcW w:w="7176" w:type="dxa"/>
            <w:shd w:val="clear" w:color="auto" w:fill="auto"/>
          </w:tcPr>
          <w:p w14:paraId="44B1D75D" w14:textId="4D8ED35F" w:rsidR="00797531" w:rsidRDefault="00A15F6C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모델의 정확도, 연산의 효율성, </w:t>
            </w:r>
            <w:proofErr w:type="spellStart"/>
            <w:r>
              <w:rPr>
                <w:rFonts w:ascii="바탕체" w:eastAsia="바탕체" w:hAnsi="바탕체" w:hint="eastAsia"/>
              </w:rPr>
              <w:t>연산량</w:t>
            </w:r>
            <w:proofErr w:type="spellEnd"/>
          </w:p>
        </w:tc>
      </w:tr>
      <w:tr w:rsidR="00797531" w14:paraId="2AF61591" w14:textId="77777777">
        <w:tc>
          <w:tcPr>
            <w:tcW w:w="1526" w:type="dxa"/>
            <w:shd w:val="clear" w:color="auto" w:fill="auto"/>
          </w:tcPr>
          <w:p w14:paraId="123ADDFD" w14:textId="5FFBDE02" w:rsidR="00797531" w:rsidRDefault="00A15F6C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Task-Specific Decoders</w:t>
            </w:r>
          </w:p>
        </w:tc>
        <w:tc>
          <w:tcPr>
            <w:tcW w:w="7176" w:type="dxa"/>
            <w:shd w:val="clear" w:color="auto" w:fill="auto"/>
          </w:tcPr>
          <w:p w14:paraId="7762F8F7" w14:textId="720C8AFA" w:rsidR="00797531" w:rsidRDefault="00A15F6C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각 작업에 특화된 Decoder</w:t>
            </w:r>
            <w:r w:rsidR="00E62AF8">
              <w:rPr>
                <w:rFonts w:ascii="바탕체" w:eastAsia="바탕체" w:hAnsi="바탕체" w:hint="eastAsia"/>
              </w:rPr>
              <w:t>을 활용, 최적의 성능 도출 목적</w:t>
            </w:r>
          </w:p>
        </w:tc>
      </w:tr>
    </w:tbl>
    <w:p w14:paraId="6B09589C" w14:textId="083FB3B0" w:rsidR="00797531" w:rsidRPr="008D5086" w:rsidRDefault="00797531" w:rsidP="00826B10">
      <w:pPr>
        <w:rPr>
          <w:rFonts w:ascii="바탕체" w:eastAsia="바탕체" w:hAnsi="바탕체"/>
        </w:rPr>
      </w:pPr>
    </w:p>
    <w:p w14:paraId="2B7305FC" w14:textId="7397EB03" w:rsidR="00316DBA" w:rsidRPr="00EA79BC" w:rsidRDefault="00797531" w:rsidP="00F106F6">
      <w:pPr>
        <w:pStyle w:val="10"/>
        <w:spacing w:before="540" w:after="360"/>
        <w:rPr>
          <w:rFonts w:ascii="바탕체" w:eastAsia="바탕체" w:hAnsi="바탕체"/>
        </w:rPr>
      </w:pPr>
      <w:r w:rsidRPr="008D5086">
        <w:rPr>
          <w:rFonts w:ascii="바탕체" w:eastAsia="바탕체" w:hAnsi="바탕체"/>
        </w:rPr>
        <w:br w:type="page"/>
      </w:r>
      <w:bookmarkStart w:id="4" w:name="_Toc193878721"/>
      <w:r w:rsidR="001D312A">
        <w:rPr>
          <w:rFonts w:ascii="바탕체" w:eastAsia="바탕체" w:hAnsi="바탕체" w:hint="eastAsia"/>
        </w:rPr>
        <w:lastRenderedPageBreak/>
        <w:t>시각화하기</w:t>
      </w:r>
      <w:bookmarkEnd w:id="4"/>
    </w:p>
    <w:p w14:paraId="43033B2E" w14:textId="30AB396F" w:rsidR="00316DBA" w:rsidRDefault="003C05B2" w:rsidP="00F106F6">
      <w:pPr>
        <w:rPr>
          <w:rFonts w:ascii="바탕체" w:eastAsia="바탕체" w:hAnsi="바탕체"/>
          <w:bCs/>
        </w:rPr>
      </w:pPr>
      <w:r>
        <w:rPr>
          <w:rFonts w:ascii="바탕체" w:eastAsia="바탕체" w:hAnsi="바탕체" w:hint="eastAsia"/>
          <w:bCs/>
        </w:rPr>
        <w:t xml:space="preserve">연구 일정에 대한 </w:t>
      </w:r>
      <w:r w:rsidR="00316DBA">
        <w:rPr>
          <w:rFonts w:ascii="바탕체" w:eastAsia="바탕체" w:hAnsi="바탕체"/>
          <w:bCs/>
        </w:rPr>
        <w:t>F</w:t>
      </w:r>
      <w:r w:rsidR="00316DBA">
        <w:rPr>
          <w:rFonts w:ascii="바탕체" w:eastAsia="바탕체" w:hAnsi="바탕체" w:hint="eastAsia"/>
          <w:bCs/>
        </w:rPr>
        <w:t>low chart</w:t>
      </w:r>
    </w:p>
    <w:p w14:paraId="7701801D" w14:textId="77777777" w:rsidR="003C05B2" w:rsidRDefault="003C05B2" w:rsidP="00F106F6">
      <w:pPr>
        <w:rPr>
          <w:rFonts w:ascii="바탕체" w:eastAsia="바탕체" w:hAnsi="바탕체"/>
          <w:bCs/>
        </w:rPr>
      </w:pPr>
    </w:p>
    <w:p w14:paraId="485A9A42" w14:textId="68C3CBEA" w:rsidR="00316DBA" w:rsidRPr="0068425C" w:rsidRDefault="00F963A3" w:rsidP="00F106F6">
      <w:pPr>
        <w:rPr>
          <w:rFonts w:ascii="바탕체" w:eastAsia="바탕체" w:hAnsi="바탕체"/>
          <w:bCs/>
        </w:rPr>
      </w:pPr>
      <w:r>
        <w:rPr>
          <w:rFonts w:ascii="바탕체" w:eastAsia="바탕체" w:hAnsi="바탕체"/>
          <w:noProof/>
        </w:rPr>
        <w:pict w14:anchorId="001893FE">
          <v:shape id="그림 1" o:spid="_x0000_i1025" type="#_x0000_t75" style="width:425.5pt;height:175.5pt;visibility:visible;mso-wrap-style:square">
            <v:imagedata r:id="rId11" o:title=""/>
          </v:shape>
        </w:pict>
      </w:r>
    </w:p>
    <w:p w14:paraId="3896F85E" w14:textId="261FD930" w:rsidR="00797531" w:rsidRDefault="00797531" w:rsidP="00F106F6"/>
    <w:p w14:paraId="2344733D" w14:textId="2EDBCD19" w:rsidR="00A5583C" w:rsidRDefault="00A5583C" w:rsidP="00F106F6">
      <w:pPr>
        <w:rPr>
          <w:rFonts w:ascii="바탕체" w:eastAsia="바탕체" w:hAnsi="바탕체"/>
        </w:rPr>
      </w:pPr>
    </w:p>
    <w:p w14:paraId="150BAEB8" w14:textId="77777777" w:rsidR="00A5583C" w:rsidRDefault="00A5583C" w:rsidP="00F106F6">
      <w:pPr>
        <w:rPr>
          <w:rFonts w:ascii="바탕체" w:eastAsia="바탕체" w:hAnsi="바탕체"/>
        </w:rPr>
      </w:pPr>
    </w:p>
    <w:p w14:paraId="52F056FC" w14:textId="4157F693" w:rsidR="00A5583C" w:rsidRDefault="00A5583C" w:rsidP="00F106F6">
      <w:pPr>
        <w:rPr>
          <w:rFonts w:ascii="바탕체" w:eastAsia="바탕체" w:hAnsi="바탕체"/>
        </w:rPr>
      </w:pPr>
    </w:p>
    <w:p w14:paraId="32125021" w14:textId="77777777" w:rsidR="00A5583C" w:rsidRDefault="00A5583C" w:rsidP="00F106F6">
      <w:pPr>
        <w:rPr>
          <w:rFonts w:ascii="바탕체" w:eastAsia="바탕체" w:hAnsi="바탕체"/>
        </w:rPr>
      </w:pPr>
    </w:p>
    <w:p w14:paraId="1A3625B1" w14:textId="669B2B9C" w:rsidR="00A5583C" w:rsidRDefault="00A5583C" w:rsidP="00F106F6">
      <w:pPr>
        <w:rPr>
          <w:rFonts w:ascii="바탕체" w:eastAsia="바탕체" w:hAnsi="바탕체"/>
          <w:noProof/>
        </w:rPr>
      </w:pPr>
    </w:p>
    <w:p w14:paraId="0C9B9B34" w14:textId="77777777" w:rsidR="00EA79BC" w:rsidRDefault="00EA79BC" w:rsidP="00F106F6">
      <w:pPr>
        <w:rPr>
          <w:rFonts w:ascii="바탕체" w:eastAsia="바탕체" w:hAnsi="바탕체"/>
          <w:noProof/>
        </w:rPr>
      </w:pPr>
    </w:p>
    <w:p w14:paraId="69A877A3" w14:textId="77777777" w:rsidR="00EA79BC" w:rsidRDefault="00EA79BC" w:rsidP="00F106F6">
      <w:pPr>
        <w:rPr>
          <w:rFonts w:ascii="바탕체" w:eastAsia="바탕체" w:hAnsi="바탕체"/>
          <w:noProof/>
        </w:rPr>
      </w:pPr>
    </w:p>
    <w:p w14:paraId="2057ECD6" w14:textId="77777777" w:rsidR="00EA79BC" w:rsidRDefault="00EA79BC" w:rsidP="00F106F6">
      <w:pPr>
        <w:rPr>
          <w:rFonts w:ascii="바탕체" w:eastAsia="바탕체" w:hAnsi="바탕체"/>
          <w:noProof/>
        </w:rPr>
      </w:pPr>
    </w:p>
    <w:p w14:paraId="02878B43" w14:textId="77777777" w:rsidR="00EA79BC" w:rsidRDefault="00EA79BC" w:rsidP="00F106F6">
      <w:pPr>
        <w:rPr>
          <w:rFonts w:ascii="바탕체" w:eastAsia="바탕체" w:hAnsi="바탕체"/>
          <w:noProof/>
        </w:rPr>
      </w:pPr>
    </w:p>
    <w:p w14:paraId="12E74DDE" w14:textId="77777777" w:rsidR="00EA79BC" w:rsidRDefault="00EA79BC" w:rsidP="00F106F6">
      <w:pPr>
        <w:rPr>
          <w:rFonts w:ascii="바탕체" w:eastAsia="바탕체" w:hAnsi="바탕체"/>
          <w:noProof/>
        </w:rPr>
      </w:pPr>
    </w:p>
    <w:p w14:paraId="5A73DC88" w14:textId="77777777" w:rsidR="00EA79BC" w:rsidRDefault="00EA79BC" w:rsidP="00F106F6">
      <w:pPr>
        <w:rPr>
          <w:rFonts w:ascii="바탕체" w:eastAsia="바탕체" w:hAnsi="바탕체"/>
          <w:noProof/>
        </w:rPr>
      </w:pPr>
    </w:p>
    <w:p w14:paraId="1814C4A3" w14:textId="77777777" w:rsidR="00EA79BC" w:rsidRDefault="00EA79BC" w:rsidP="00F106F6">
      <w:pPr>
        <w:rPr>
          <w:rFonts w:ascii="바탕체" w:eastAsia="바탕체" w:hAnsi="바탕체"/>
          <w:noProof/>
        </w:rPr>
      </w:pPr>
    </w:p>
    <w:p w14:paraId="76B5D5D2" w14:textId="77777777" w:rsidR="00EA79BC" w:rsidRDefault="00EA79BC" w:rsidP="00F106F6">
      <w:pPr>
        <w:rPr>
          <w:rFonts w:ascii="바탕체" w:eastAsia="바탕체" w:hAnsi="바탕체"/>
          <w:noProof/>
        </w:rPr>
      </w:pPr>
    </w:p>
    <w:p w14:paraId="58BC2C5C" w14:textId="77777777" w:rsidR="00EA79BC" w:rsidRDefault="00EA79BC" w:rsidP="00F106F6">
      <w:pPr>
        <w:rPr>
          <w:rFonts w:ascii="바탕체" w:eastAsia="바탕체" w:hAnsi="바탕체"/>
        </w:rPr>
      </w:pPr>
    </w:p>
    <w:p w14:paraId="4C9C3BBE" w14:textId="77777777" w:rsidR="003E0944" w:rsidRDefault="003E0944" w:rsidP="00F106F6">
      <w:pPr>
        <w:rPr>
          <w:rFonts w:ascii="바탕체" w:eastAsia="바탕체" w:hAnsi="바탕체"/>
        </w:rPr>
      </w:pPr>
    </w:p>
    <w:p w14:paraId="1E2BB1BF" w14:textId="77777777" w:rsidR="003E0944" w:rsidRDefault="003E0944" w:rsidP="00F106F6">
      <w:pPr>
        <w:rPr>
          <w:rFonts w:ascii="바탕체" w:eastAsia="바탕체" w:hAnsi="바탕체"/>
        </w:rPr>
      </w:pPr>
    </w:p>
    <w:p w14:paraId="3C3F5E79" w14:textId="77777777" w:rsidR="003E0944" w:rsidRDefault="003E0944" w:rsidP="003E0944">
      <w:pPr>
        <w:pStyle w:val="10"/>
        <w:spacing w:before="540" w:after="360"/>
        <w:rPr>
          <w:rFonts w:ascii="바탕체" w:eastAsia="바탕체" w:hAnsi="바탕체"/>
        </w:rPr>
      </w:pPr>
      <w:bookmarkStart w:id="5" w:name="_Toc193878651"/>
      <w:bookmarkStart w:id="6" w:name="_Toc193878722"/>
      <w:r w:rsidRPr="00E2411F">
        <w:rPr>
          <w:rFonts w:ascii="바탕체" w:eastAsia="바탕체" w:hAnsi="바탕체"/>
        </w:rPr>
        <w:lastRenderedPageBreak/>
        <w:t>AI</w:t>
      </w:r>
      <w:r w:rsidRPr="00E2411F">
        <w:rPr>
          <w:rFonts w:ascii="바탕체" w:eastAsia="바탕체" w:hAnsi="바탕체" w:hint="eastAsia"/>
        </w:rPr>
        <w:t xml:space="preserve"> 도구 활용 정보</w:t>
      </w:r>
      <w:bookmarkEnd w:id="5"/>
      <w:bookmarkEnd w:id="6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3E0944" w14:paraId="522B4961" w14:textId="77777777" w:rsidTr="00C31545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66180F10" w14:textId="77777777" w:rsidR="003E0944" w:rsidRPr="00E43036" w:rsidRDefault="003E0944" w:rsidP="00C31545">
            <w:pPr>
              <w:jc w:val="right"/>
              <w:rPr>
                <w:rFonts w:ascii="Arial" w:eastAsia="맑은 고딕" w:hAnsi="Arial" w:cs="Arial"/>
                <w:sz w:val="18"/>
                <w:szCs w:val="16"/>
              </w:rPr>
            </w:pPr>
            <w:r w:rsidRPr="00E43036">
              <w:rPr>
                <w:rFonts w:ascii="Arial" w:eastAsia="맑은 고딕" w:hAnsi="Arial" w:cs="Arial"/>
                <w:sz w:val="18"/>
                <w:szCs w:val="16"/>
              </w:rPr>
              <w:t>사용</w:t>
            </w:r>
            <w:r w:rsidRPr="00E43036">
              <w:rPr>
                <w:rFonts w:ascii="Arial" w:eastAsia="맑은 고딕" w:hAnsi="Arial" w:cs="Arial"/>
                <w:sz w:val="18"/>
                <w:szCs w:val="16"/>
              </w:rPr>
              <w:t xml:space="preserve"> </w:t>
            </w:r>
            <w:r w:rsidRPr="00E43036">
              <w:rPr>
                <w:rFonts w:ascii="Arial" w:eastAsia="맑은 고딕" w:hAnsi="Arial" w:cs="Arial"/>
                <w:sz w:val="18"/>
                <w:szCs w:val="16"/>
              </w:rPr>
              <w:t>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4406C11D" w14:textId="3636EEAB" w:rsidR="003E0944" w:rsidRPr="00E43036" w:rsidRDefault="003E0944" w:rsidP="00C31545">
            <w:pPr>
              <w:rPr>
                <w:rFonts w:ascii="바탕체" w:eastAsia="바탕체" w:hAnsi="바탕체"/>
                <w:szCs w:val="20"/>
              </w:rPr>
            </w:pPr>
            <w:r w:rsidRPr="00E43036">
              <w:rPr>
                <w:rFonts w:ascii="바탕체" w:eastAsia="바탕체" w:hAnsi="바탕체"/>
                <w:szCs w:val="20"/>
              </w:rPr>
              <w:t>GPT-4</w:t>
            </w:r>
          </w:p>
        </w:tc>
      </w:tr>
      <w:tr w:rsidR="003E0944" w14:paraId="2B4FB841" w14:textId="77777777" w:rsidTr="00C31545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61AAF1E4" w14:textId="77777777" w:rsidR="003E0944" w:rsidRPr="00E43036" w:rsidRDefault="003E0944" w:rsidP="00C31545">
            <w:pPr>
              <w:jc w:val="right"/>
              <w:rPr>
                <w:rFonts w:ascii="Arial" w:eastAsia="맑은 고딕" w:hAnsi="Arial" w:cs="Arial"/>
                <w:sz w:val="18"/>
                <w:szCs w:val="16"/>
              </w:rPr>
            </w:pP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사용</w:t>
            </w: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 xml:space="preserve"> </w:t>
            </w: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목적</w:t>
            </w:r>
          </w:p>
        </w:tc>
        <w:tc>
          <w:tcPr>
            <w:tcW w:w="7601" w:type="dxa"/>
            <w:shd w:val="clear" w:color="auto" w:fill="CCCCCC"/>
          </w:tcPr>
          <w:p w14:paraId="760EA7FE" w14:textId="155144D6" w:rsidR="003E0944" w:rsidRPr="00E43036" w:rsidRDefault="00666372" w:rsidP="00C31545">
            <w:r w:rsidRPr="00E43036">
              <w:rPr>
                <w:rFonts w:hint="eastAsia"/>
              </w:rPr>
              <w:t>연구</w:t>
            </w:r>
            <w:r w:rsidRPr="00E43036"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계획의</w:t>
            </w:r>
            <w:r w:rsidRPr="00E43036"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방향성에</w:t>
            </w:r>
            <w:r w:rsidRPr="00E43036"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대한</w:t>
            </w:r>
            <w:r w:rsidRPr="00E43036">
              <w:rPr>
                <w:rFonts w:hint="eastAsia"/>
              </w:rPr>
              <w:t xml:space="preserve"> </w:t>
            </w:r>
            <w:r w:rsidR="00E43036" w:rsidRPr="00E43036">
              <w:rPr>
                <w:rFonts w:hint="eastAsia"/>
              </w:rPr>
              <w:t>질문</w:t>
            </w:r>
          </w:p>
        </w:tc>
      </w:tr>
      <w:tr w:rsidR="003E0944" w14:paraId="10164683" w14:textId="77777777" w:rsidTr="00C31545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2C5C6E8E" w14:textId="77777777" w:rsidR="003E0944" w:rsidRPr="00E43036" w:rsidRDefault="003E0944" w:rsidP="00C31545">
            <w:pPr>
              <w:jc w:val="right"/>
              <w:rPr>
                <w:rFonts w:ascii="Arial" w:eastAsia="맑은 고딕" w:hAnsi="Arial" w:cs="Arial"/>
                <w:sz w:val="18"/>
                <w:szCs w:val="16"/>
              </w:rPr>
            </w:pPr>
            <w:r w:rsidRPr="00E43036">
              <w:rPr>
                <w:rFonts w:ascii="Arial" w:eastAsia="맑은 고딕" w:hAnsi="Arial" w:cs="Arial"/>
                <w:sz w:val="18"/>
                <w:szCs w:val="16"/>
              </w:rPr>
              <w:t>프롬프트</w:t>
            </w:r>
            <w:r w:rsidRPr="00E43036">
              <w:rPr>
                <w:rFonts w:ascii="Arial" w:eastAsia="맑은 고딕" w:hAnsi="Arial" w:cs="Arial"/>
                <w:sz w:val="18"/>
                <w:szCs w:val="16"/>
              </w:rPr>
              <w:t xml:space="preserve"> </w:t>
            </w:r>
          </w:p>
        </w:tc>
        <w:tc>
          <w:tcPr>
            <w:tcW w:w="7601" w:type="dxa"/>
            <w:shd w:val="clear" w:color="auto" w:fill="auto"/>
          </w:tcPr>
          <w:p w14:paraId="710A085D" w14:textId="4149056B" w:rsidR="003E0944" w:rsidRPr="00E43036" w:rsidRDefault="00A15A0A" w:rsidP="003E0944">
            <w:pPr>
              <w:numPr>
                <w:ilvl w:val="0"/>
                <w:numId w:val="35"/>
              </w:numPr>
            </w:pPr>
            <w:r w:rsidRPr="00A15A0A">
              <w:t>내가</w:t>
            </w:r>
            <w:r w:rsidRPr="00A15A0A">
              <w:t xml:space="preserve"> </w:t>
            </w:r>
            <w:r w:rsidRPr="00A15A0A">
              <w:t>지금</w:t>
            </w:r>
            <w:r w:rsidRPr="00A15A0A">
              <w:t xml:space="preserve"> Multi-Task Learning</w:t>
            </w:r>
            <w:r w:rsidRPr="00A15A0A">
              <w:t>에</w:t>
            </w:r>
            <w:r w:rsidRPr="00A15A0A">
              <w:t xml:space="preserve"> </w:t>
            </w:r>
            <w:r w:rsidRPr="00A15A0A">
              <w:t>대한</w:t>
            </w:r>
            <w:r w:rsidRPr="00A15A0A">
              <w:t xml:space="preserve"> </w:t>
            </w:r>
            <w:r w:rsidRPr="00A15A0A">
              <w:t>주제를</w:t>
            </w:r>
            <w:r w:rsidRPr="00A15A0A">
              <w:t xml:space="preserve"> </w:t>
            </w:r>
            <w:r w:rsidRPr="00A15A0A">
              <w:t>바탕으로</w:t>
            </w:r>
            <w:r w:rsidRPr="00A15A0A">
              <w:t xml:space="preserve"> </w:t>
            </w:r>
            <w:r w:rsidRPr="00A15A0A">
              <w:t>졸업프로</w:t>
            </w:r>
            <w:r w:rsidRPr="00A15A0A">
              <w:t xml:space="preserve"> </w:t>
            </w:r>
            <w:proofErr w:type="spellStart"/>
            <w:r w:rsidRPr="00A15A0A">
              <w:t>젝트를</w:t>
            </w:r>
            <w:proofErr w:type="spellEnd"/>
            <w:r w:rsidRPr="00A15A0A">
              <w:t xml:space="preserve"> </w:t>
            </w:r>
            <w:r w:rsidRPr="00A15A0A">
              <w:t>진행중이야</w:t>
            </w:r>
            <w:r w:rsidRPr="00A15A0A">
              <w:t xml:space="preserve">. </w:t>
            </w:r>
            <w:r w:rsidRPr="00A15A0A">
              <w:t>학부생</w:t>
            </w:r>
            <w:r w:rsidRPr="00A15A0A">
              <w:t xml:space="preserve"> </w:t>
            </w:r>
            <w:r w:rsidRPr="00A15A0A">
              <w:t>수준에서</w:t>
            </w:r>
            <w:r w:rsidRPr="00A15A0A">
              <w:t xml:space="preserve"> 10</w:t>
            </w:r>
            <w:r w:rsidRPr="00A15A0A">
              <w:t>주</w:t>
            </w:r>
            <w:r w:rsidRPr="00A15A0A">
              <w:t xml:space="preserve"> </w:t>
            </w:r>
            <w:r w:rsidRPr="00A15A0A">
              <w:t>안에</w:t>
            </w:r>
            <w:r w:rsidRPr="00A15A0A">
              <w:t xml:space="preserve"> </w:t>
            </w:r>
            <w:proofErr w:type="spellStart"/>
            <w:r w:rsidRPr="00A15A0A">
              <w:t>수행해야하기에</w:t>
            </w:r>
            <w:proofErr w:type="spellEnd"/>
            <w:r w:rsidRPr="00A15A0A">
              <w:t xml:space="preserve"> </w:t>
            </w:r>
            <w:r w:rsidRPr="00A15A0A">
              <w:t>굳이</w:t>
            </w:r>
            <w:r w:rsidRPr="00A15A0A">
              <w:t xml:space="preserve"> </w:t>
            </w:r>
            <w:r w:rsidRPr="00A15A0A">
              <w:t>어렵게</w:t>
            </w:r>
            <w:r w:rsidRPr="00A15A0A">
              <w:t xml:space="preserve"> </w:t>
            </w:r>
            <w:r w:rsidRPr="00A15A0A">
              <w:t>하지</w:t>
            </w:r>
            <w:r w:rsidRPr="00A15A0A">
              <w:t xml:space="preserve"> </w:t>
            </w:r>
            <w:r w:rsidRPr="00A15A0A">
              <w:t>않으려</w:t>
            </w:r>
            <w:r w:rsidRPr="00A15A0A">
              <w:t xml:space="preserve"> </w:t>
            </w:r>
            <w:r w:rsidRPr="00A15A0A">
              <w:t>해</w:t>
            </w:r>
            <w:r w:rsidRPr="00A15A0A">
              <w:t xml:space="preserve">. </w:t>
            </w:r>
            <w:r w:rsidRPr="00A15A0A">
              <w:t>현재</w:t>
            </w:r>
            <w:r w:rsidRPr="00A15A0A">
              <w:t xml:space="preserve"> </w:t>
            </w:r>
            <w:r w:rsidRPr="00A15A0A">
              <w:t>구체적인</w:t>
            </w:r>
            <w:r w:rsidRPr="00A15A0A">
              <w:t xml:space="preserve"> </w:t>
            </w:r>
            <w:r w:rsidRPr="00A15A0A">
              <w:t>연구</w:t>
            </w:r>
            <w:r w:rsidRPr="00A15A0A">
              <w:t xml:space="preserve"> </w:t>
            </w:r>
            <w:r w:rsidRPr="00A15A0A">
              <w:t>계획은</w:t>
            </w:r>
            <w:r w:rsidRPr="00A15A0A">
              <w:t xml:space="preserve"> </w:t>
            </w:r>
            <w:r w:rsidRPr="00A15A0A">
              <w:t>정해지지</w:t>
            </w:r>
            <w:r w:rsidRPr="00A15A0A">
              <w:t xml:space="preserve"> </w:t>
            </w:r>
            <w:r w:rsidRPr="00A15A0A">
              <w:t>않았고</w:t>
            </w:r>
            <w:r w:rsidRPr="00A15A0A">
              <w:t xml:space="preserve"> </w:t>
            </w:r>
            <w:r w:rsidRPr="00A15A0A">
              <w:t>연구</w:t>
            </w:r>
            <w:r w:rsidRPr="00A15A0A">
              <w:t xml:space="preserve"> </w:t>
            </w:r>
            <w:r w:rsidRPr="00A15A0A">
              <w:t>방향성은</w:t>
            </w:r>
            <w:r w:rsidRPr="00A15A0A">
              <w:t xml:space="preserve"> Multi-Task Learning</w:t>
            </w:r>
            <w:r w:rsidRPr="00A15A0A">
              <w:t>의</w:t>
            </w:r>
            <w:r w:rsidRPr="00A15A0A">
              <w:t xml:space="preserve"> </w:t>
            </w:r>
            <w:r w:rsidRPr="00A15A0A">
              <w:t>유효성</w:t>
            </w:r>
            <w:r w:rsidRPr="00A15A0A">
              <w:t xml:space="preserve"> </w:t>
            </w:r>
            <w:r w:rsidRPr="00A15A0A">
              <w:t>검증에</w:t>
            </w:r>
            <w:r w:rsidRPr="00A15A0A">
              <w:t xml:space="preserve"> </w:t>
            </w:r>
            <w:r w:rsidRPr="00A15A0A">
              <w:t>관한</w:t>
            </w:r>
            <w:r w:rsidRPr="00A15A0A">
              <w:t xml:space="preserve"> </w:t>
            </w:r>
            <w:r w:rsidRPr="00A15A0A">
              <w:t>것을</w:t>
            </w:r>
            <w:r w:rsidRPr="00A15A0A">
              <w:t xml:space="preserve"> </w:t>
            </w:r>
            <w:r w:rsidRPr="00A15A0A">
              <w:t>바</w:t>
            </w:r>
            <w:r w:rsidRPr="00A15A0A">
              <w:t xml:space="preserve"> </w:t>
            </w:r>
            <w:r w:rsidRPr="00A15A0A">
              <w:t>탕으로</w:t>
            </w:r>
            <w:r w:rsidRPr="00A15A0A">
              <w:t xml:space="preserve"> </w:t>
            </w:r>
            <w:r w:rsidRPr="00A15A0A">
              <w:t>할</w:t>
            </w:r>
            <w:r w:rsidRPr="00A15A0A">
              <w:t xml:space="preserve"> </w:t>
            </w:r>
            <w:r w:rsidRPr="00A15A0A">
              <w:t>예정이야</w:t>
            </w:r>
            <w:r w:rsidRPr="00A15A0A">
              <w:t xml:space="preserve">. </w:t>
            </w:r>
            <w:r w:rsidRPr="00A15A0A">
              <w:t>그래서</w:t>
            </w:r>
            <w:r w:rsidRPr="00A15A0A">
              <w:t xml:space="preserve"> </w:t>
            </w:r>
            <w:r w:rsidRPr="00A15A0A">
              <w:t>연구를</w:t>
            </w:r>
            <w:r w:rsidRPr="00A15A0A">
              <w:t xml:space="preserve"> </w:t>
            </w:r>
            <w:r w:rsidRPr="00A15A0A">
              <w:t>어떻게</w:t>
            </w:r>
            <w:r w:rsidRPr="00A15A0A">
              <w:t xml:space="preserve"> </w:t>
            </w:r>
            <w:proofErr w:type="spellStart"/>
            <w:r w:rsidRPr="00A15A0A">
              <w:t>진행해야할지</w:t>
            </w:r>
            <w:proofErr w:type="spellEnd"/>
            <w:r w:rsidRPr="00A15A0A">
              <w:t xml:space="preserve"> </w:t>
            </w:r>
            <w:r w:rsidRPr="00A15A0A">
              <w:t>구체적인</w:t>
            </w:r>
            <w:r w:rsidRPr="00A15A0A">
              <w:t xml:space="preserve"> </w:t>
            </w:r>
            <w:r w:rsidRPr="00A15A0A">
              <w:t>문제</w:t>
            </w:r>
            <w:r w:rsidRPr="00A15A0A">
              <w:t xml:space="preserve"> </w:t>
            </w:r>
            <w:r w:rsidRPr="00A15A0A">
              <w:t>정의를</w:t>
            </w:r>
            <w:r w:rsidRPr="00A15A0A">
              <w:t xml:space="preserve"> </w:t>
            </w:r>
            <w:r w:rsidRPr="00A15A0A">
              <w:t>하고</w:t>
            </w:r>
            <w:r w:rsidRPr="00A15A0A">
              <w:t xml:space="preserve"> </w:t>
            </w:r>
            <w:r w:rsidRPr="00A15A0A">
              <w:t>싶어</w:t>
            </w:r>
            <w:r w:rsidRPr="00A15A0A">
              <w:t xml:space="preserve">. </w:t>
            </w:r>
            <w:r w:rsidRPr="00A15A0A">
              <w:t>일단</w:t>
            </w:r>
            <w:r w:rsidRPr="00A15A0A">
              <w:t xml:space="preserve"> </w:t>
            </w:r>
            <w:r w:rsidRPr="00A15A0A">
              <w:t>내가</w:t>
            </w:r>
            <w:r w:rsidRPr="00A15A0A">
              <w:t xml:space="preserve"> </w:t>
            </w:r>
            <w:r w:rsidRPr="00A15A0A">
              <w:t>원하는</w:t>
            </w:r>
            <w:r w:rsidRPr="00A15A0A">
              <w:t xml:space="preserve"> </w:t>
            </w:r>
            <w:r w:rsidRPr="00A15A0A">
              <w:t>방향성은</w:t>
            </w:r>
            <w:r w:rsidRPr="00A15A0A">
              <w:t xml:space="preserve"> </w:t>
            </w:r>
            <w:r w:rsidRPr="00A15A0A">
              <w:t>기존에</w:t>
            </w:r>
            <w:r w:rsidRPr="00A15A0A">
              <w:t xml:space="preserve"> </w:t>
            </w:r>
            <w:r w:rsidRPr="00A15A0A">
              <w:t>알려져</w:t>
            </w:r>
            <w:r w:rsidRPr="00A15A0A">
              <w:t xml:space="preserve"> </w:t>
            </w:r>
            <w:r w:rsidRPr="00A15A0A">
              <w:t>있</w:t>
            </w:r>
            <w:r w:rsidRPr="00A15A0A">
              <w:t xml:space="preserve"> </w:t>
            </w:r>
            <w:r w:rsidRPr="00A15A0A">
              <w:t>는</w:t>
            </w:r>
            <w:r w:rsidRPr="00A15A0A">
              <w:t xml:space="preserve"> </w:t>
            </w:r>
            <w:r w:rsidRPr="00A15A0A">
              <w:t>모형들을</w:t>
            </w:r>
            <w:r w:rsidRPr="00A15A0A">
              <w:t xml:space="preserve"> Multi-Task Learning</w:t>
            </w:r>
            <w:r w:rsidRPr="00A15A0A">
              <w:t>으로</w:t>
            </w:r>
            <w:r w:rsidRPr="00A15A0A">
              <w:t xml:space="preserve"> </w:t>
            </w:r>
            <w:r w:rsidRPr="00A15A0A">
              <w:t>학습시켜</w:t>
            </w:r>
            <w:r w:rsidRPr="00A15A0A">
              <w:t xml:space="preserve"> </w:t>
            </w:r>
            <w:r w:rsidRPr="00A15A0A">
              <w:t>본</w:t>
            </w:r>
            <w:r w:rsidRPr="00A15A0A">
              <w:t xml:space="preserve"> </w:t>
            </w:r>
            <w:r w:rsidRPr="00A15A0A">
              <w:t>후</w:t>
            </w:r>
            <w:r w:rsidRPr="00A15A0A">
              <w:t xml:space="preserve"> </w:t>
            </w:r>
            <w:r w:rsidRPr="00A15A0A">
              <w:t>성능향상이</w:t>
            </w:r>
            <w:r w:rsidRPr="00A15A0A">
              <w:t xml:space="preserve"> </w:t>
            </w:r>
            <w:r w:rsidRPr="00A15A0A">
              <w:t>실제로</w:t>
            </w:r>
            <w:r w:rsidRPr="00A15A0A">
              <w:t xml:space="preserve"> </w:t>
            </w:r>
            <w:r w:rsidRPr="00A15A0A">
              <w:t>이루어지는지</w:t>
            </w:r>
            <w:r w:rsidRPr="00A15A0A">
              <w:t>, Multi-Task Learning</w:t>
            </w:r>
            <w:r w:rsidRPr="00A15A0A">
              <w:t>의</w:t>
            </w:r>
            <w:r w:rsidRPr="00A15A0A">
              <w:t xml:space="preserve"> </w:t>
            </w:r>
            <w:r w:rsidRPr="00A15A0A">
              <w:t>실질적인</w:t>
            </w:r>
            <w:r w:rsidRPr="00A15A0A">
              <w:t xml:space="preserve"> </w:t>
            </w:r>
            <w:r w:rsidRPr="00A15A0A">
              <w:t>유효성을</w:t>
            </w:r>
            <w:r w:rsidRPr="00A15A0A">
              <w:t xml:space="preserve"> </w:t>
            </w:r>
            <w:r w:rsidRPr="00A15A0A">
              <w:t>검증을</w:t>
            </w:r>
            <w:r w:rsidRPr="00A15A0A">
              <w:t xml:space="preserve"> </w:t>
            </w:r>
            <w:r w:rsidRPr="00A15A0A">
              <w:t>보여주는</w:t>
            </w:r>
            <w:r w:rsidRPr="00A15A0A">
              <w:t xml:space="preserve"> </w:t>
            </w:r>
            <w:r w:rsidRPr="00A15A0A">
              <w:t>것이야</w:t>
            </w:r>
            <w:r w:rsidRPr="00A15A0A">
              <w:t xml:space="preserve">. </w:t>
            </w:r>
            <w:r w:rsidRPr="00A15A0A">
              <w:t>이러한</w:t>
            </w:r>
            <w:r w:rsidRPr="00A15A0A">
              <w:t xml:space="preserve"> </w:t>
            </w:r>
            <w:r w:rsidRPr="00A15A0A">
              <w:t>방향성을</w:t>
            </w:r>
            <w:r w:rsidRPr="00A15A0A">
              <w:t xml:space="preserve"> </w:t>
            </w:r>
            <w:r w:rsidRPr="00A15A0A">
              <w:t>바탕으로</w:t>
            </w:r>
            <w:r w:rsidRPr="00A15A0A">
              <w:t xml:space="preserve"> </w:t>
            </w:r>
            <w:r w:rsidRPr="00A15A0A">
              <w:t>연구</w:t>
            </w:r>
            <w:r w:rsidRPr="00A15A0A">
              <w:t xml:space="preserve"> </w:t>
            </w:r>
            <w:r w:rsidRPr="00A15A0A">
              <w:t>목표를</w:t>
            </w:r>
            <w:r w:rsidRPr="00A15A0A">
              <w:t xml:space="preserve"> </w:t>
            </w:r>
            <w:r w:rsidRPr="00A15A0A">
              <w:t>더</w:t>
            </w:r>
            <w:r w:rsidRPr="00A15A0A">
              <w:t xml:space="preserve"> </w:t>
            </w:r>
            <w:r w:rsidRPr="00A15A0A">
              <w:t>구체화해줘</w:t>
            </w:r>
            <w:r w:rsidRPr="00A15A0A">
              <w:t xml:space="preserve">. </w:t>
            </w:r>
            <w:r w:rsidRPr="00A15A0A">
              <w:t>예를</w:t>
            </w:r>
            <w:r w:rsidRPr="00A15A0A">
              <w:t xml:space="preserve"> </w:t>
            </w:r>
            <w:r w:rsidRPr="00A15A0A">
              <w:t>들어</w:t>
            </w:r>
            <w:r w:rsidRPr="00A15A0A">
              <w:t xml:space="preserve"> </w:t>
            </w:r>
            <w:r w:rsidRPr="00A15A0A">
              <w:t>최신</w:t>
            </w:r>
            <w:r w:rsidRPr="00A15A0A">
              <w:t xml:space="preserve"> </w:t>
            </w:r>
            <w:r w:rsidRPr="00A15A0A">
              <w:t>모형을</w:t>
            </w:r>
            <w:r w:rsidRPr="00A15A0A">
              <w:t xml:space="preserve"> </w:t>
            </w:r>
            <w:r w:rsidRPr="00A15A0A">
              <w:t>바탕으로</w:t>
            </w:r>
            <w:r w:rsidRPr="00A15A0A">
              <w:t xml:space="preserve"> Multi-Task Learning </w:t>
            </w:r>
            <w:r w:rsidRPr="00A15A0A">
              <w:t>을</w:t>
            </w:r>
            <w:r w:rsidRPr="00A15A0A">
              <w:t xml:space="preserve"> </w:t>
            </w:r>
            <w:r w:rsidRPr="00A15A0A">
              <w:t>수행한다</w:t>
            </w:r>
            <w:r w:rsidRPr="00A15A0A">
              <w:t xml:space="preserve"> </w:t>
            </w:r>
            <w:r w:rsidRPr="00A15A0A">
              <w:t>할</w:t>
            </w:r>
            <w:r w:rsidRPr="00A15A0A">
              <w:t xml:space="preserve"> </w:t>
            </w:r>
            <w:r w:rsidRPr="00A15A0A">
              <w:t>시</w:t>
            </w:r>
            <w:r w:rsidRPr="00A15A0A">
              <w:t xml:space="preserve"> </w:t>
            </w:r>
            <w:r w:rsidRPr="00A15A0A">
              <w:t>써먹을</w:t>
            </w:r>
            <w:r w:rsidRPr="00A15A0A">
              <w:t xml:space="preserve"> </w:t>
            </w:r>
            <w:r w:rsidRPr="00A15A0A">
              <w:t>논문을</w:t>
            </w:r>
            <w:r w:rsidRPr="00A15A0A">
              <w:t xml:space="preserve"> </w:t>
            </w:r>
            <w:r w:rsidRPr="00A15A0A">
              <w:t>구체적으로</w:t>
            </w:r>
            <w:r w:rsidRPr="00A15A0A">
              <w:t xml:space="preserve"> </w:t>
            </w:r>
            <w:proofErr w:type="spellStart"/>
            <w:r w:rsidRPr="00A15A0A">
              <w:t>정한다거나</w:t>
            </w:r>
            <w:proofErr w:type="spellEnd"/>
            <w:r w:rsidRPr="00A15A0A">
              <w:t xml:space="preserve">, </w:t>
            </w:r>
            <w:r w:rsidRPr="00A15A0A">
              <w:t>실제</w:t>
            </w:r>
            <w:r w:rsidRPr="00A15A0A">
              <w:t xml:space="preserve"> </w:t>
            </w:r>
            <w:r w:rsidRPr="00A15A0A">
              <w:t>이용</w:t>
            </w:r>
            <w:r w:rsidRPr="00A15A0A">
              <w:t xml:space="preserve"> </w:t>
            </w:r>
            <w:r w:rsidRPr="00A15A0A">
              <w:t>되고</w:t>
            </w:r>
            <w:r w:rsidRPr="00A15A0A">
              <w:t xml:space="preserve"> </w:t>
            </w:r>
            <w:r w:rsidRPr="00A15A0A">
              <w:t>있는</w:t>
            </w:r>
            <w:r w:rsidRPr="00A15A0A">
              <w:t xml:space="preserve"> AI</w:t>
            </w:r>
            <w:r w:rsidRPr="00A15A0A">
              <w:t>서비스의</w:t>
            </w:r>
            <w:r w:rsidRPr="00A15A0A">
              <w:t xml:space="preserve"> </w:t>
            </w:r>
            <w:r w:rsidRPr="00A15A0A">
              <w:t>모형들을</w:t>
            </w:r>
            <w:r w:rsidRPr="00A15A0A">
              <w:t xml:space="preserve"> Multi-Task Learning</w:t>
            </w:r>
            <w:r w:rsidRPr="00A15A0A">
              <w:t>으로</w:t>
            </w:r>
            <w:r w:rsidRPr="00A15A0A">
              <w:t xml:space="preserve"> </w:t>
            </w:r>
            <w:r w:rsidRPr="00A15A0A">
              <w:t>수행해보</w:t>
            </w:r>
            <w:r w:rsidRPr="00A15A0A">
              <w:t xml:space="preserve"> </w:t>
            </w:r>
            <w:r w:rsidRPr="00A15A0A">
              <w:t>는</w:t>
            </w:r>
            <w:r w:rsidRPr="00A15A0A">
              <w:t xml:space="preserve"> </w:t>
            </w:r>
            <w:r w:rsidRPr="00A15A0A">
              <w:t>등</w:t>
            </w:r>
            <w:r w:rsidRPr="00A15A0A">
              <w:t xml:space="preserve"> </w:t>
            </w:r>
            <w:r w:rsidRPr="00A15A0A">
              <w:t>말이야</w:t>
            </w:r>
            <w:r w:rsidRPr="00A15A0A">
              <w:t>.</w:t>
            </w:r>
          </w:p>
          <w:p w14:paraId="28EFBC44" w14:textId="71D2D068" w:rsidR="003E0944" w:rsidRPr="00E43036" w:rsidRDefault="00A15A0A" w:rsidP="003E0944">
            <w:pPr>
              <w:numPr>
                <w:ilvl w:val="0"/>
                <w:numId w:val="35"/>
              </w:numPr>
            </w:pPr>
            <w:r w:rsidRPr="00A15A0A">
              <w:t xml:space="preserve">1. </w:t>
            </w:r>
            <w:r w:rsidRPr="00A15A0A">
              <w:t>컴퓨터비전과</w:t>
            </w:r>
            <w:r w:rsidRPr="00A15A0A">
              <w:t xml:space="preserve"> </w:t>
            </w:r>
            <w:r w:rsidRPr="00A15A0A">
              <w:t>관련된</w:t>
            </w:r>
            <w:r w:rsidRPr="00A15A0A">
              <w:t xml:space="preserve"> </w:t>
            </w:r>
            <w:r w:rsidRPr="00A15A0A">
              <w:t>태스크를</w:t>
            </w:r>
            <w:r w:rsidRPr="00A15A0A">
              <w:t xml:space="preserve"> </w:t>
            </w:r>
            <w:r w:rsidRPr="00A15A0A">
              <w:t>염두에</w:t>
            </w:r>
            <w:r w:rsidRPr="00A15A0A">
              <w:t xml:space="preserve"> </w:t>
            </w:r>
            <w:r w:rsidRPr="00A15A0A">
              <w:t>두고</w:t>
            </w:r>
            <w:r w:rsidRPr="00A15A0A">
              <w:t xml:space="preserve"> </w:t>
            </w:r>
            <w:r w:rsidRPr="00A15A0A">
              <w:t>있어</w:t>
            </w:r>
            <w:r w:rsidRPr="00A15A0A">
              <w:t xml:space="preserve"> 2. </w:t>
            </w:r>
            <w:r w:rsidRPr="00A15A0A">
              <w:t>기본적인</w:t>
            </w:r>
            <w:r w:rsidRPr="00A15A0A">
              <w:t xml:space="preserve"> </w:t>
            </w:r>
            <w:r w:rsidRPr="00A15A0A">
              <w:t>성능</w:t>
            </w:r>
            <w:r w:rsidRPr="00A15A0A">
              <w:t xml:space="preserve"> </w:t>
            </w:r>
            <w:r w:rsidRPr="00A15A0A">
              <w:t>기준은</w:t>
            </w:r>
            <w:r w:rsidRPr="00A15A0A">
              <w:t xml:space="preserve"> </w:t>
            </w:r>
            <w:r w:rsidRPr="00A15A0A">
              <w:t>정확도</w:t>
            </w:r>
            <w:r w:rsidRPr="00A15A0A">
              <w:t>(Accuracy)</w:t>
            </w:r>
            <w:r w:rsidRPr="00A15A0A">
              <w:t>야</w:t>
            </w:r>
            <w:r w:rsidRPr="00A15A0A">
              <w:t xml:space="preserve"> </w:t>
            </w:r>
            <w:r w:rsidRPr="00A15A0A">
              <w:t>하지만</w:t>
            </w:r>
            <w:r w:rsidRPr="00A15A0A">
              <w:t xml:space="preserve">, </w:t>
            </w:r>
            <w:r w:rsidRPr="00A15A0A">
              <w:t>만약</w:t>
            </w:r>
            <w:r w:rsidRPr="00A15A0A">
              <w:t xml:space="preserve"> </w:t>
            </w:r>
            <w:r w:rsidRPr="00A15A0A">
              <w:t>성능이</w:t>
            </w:r>
            <w:r w:rsidRPr="00A15A0A">
              <w:t xml:space="preserve"> </w:t>
            </w:r>
            <w:r w:rsidRPr="00A15A0A">
              <w:t>비슷하거나</w:t>
            </w:r>
            <w:r w:rsidRPr="00A15A0A">
              <w:t xml:space="preserve"> </w:t>
            </w:r>
            <w:r w:rsidRPr="00A15A0A">
              <w:t>약간</w:t>
            </w:r>
            <w:r w:rsidRPr="00A15A0A">
              <w:t xml:space="preserve"> </w:t>
            </w:r>
            <w:proofErr w:type="spellStart"/>
            <w:r w:rsidRPr="00A15A0A">
              <w:t>안좋게</w:t>
            </w:r>
            <w:proofErr w:type="spellEnd"/>
            <w:r w:rsidRPr="00A15A0A">
              <w:t xml:space="preserve"> </w:t>
            </w:r>
            <w:r w:rsidRPr="00A15A0A">
              <w:t>나온다고</w:t>
            </w:r>
            <w:r w:rsidRPr="00A15A0A">
              <w:t xml:space="preserve"> </w:t>
            </w:r>
            <w:r w:rsidRPr="00A15A0A">
              <w:t>하여도</w:t>
            </w:r>
            <w:r w:rsidRPr="00A15A0A">
              <w:t xml:space="preserve"> </w:t>
            </w:r>
            <w:r w:rsidRPr="00A15A0A">
              <w:t>파라미터의</w:t>
            </w:r>
            <w:r w:rsidRPr="00A15A0A">
              <w:t xml:space="preserve"> </w:t>
            </w:r>
            <w:r w:rsidRPr="00A15A0A">
              <w:t>수가</w:t>
            </w:r>
            <w:r w:rsidRPr="00A15A0A">
              <w:t xml:space="preserve"> </w:t>
            </w:r>
            <w:r w:rsidRPr="00A15A0A">
              <w:t>유의미하</w:t>
            </w:r>
            <w:r w:rsidRPr="00A15A0A">
              <w:t xml:space="preserve"> </w:t>
            </w:r>
            <w:r w:rsidRPr="00A15A0A">
              <w:t>게</w:t>
            </w:r>
            <w:r w:rsidRPr="00A15A0A">
              <w:t xml:space="preserve"> </w:t>
            </w:r>
            <w:r w:rsidRPr="00A15A0A">
              <w:t>줄었으면</w:t>
            </w:r>
            <w:r w:rsidRPr="00A15A0A">
              <w:t xml:space="preserve"> </w:t>
            </w:r>
            <w:r w:rsidRPr="00A15A0A">
              <w:t>그것</w:t>
            </w:r>
            <w:r w:rsidRPr="00A15A0A">
              <w:t xml:space="preserve"> </w:t>
            </w:r>
            <w:r w:rsidRPr="00A15A0A">
              <w:t>또한</w:t>
            </w:r>
            <w:r w:rsidRPr="00A15A0A">
              <w:t xml:space="preserve"> </w:t>
            </w:r>
            <w:r w:rsidRPr="00A15A0A">
              <w:t>경량화가</w:t>
            </w:r>
            <w:r w:rsidRPr="00A15A0A">
              <w:t xml:space="preserve"> </w:t>
            </w:r>
            <w:r w:rsidRPr="00A15A0A">
              <w:t>잘</w:t>
            </w:r>
            <w:r w:rsidRPr="00A15A0A">
              <w:t xml:space="preserve"> </w:t>
            </w:r>
            <w:r w:rsidRPr="00A15A0A">
              <w:t>됐다는</w:t>
            </w:r>
            <w:r w:rsidRPr="00A15A0A">
              <w:t xml:space="preserve"> </w:t>
            </w:r>
            <w:r w:rsidRPr="00A15A0A">
              <w:t>증거로써</w:t>
            </w:r>
            <w:r w:rsidRPr="00A15A0A">
              <w:t xml:space="preserve"> </w:t>
            </w:r>
            <w:r w:rsidRPr="00A15A0A">
              <w:t>성능에</w:t>
            </w:r>
            <w:r w:rsidRPr="00A15A0A">
              <w:t xml:space="preserve"> </w:t>
            </w:r>
            <w:proofErr w:type="spellStart"/>
            <w:r w:rsidRPr="00A15A0A">
              <w:t>포함시</w:t>
            </w:r>
            <w:proofErr w:type="spellEnd"/>
            <w:r w:rsidRPr="00A15A0A">
              <w:t xml:space="preserve"> </w:t>
            </w:r>
            <w:r w:rsidRPr="00A15A0A">
              <w:t>킬</w:t>
            </w:r>
            <w:r w:rsidRPr="00A15A0A">
              <w:t xml:space="preserve"> </w:t>
            </w:r>
            <w:r w:rsidRPr="00A15A0A">
              <w:t>예정이야</w:t>
            </w:r>
            <w:r w:rsidRPr="00A15A0A">
              <w:t xml:space="preserve">. 3. </w:t>
            </w:r>
            <w:r w:rsidRPr="00A15A0A">
              <w:t>컴퓨팅자원과</w:t>
            </w:r>
            <w:r w:rsidRPr="00A15A0A">
              <w:t xml:space="preserve"> </w:t>
            </w:r>
            <w:r w:rsidRPr="00A15A0A">
              <w:t>데이터셋에</w:t>
            </w:r>
            <w:r w:rsidRPr="00A15A0A">
              <w:t xml:space="preserve"> </w:t>
            </w:r>
            <w:r w:rsidRPr="00A15A0A">
              <w:t>대한</w:t>
            </w:r>
            <w:r w:rsidRPr="00A15A0A">
              <w:t xml:space="preserve"> </w:t>
            </w:r>
            <w:r w:rsidRPr="00A15A0A">
              <w:t>제약은</w:t>
            </w:r>
            <w:r w:rsidRPr="00A15A0A">
              <w:t xml:space="preserve"> </w:t>
            </w:r>
            <w:r w:rsidRPr="00A15A0A">
              <w:t>없어</w:t>
            </w:r>
            <w:r w:rsidRPr="00A15A0A">
              <w:t xml:space="preserve"> 4. </w:t>
            </w:r>
            <w:r w:rsidRPr="00A15A0A">
              <w:t>잘</w:t>
            </w:r>
            <w:r w:rsidRPr="00A15A0A">
              <w:t xml:space="preserve"> </w:t>
            </w:r>
            <w:r w:rsidRPr="00A15A0A">
              <w:t>알려진</w:t>
            </w:r>
            <w:r w:rsidRPr="00A15A0A">
              <w:t xml:space="preserve"> </w:t>
            </w:r>
            <w:r w:rsidRPr="00A15A0A">
              <w:t>모델을</w:t>
            </w:r>
            <w:r w:rsidRPr="00A15A0A">
              <w:t xml:space="preserve"> </w:t>
            </w:r>
            <w:r w:rsidRPr="00A15A0A">
              <w:t>사용하는</w:t>
            </w:r>
            <w:r w:rsidRPr="00A15A0A">
              <w:t xml:space="preserve"> </w:t>
            </w:r>
            <w:r w:rsidRPr="00A15A0A">
              <w:t>것이</w:t>
            </w:r>
            <w:r w:rsidRPr="00A15A0A">
              <w:t xml:space="preserve"> </w:t>
            </w:r>
            <w:r w:rsidRPr="00A15A0A">
              <w:t>좋겠지</w:t>
            </w:r>
            <w:r w:rsidRPr="00A15A0A">
              <w:t xml:space="preserve">? </w:t>
            </w:r>
            <w:r w:rsidRPr="00A15A0A">
              <w:t>실제</w:t>
            </w:r>
            <w:r w:rsidRPr="00A15A0A">
              <w:t xml:space="preserve"> </w:t>
            </w:r>
            <w:r w:rsidRPr="00A15A0A">
              <w:t>상용화된</w:t>
            </w:r>
            <w:r w:rsidRPr="00A15A0A">
              <w:t xml:space="preserve"> </w:t>
            </w:r>
            <w:r w:rsidRPr="00A15A0A">
              <w:t>모형이</w:t>
            </w:r>
            <w:r w:rsidRPr="00A15A0A">
              <w:t xml:space="preserve"> Multi-Task Learning</w:t>
            </w:r>
            <w:r w:rsidRPr="00A15A0A">
              <w:t>으로</w:t>
            </w:r>
            <w:r w:rsidRPr="00A15A0A">
              <w:t xml:space="preserve"> </w:t>
            </w:r>
            <w:r w:rsidRPr="00A15A0A">
              <w:t>학습될</w:t>
            </w:r>
            <w:r w:rsidRPr="00A15A0A">
              <w:t xml:space="preserve"> </w:t>
            </w:r>
            <w:r w:rsidRPr="00A15A0A">
              <w:t>경우</w:t>
            </w:r>
            <w:r w:rsidRPr="00A15A0A">
              <w:t xml:space="preserve"> </w:t>
            </w:r>
            <w:r w:rsidRPr="00A15A0A">
              <w:t>그에</w:t>
            </w:r>
            <w:r w:rsidRPr="00A15A0A">
              <w:t xml:space="preserve"> </w:t>
            </w:r>
            <w:r w:rsidRPr="00A15A0A">
              <w:t>대한</w:t>
            </w:r>
            <w:r w:rsidRPr="00A15A0A">
              <w:t xml:space="preserve"> </w:t>
            </w:r>
            <w:r w:rsidRPr="00A15A0A">
              <w:t>성능이</w:t>
            </w:r>
            <w:r w:rsidRPr="00A15A0A">
              <w:t xml:space="preserve"> </w:t>
            </w:r>
            <w:r w:rsidRPr="00A15A0A">
              <w:t>실제로</w:t>
            </w:r>
            <w:r w:rsidRPr="00A15A0A">
              <w:t xml:space="preserve"> </w:t>
            </w:r>
            <w:r w:rsidRPr="00A15A0A">
              <w:t>향</w:t>
            </w:r>
            <w:r w:rsidRPr="00A15A0A">
              <w:t xml:space="preserve"> </w:t>
            </w:r>
            <w:proofErr w:type="spellStart"/>
            <w:r w:rsidRPr="00A15A0A">
              <w:t>상되는</w:t>
            </w:r>
            <w:proofErr w:type="spellEnd"/>
            <w:r w:rsidRPr="00A15A0A">
              <w:t xml:space="preserve"> </w:t>
            </w:r>
            <w:r w:rsidRPr="00A15A0A">
              <w:t>것이</w:t>
            </w:r>
            <w:r w:rsidRPr="00A15A0A">
              <w:t xml:space="preserve"> </w:t>
            </w:r>
            <w:r w:rsidRPr="00A15A0A">
              <w:t>목적이니까</w:t>
            </w:r>
          </w:p>
        </w:tc>
      </w:tr>
      <w:tr w:rsidR="003E0944" w14:paraId="53CEDA36" w14:textId="77777777" w:rsidTr="00C31545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419BBFD8" w14:textId="77777777" w:rsidR="003E0944" w:rsidRPr="00E43036" w:rsidRDefault="003E0944" w:rsidP="00C31545">
            <w:pPr>
              <w:jc w:val="right"/>
              <w:rPr>
                <w:rFonts w:ascii="Arial" w:eastAsia="맑은 고딕" w:hAnsi="Arial" w:cs="Arial"/>
                <w:sz w:val="18"/>
                <w:szCs w:val="16"/>
              </w:rPr>
            </w:pP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반영</w:t>
            </w: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 xml:space="preserve"> </w:t>
            </w: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위치</w:t>
            </w:r>
          </w:p>
        </w:tc>
        <w:tc>
          <w:tcPr>
            <w:tcW w:w="7601" w:type="dxa"/>
            <w:shd w:val="clear" w:color="auto" w:fill="CCCCCC"/>
          </w:tcPr>
          <w:p w14:paraId="0F1B9A69" w14:textId="77777777" w:rsidR="003E0944" w:rsidRPr="00E43036" w:rsidRDefault="003E0944" w:rsidP="003E0944">
            <w:pPr>
              <w:numPr>
                <w:ilvl w:val="0"/>
                <w:numId w:val="36"/>
              </w:numPr>
            </w:pPr>
            <w:r w:rsidRPr="00E43036">
              <w:t>인터뷰</w:t>
            </w:r>
            <w:r w:rsidRPr="00E43036">
              <w:t xml:space="preserve"> </w:t>
            </w:r>
            <w:r w:rsidRPr="00E43036">
              <w:t>질문</w:t>
            </w:r>
            <w:r w:rsidRPr="00E43036">
              <w:t xml:space="preserve"> </w:t>
            </w:r>
            <w:r w:rsidRPr="00E43036">
              <w:t>목록</w:t>
            </w:r>
            <w:r w:rsidRPr="00E43036">
              <w:t xml:space="preserve"> (p.5)</w:t>
            </w:r>
          </w:p>
          <w:p w14:paraId="30FF78ED" w14:textId="77777777" w:rsidR="003E0944" w:rsidRPr="00E43036" w:rsidRDefault="003E0944" w:rsidP="003E0944">
            <w:pPr>
              <w:numPr>
                <w:ilvl w:val="0"/>
                <w:numId w:val="36"/>
              </w:numPr>
            </w:pPr>
            <w:r w:rsidRPr="00E43036">
              <w:t>아이디어</w:t>
            </w:r>
            <w:r w:rsidRPr="00E43036">
              <w:t xml:space="preserve"> </w:t>
            </w:r>
            <w:r w:rsidRPr="00E43036">
              <w:t>설명</w:t>
            </w:r>
            <w:r w:rsidRPr="00E43036">
              <w:t xml:space="preserve"> </w:t>
            </w:r>
            <w:r w:rsidRPr="00E43036">
              <w:t>문단</w:t>
            </w:r>
            <w:r w:rsidRPr="00E43036">
              <w:t xml:space="preserve"> </w:t>
            </w:r>
            <w:r w:rsidRPr="00E43036">
              <w:t>정리</w:t>
            </w:r>
            <w:r w:rsidRPr="00E43036">
              <w:t xml:space="preserve"> (p.6)</w:t>
            </w:r>
          </w:p>
        </w:tc>
      </w:tr>
      <w:tr w:rsidR="003E0944" w14:paraId="72C7611B" w14:textId="77777777" w:rsidTr="00C31545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419639B6" w14:textId="77777777" w:rsidR="003E0944" w:rsidRPr="00E43036" w:rsidRDefault="003E0944" w:rsidP="00C31545">
            <w:pPr>
              <w:jc w:val="right"/>
              <w:rPr>
                <w:rFonts w:ascii="Arial" w:eastAsia="맑은 고딕" w:hAnsi="Arial" w:cs="Arial"/>
                <w:sz w:val="18"/>
                <w:szCs w:val="16"/>
              </w:rPr>
            </w:pP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수작업</w:t>
            </w: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 xml:space="preserve"> </w:t>
            </w:r>
          </w:p>
          <w:p w14:paraId="3B30CAC4" w14:textId="77777777" w:rsidR="003E0944" w:rsidRPr="00E43036" w:rsidRDefault="003E0944" w:rsidP="00C31545">
            <w:pPr>
              <w:jc w:val="right"/>
              <w:rPr>
                <w:rFonts w:ascii="Arial" w:eastAsia="맑은 고딕" w:hAnsi="Arial" w:cs="Arial"/>
                <w:sz w:val="18"/>
                <w:szCs w:val="16"/>
              </w:rPr>
            </w:pPr>
            <w:r w:rsidRPr="00E43036">
              <w:rPr>
                <w:rFonts w:ascii="Arial" w:eastAsia="맑은 고딕" w:hAnsi="Arial" w:cs="Arial" w:hint="eastAsia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59DF9E43" w14:textId="77777777" w:rsidR="003E0944" w:rsidRPr="00E43036" w:rsidRDefault="003E0944" w:rsidP="00C31545">
            <w:r w:rsidRPr="00E43036">
              <w:rPr>
                <w:rFonts w:hint="eastAsia"/>
              </w:rPr>
              <w:t>있음</w:t>
            </w:r>
            <w:r w:rsidRPr="00E43036">
              <w:rPr>
                <w:rFonts w:hint="eastAsia"/>
              </w:rPr>
              <w:t>(</w:t>
            </w:r>
            <w:r w:rsidRPr="00E43036">
              <w:rPr>
                <w:rFonts w:hint="eastAsia"/>
              </w:rPr>
              <w:t>논리</w:t>
            </w:r>
            <w:r w:rsidRPr="00E43036"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보강</w:t>
            </w:r>
            <w:r w:rsidRPr="00E43036">
              <w:rPr>
                <w:rFonts w:hint="eastAsia"/>
              </w:rPr>
              <w:t xml:space="preserve">, </w:t>
            </w:r>
            <w:r w:rsidRPr="00E43036">
              <w:rPr>
                <w:rFonts w:hint="eastAsia"/>
              </w:rPr>
              <w:t>사례</w:t>
            </w:r>
            <w:r w:rsidRPr="00E43036"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교체</w:t>
            </w:r>
            <w:r w:rsidRPr="00E43036">
              <w:rPr>
                <w:rFonts w:hint="eastAsia"/>
              </w:rPr>
              <w:t xml:space="preserve"> </w:t>
            </w:r>
            <w:r w:rsidRPr="00E43036">
              <w:rPr>
                <w:rFonts w:hint="eastAsia"/>
              </w:rPr>
              <w:t>등</w:t>
            </w:r>
            <w:r w:rsidRPr="00E43036">
              <w:rPr>
                <w:rFonts w:hint="eastAsia"/>
              </w:rPr>
              <w:t>)</w:t>
            </w:r>
          </w:p>
        </w:tc>
      </w:tr>
    </w:tbl>
    <w:p w14:paraId="5F00D46C" w14:textId="77777777" w:rsidR="00EA79BC" w:rsidRDefault="00EA79BC" w:rsidP="002C6FAA">
      <w:pPr>
        <w:rPr>
          <w:rFonts w:ascii="바탕체" w:eastAsia="바탕체" w:hAnsi="바탕체"/>
          <w:noProof/>
        </w:rPr>
      </w:pPr>
    </w:p>
    <w:p w14:paraId="290D2AAC" w14:textId="77777777" w:rsidR="00EA79BC" w:rsidRDefault="00EA79BC" w:rsidP="002C6FAA">
      <w:pPr>
        <w:rPr>
          <w:rFonts w:ascii="바탕체" w:eastAsia="바탕체" w:hAnsi="바탕체"/>
          <w:noProof/>
        </w:rPr>
      </w:pPr>
    </w:p>
    <w:p w14:paraId="1C21156B" w14:textId="2F90B39A" w:rsidR="003E0944" w:rsidRPr="002C6FAA" w:rsidRDefault="003E0944" w:rsidP="00F106F6"/>
    <w:sectPr w:rsidR="003E0944" w:rsidRPr="002C6FAA" w:rsidSect="000659A9">
      <w:headerReference w:type="default" r:id="rId12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C9D76" w14:textId="77777777" w:rsidR="00CB2CB4" w:rsidRDefault="00CB2CB4">
      <w:r>
        <w:separator/>
      </w:r>
    </w:p>
  </w:endnote>
  <w:endnote w:type="continuationSeparator" w:id="0">
    <w:p w14:paraId="0E590B5D" w14:textId="77777777" w:rsidR="00CB2CB4" w:rsidRDefault="00CB2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1AC1D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797531">
      <w:rPr>
        <w:rStyle w:val="a6"/>
        <w:rFonts w:ascii="Arial" w:hAnsi="Arial" w:cs="Arial"/>
        <w:noProof/>
      </w:rPr>
      <w:t>2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46EA2" w14:textId="77777777" w:rsidR="00CB2CB4" w:rsidRDefault="00CB2CB4">
      <w:r>
        <w:separator/>
      </w:r>
    </w:p>
  </w:footnote>
  <w:footnote w:type="continuationSeparator" w:id="0">
    <w:p w14:paraId="424A8DD7" w14:textId="77777777" w:rsidR="00CB2CB4" w:rsidRDefault="00CB2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3DE83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28F5B050" w14:textId="77777777" w:rsidTr="008D354C">
      <w:tc>
        <w:tcPr>
          <w:tcW w:w="2900" w:type="dxa"/>
          <w:shd w:val="clear" w:color="auto" w:fill="auto"/>
        </w:tcPr>
        <w:p w14:paraId="7E0BC299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24356696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2FAD5DD6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7479B12B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565F4D"/>
    <w:multiLevelType w:val="hybridMultilevel"/>
    <w:tmpl w:val="3AD4393C"/>
    <w:lvl w:ilvl="0" w:tplc="5C64EFAC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2270D08"/>
    <w:multiLevelType w:val="multilevel"/>
    <w:tmpl w:val="2AD807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6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3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5" w15:restartNumberingAfterBreak="0">
    <w:nsid w:val="45C134F4"/>
    <w:multiLevelType w:val="hybridMultilevel"/>
    <w:tmpl w:val="2078FBAE"/>
    <w:lvl w:ilvl="0" w:tplc="E52089E8">
      <w:start w:val="1"/>
      <w:numFmt w:val="decimal"/>
      <w:suff w:val="space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6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50952900"/>
    <w:multiLevelType w:val="hybridMultilevel"/>
    <w:tmpl w:val="31B0A5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0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5A106062"/>
    <w:multiLevelType w:val="hybridMultilevel"/>
    <w:tmpl w:val="2924D186"/>
    <w:lvl w:ilvl="0" w:tplc="A656D3DE">
      <w:start w:val="1"/>
      <w:numFmt w:val="bullet"/>
      <w:lvlText w:val=""/>
      <w:lvlJc w:val="left"/>
      <w:pPr>
        <w:ind w:left="567" w:hanging="28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61A241F7"/>
    <w:multiLevelType w:val="hybridMultilevel"/>
    <w:tmpl w:val="C4BC07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65C87F6F"/>
    <w:multiLevelType w:val="hybridMultilevel"/>
    <w:tmpl w:val="D920571E"/>
    <w:lvl w:ilvl="0" w:tplc="A870591C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6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6FBB2DE8"/>
    <w:multiLevelType w:val="hybridMultilevel"/>
    <w:tmpl w:val="CC12725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3" w15:restartNumberingAfterBreak="0">
    <w:nsid w:val="7C0C2C6B"/>
    <w:multiLevelType w:val="hybridMultilevel"/>
    <w:tmpl w:val="800A8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391078447">
    <w:abstractNumId w:val="31"/>
  </w:num>
  <w:num w:numId="2" w16cid:durableId="543637009">
    <w:abstractNumId w:val="6"/>
  </w:num>
  <w:num w:numId="3" w16cid:durableId="698824812">
    <w:abstractNumId w:val="23"/>
  </w:num>
  <w:num w:numId="4" w16cid:durableId="1010258981">
    <w:abstractNumId w:val="13"/>
  </w:num>
  <w:num w:numId="5" w16cid:durableId="1700735975">
    <w:abstractNumId w:val="16"/>
  </w:num>
  <w:num w:numId="6" w16cid:durableId="1784418459">
    <w:abstractNumId w:val="17"/>
  </w:num>
  <w:num w:numId="7" w16cid:durableId="1020856318">
    <w:abstractNumId w:val="8"/>
  </w:num>
  <w:num w:numId="8" w16cid:durableId="1807311736">
    <w:abstractNumId w:val="27"/>
  </w:num>
  <w:num w:numId="9" w16cid:durableId="1838761615">
    <w:abstractNumId w:val="34"/>
  </w:num>
  <w:num w:numId="10" w16cid:durableId="1251886124">
    <w:abstractNumId w:val="30"/>
  </w:num>
  <w:num w:numId="11" w16cid:durableId="224681841">
    <w:abstractNumId w:val="22"/>
  </w:num>
  <w:num w:numId="12" w16cid:durableId="135608675">
    <w:abstractNumId w:val="20"/>
  </w:num>
  <w:num w:numId="13" w16cid:durableId="77751836">
    <w:abstractNumId w:val="30"/>
    <w:lvlOverride w:ilvl="0">
      <w:startOverride w:val="1"/>
    </w:lvlOverride>
  </w:num>
  <w:num w:numId="14" w16cid:durableId="1491411921">
    <w:abstractNumId w:val="14"/>
  </w:num>
  <w:num w:numId="15" w16cid:durableId="241721764">
    <w:abstractNumId w:val="28"/>
  </w:num>
  <w:num w:numId="16" w16cid:durableId="1223058235">
    <w:abstractNumId w:val="30"/>
    <w:lvlOverride w:ilvl="0">
      <w:startOverride w:val="1"/>
    </w:lvlOverride>
  </w:num>
  <w:num w:numId="17" w16cid:durableId="1523744685">
    <w:abstractNumId w:val="30"/>
    <w:lvlOverride w:ilvl="0">
      <w:startOverride w:val="1"/>
    </w:lvlOverride>
  </w:num>
  <w:num w:numId="18" w16cid:durableId="1543398386">
    <w:abstractNumId w:val="12"/>
  </w:num>
  <w:num w:numId="19" w16cid:durableId="553196055">
    <w:abstractNumId w:val="5"/>
  </w:num>
  <w:num w:numId="20" w16cid:durableId="714887910">
    <w:abstractNumId w:val="32"/>
  </w:num>
  <w:num w:numId="21" w16cid:durableId="60686376">
    <w:abstractNumId w:val="30"/>
    <w:lvlOverride w:ilvl="0">
      <w:startOverride w:val="1"/>
    </w:lvlOverride>
  </w:num>
  <w:num w:numId="22" w16cid:durableId="84037105">
    <w:abstractNumId w:val="10"/>
  </w:num>
  <w:num w:numId="23" w16cid:durableId="1405182425">
    <w:abstractNumId w:val="26"/>
  </w:num>
  <w:num w:numId="24" w16cid:durableId="2087534318">
    <w:abstractNumId w:val="30"/>
    <w:lvlOverride w:ilvl="0">
      <w:startOverride w:val="1"/>
    </w:lvlOverride>
  </w:num>
  <w:num w:numId="25" w16cid:durableId="952640276">
    <w:abstractNumId w:val="11"/>
  </w:num>
  <w:num w:numId="26" w16cid:durableId="129174511">
    <w:abstractNumId w:val="3"/>
  </w:num>
  <w:num w:numId="27" w16cid:durableId="2079135679">
    <w:abstractNumId w:val="19"/>
  </w:num>
  <w:num w:numId="28" w16cid:durableId="1473981784">
    <w:abstractNumId w:val="0"/>
  </w:num>
  <w:num w:numId="29" w16cid:durableId="1509632470">
    <w:abstractNumId w:val="2"/>
  </w:num>
  <w:num w:numId="30" w16cid:durableId="515653358">
    <w:abstractNumId w:val="18"/>
  </w:num>
  <w:num w:numId="31" w16cid:durableId="1014455014">
    <w:abstractNumId w:val="4"/>
  </w:num>
  <w:num w:numId="32" w16cid:durableId="1591700361">
    <w:abstractNumId w:val="33"/>
  </w:num>
  <w:num w:numId="33" w16cid:durableId="701369668">
    <w:abstractNumId w:val="15"/>
  </w:num>
  <w:num w:numId="34" w16cid:durableId="1263143105">
    <w:abstractNumId w:val="21"/>
  </w:num>
  <w:num w:numId="35" w16cid:durableId="1842500664">
    <w:abstractNumId w:val="7"/>
  </w:num>
  <w:num w:numId="36" w16cid:durableId="519471080">
    <w:abstractNumId w:val="9"/>
  </w:num>
  <w:num w:numId="37" w16cid:durableId="1468279005">
    <w:abstractNumId w:val="24"/>
  </w:num>
  <w:num w:numId="38" w16cid:durableId="1500928602">
    <w:abstractNumId w:val="29"/>
  </w:num>
  <w:num w:numId="39" w16cid:durableId="234124254">
    <w:abstractNumId w:val="25"/>
  </w:num>
  <w:num w:numId="40" w16cid:durableId="7440435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391C"/>
    <w:rsid w:val="000165E7"/>
    <w:rsid w:val="00032A93"/>
    <w:rsid w:val="0003526C"/>
    <w:rsid w:val="00035322"/>
    <w:rsid w:val="00041E74"/>
    <w:rsid w:val="00043AD2"/>
    <w:rsid w:val="00045FD2"/>
    <w:rsid w:val="000659A9"/>
    <w:rsid w:val="000B2EA4"/>
    <w:rsid w:val="000C1DBD"/>
    <w:rsid w:val="000F609E"/>
    <w:rsid w:val="000F7362"/>
    <w:rsid w:val="00101807"/>
    <w:rsid w:val="00102ED9"/>
    <w:rsid w:val="001156B5"/>
    <w:rsid w:val="0015265C"/>
    <w:rsid w:val="0017605B"/>
    <w:rsid w:val="001A0925"/>
    <w:rsid w:val="001B1EE6"/>
    <w:rsid w:val="001B2C7F"/>
    <w:rsid w:val="001B5671"/>
    <w:rsid w:val="001C25B6"/>
    <w:rsid w:val="001C6CAE"/>
    <w:rsid w:val="001D07D7"/>
    <w:rsid w:val="001D312A"/>
    <w:rsid w:val="001E0706"/>
    <w:rsid w:val="001E19BE"/>
    <w:rsid w:val="002101FE"/>
    <w:rsid w:val="002169B3"/>
    <w:rsid w:val="00216F88"/>
    <w:rsid w:val="00225DB7"/>
    <w:rsid w:val="00260607"/>
    <w:rsid w:val="00292EC9"/>
    <w:rsid w:val="002979AF"/>
    <w:rsid w:val="002A79BA"/>
    <w:rsid w:val="002B5DB2"/>
    <w:rsid w:val="002C510D"/>
    <w:rsid w:val="002C5798"/>
    <w:rsid w:val="002C6FAA"/>
    <w:rsid w:val="002D00E7"/>
    <w:rsid w:val="002F39C6"/>
    <w:rsid w:val="0030185B"/>
    <w:rsid w:val="003032B5"/>
    <w:rsid w:val="00316DBA"/>
    <w:rsid w:val="00320CF4"/>
    <w:rsid w:val="00332AC9"/>
    <w:rsid w:val="00376796"/>
    <w:rsid w:val="003B75E6"/>
    <w:rsid w:val="003C05B2"/>
    <w:rsid w:val="003E0944"/>
    <w:rsid w:val="003E74F7"/>
    <w:rsid w:val="003F41A3"/>
    <w:rsid w:val="003F7024"/>
    <w:rsid w:val="00406D27"/>
    <w:rsid w:val="0042194B"/>
    <w:rsid w:val="00426862"/>
    <w:rsid w:val="004303B7"/>
    <w:rsid w:val="00437614"/>
    <w:rsid w:val="0044728D"/>
    <w:rsid w:val="004528B5"/>
    <w:rsid w:val="00461420"/>
    <w:rsid w:val="004A29DB"/>
    <w:rsid w:val="004A5CA7"/>
    <w:rsid w:val="004B64D5"/>
    <w:rsid w:val="004C5DDC"/>
    <w:rsid w:val="004E5A83"/>
    <w:rsid w:val="004E6BBA"/>
    <w:rsid w:val="004F7164"/>
    <w:rsid w:val="005103A8"/>
    <w:rsid w:val="00530406"/>
    <w:rsid w:val="00551AE4"/>
    <w:rsid w:val="005773C3"/>
    <w:rsid w:val="00580E51"/>
    <w:rsid w:val="005908A8"/>
    <w:rsid w:val="0059471D"/>
    <w:rsid w:val="005A14AD"/>
    <w:rsid w:val="005A2EC8"/>
    <w:rsid w:val="005B5947"/>
    <w:rsid w:val="005C063E"/>
    <w:rsid w:val="005E0F0B"/>
    <w:rsid w:val="005E3C09"/>
    <w:rsid w:val="0060030F"/>
    <w:rsid w:val="0060431C"/>
    <w:rsid w:val="00615A56"/>
    <w:rsid w:val="006243B4"/>
    <w:rsid w:val="00624AC6"/>
    <w:rsid w:val="006513D7"/>
    <w:rsid w:val="00655BAD"/>
    <w:rsid w:val="00662131"/>
    <w:rsid w:val="00664798"/>
    <w:rsid w:val="006661E4"/>
    <w:rsid w:val="00666372"/>
    <w:rsid w:val="00673797"/>
    <w:rsid w:val="0068425C"/>
    <w:rsid w:val="006935C2"/>
    <w:rsid w:val="006B1C3A"/>
    <w:rsid w:val="006C7B6A"/>
    <w:rsid w:val="006D5CF6"/>
    <w:rsid w:val="006F74F7"/>
    <w:rsid w:val="00702BFC"/>
    <w:rsid w:val="0072491A"/>
    <w:rsid w:val="00730E56"/>
    <w:rsid w:val="00744028"/>
    <w:rsid w:val="0075031C"/>
    <w:rsid w:val="007513E8"/>
    <w:rsid w:val="007559D2"/>
    <w:rsid w:val="00756A71"/>
    <w:rsid w:val="00757923"/>
    <w:rsid w:val="007618FD"/>
    <w:rsid w:val="00764A93"/>
    <w:rsid w:val="007679A3"/>
    <w:rsid w:val="0078406D"/>
    <w:rsid w:val="007871AF"/>
    <w:rsid w:val="00793E3E"/>
    <w:rsid w:val="00797531"/>
    <w:rsid w:val="007A1E8B"/>
    <w:rsid w:val="007A2E29"/>
    <w:rsid w:val="007C6D74"/>
    <w:rsid w:val="007C7C42"/>
    <w:rsid w:val="007D6731"/>
    <w:rsid w:val="007F7114"/>
    <w:rsid w:val="00826B10"/>
    <w:rsid w:val="00851E5E"/>
    <w:rsid w:val="00870EAC"/>
    <w:rsid w:val="00880A45"/>
    <w:rsid w:val="008A1DDD"/>
    <w:rsid w:val="008A32D1"/>
    <w:rsid w:val="008A6BE3"/>
    <w:rsid w:val="008C102A"/>
    <w:rsid w:val="008D354C"/>
    <w:rsid w:val="008D5086"/>
    <w:rsid w:val="008D5AFF"/>
    <w:rsid w:val="008F2342"/>
    <w:rsid w:val="009006EE"/>
    <w:rsid w:val="00923C9D"/>
    <w:rsid w:val="00933B7F"/>
    <w:rsid w:val="009351F3"/>
    <w:rsid w:val="00945DFE"/>
    <w:rsid w:val="009721AC"/>
    <w:rsid w:val="0097724E"/>
    <w:rsid w:val="00995866"/>
    <w:rsid w:val="009B49DB"/>
    <w:rsid w:val="009E2ECB"/>
    <w:rsid w:val="00A02CBF"/>
    <w:rsid w:val="00A148C1"/>
    <w:rsid w:val="00A15A0A"/>
    <w:rsid w:val="00A15F6C"/>
    <w:rsid w:val="00A23BF8"/>
    <w:rsid w:val="00A5583C"/>
    <w:rsid w:val="00A55C09"/>
    <w:rsid w:val="00A605BE"/>
    <w:rsid w:val="00A61A80"/>
    <w:rsid w:val="00A668CB"/>
    <w:rsid w:val="00A81EC1"/>
    <w:rsid w:val="00A83DE5"/>
    <w:rsid w:val="00A97C3B"/>
    <w:rsid w:val="00AA73B0"/>
    <w:rsid w:val="00AB611A"/>
    <w:rsid w:val="00AC1A22"/>
    <w:rsid w:val="00AC387C"/>
    <w:rsid w:val="00AC71E8"/>
    <w:rsid w:val="00AC7BCC"/>
    <w:rsid w:val="00AD36BC"/>
    <w:rsid w:val="00B149CE"/>
    <w:rsid w:val="00B217A4"/>
    <w:rsid w:val="00B37A21"/>
    <w:rsid w:val="00BD77F1"/>
    <w:rsid w:val="00BF0792"/>
    <w:rsid w:val="00BF0B7B"/>
    <w:rsid w:val="00BF1A61"/>
    <w:rsid w:val="00C00EC5"/>
    <w:rsid w:val="00C618F7"/>
    <w:rsid w:val="00C73694"/>
    <w:rsid w:val="00C90266"/>
    <w:rsid w:val="00CA246B"/>
    <w:rsid w:val="00CB2CB4"/>
    <w:rsid w:val="00CB414C"/>
    <w:rsid w:val="00CB45B8"/>
    <w:rsid w:val="00CB59B0"/>
    <w:rsid w:val="00CC5E96"/>
    <w:rsid w:val="00CC7696"/>
    <w:rsid w:val="00CF2DB6"/>
    <w:rsid w:val="00D37C34"/>
    <w:rsid w:val="00D47BEA"/>
    <w:rsid w:val="00D5274D"/>
    <w:rsid w:val="00D57D26"/>
    <w:rsid w:val="00D60209"/>
    <w:rsid w:val="00D84138"/>
    <w:rsid w:val="00D85BE8"/>
    <w:rsid w:val="00DA274A"/>
    <w:rsid w:val="00DC2C16"/>
    <w:rsid w:val="00DC7048"/>
    <w:rsid w:val="00E00D2A"/>
    <w:rsid w:val="00E11E5B"/>
    <w:rsid w:val="00E13FB1"/>
    <w:rsid w:val="00E21AA9"/>
    <w:rsid w:val="00E23858"/>
    <w:rsid w:val="00E43036"/>
    <w:rsid w:val="00E47D4C"/>
    <w:rsid w:val="00E53004"/>
    <w:rsid w:val="00E62AF8"/>
    <w:rsid w:val="00E65099"/>
    <w:rsid w:val="00E73643"/>
    <w:rsid w:val="00E82099"/>
    <w:rsid w:val="00E831E7"/>
    <w:rsid w:val="00E96850"/>
    <w:rsid w:val="00EA133B"/>
    <w:rsid w:val="00EA2F4B"/>
    <w:rsid w:val="00EA38AD"/>
    <w:rsid w:val="00EA79BC"/>
    <w:rsid w:val="00EC248F"/>
    <w:rsid w:val="00EC4CBD"/>
    <w:rsid w:val="00EC53D5"/>
    <w:rsid w:val="00F03DEA"/>
    <w:rsid w:val="00F106F6"/>
    <w:rsid w:val="00F14A34"/>
    <w:rsid w:val="00F15911"/>
    <w:rsid w:val="00F22874"/>
    <w:rsid w:val="00F32DA1"/>
    <w:rsid w:val="00F367BB"/>
    <w:rsid w:val="00F7696F"/>
    <w:rsid w:val="00F8222B"/>
    <w:rsid w:val="00F963A3"/>
    <w:rsid w:val="00F9776E"/>
    <w:rsid w:val="00FA52A8"/>
    <w:rsid w:val="00FC65FF"/>
    <w:rsid w:val="00FC6C76"/>
    <w:rsid w:val="00FD33A2"/>
    <w:rsid w:val="00FD3D0A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2CF58927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spacing w:before="120" w:after="120"/>
      <w:jc w:val="left"/>
    </w:pPr>
    <w:rPr>
      <w:rFonts w:ascii="맑은 고딕" w:eastAsia="맑은 고딕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1A0925"/>
    <w:pPr>
      <w:ind w:left="200"/>
      <w:jc w:val="left"/>
    </w:pPr>
    <w:rPr>
      <w:rFonts w:ascii="맑은 고딕" w:eastAsia="맑은 고딕"/>
      <w:smallCaps/>
      <w:szCs w:val="20"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rFonts w:ascii="맑은 고딕" w:eastAsia="맑은 고딕"/>
      <w:i/>
      <w:iCs/>
      <w:szCs w:val="20"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rFonts w:ascii="맑은 고딕" w:eastAsia="맑은 고딕"/>
      <w:sz w:val="18"/>
      <w:szCs w:val="18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rFonts w:ascii="맑은 고딕" w:eastAsia="맑은 고딕"/>
      <w:sz w:val="18"/>
      <w:szCs w:val="18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rFonts w:ascii="맑은 고딕" w:eastAsia="맑은 고딕"/>
      <w:sz w:val="18"/>
      <w:szCs w:val="18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rFonts w:ascii="맑은 고딕" w:eastAsia="맑은 고딕"/>
      <w:sz w:val="18"/>
      <w:szCs w:val="18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rFonts w:ascii="맑은 고딕" w:eastAsia="맑은 고딕"/>
      <w:sz w:val="18"/>
      <w:szCs w:val="18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rFonts w:ascii="맑은 고딕" w:eastAsia="맑은 고딕"/>
      <w:sz w:val="18"/>
      <w:szCs w:val="18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af8">
    <w:name w:val="List Paragraph"/>
    <w:basedOn w:val="a"/>
    <w:uiPriority w:val="34"/>
    <w:qFormat/>
    <w:rsid w:val="008D5086"/>
    <w:pPr>
      <w:ind w:leftChars="400" w:left="800"/>
    </w:pPr>
  </w:style>
  <w:style w:type="paragraph" w:styleId="TOC">
    <w:name w:val="TOC Heading"/>
    <w:basedOn w:val="10"/>
    <w:next w:val="a"/>
    <w:uiPriority w:val="39"/>
    <w:unhideWhenUsed/>
    <w:qFormat/>
    <w:rsid w:val="004F7164"/>
    <w:pPr>
      <w:keepLines/>
      <w:widowControl/>
      <w:numPr>
        <w:numId w:val="0"/>
      </w:numPr>
      <w:wordWrap/>
      <w:autoSpaceDE/>
      <w:autoSpaceDN/>
      <w:snapToGrid/>
      <w:spacing w:beforeLines="0" w:before="480" w:afterLines="0" w:line="276" w:lineRule="auto"/>
      <w:jc w:val="left"/>
      <w:outlineLvl w:val="9"/>
    </w:pPr>
    <w:rPr>
      <w:rFonts w:ascii="맑은 고딕" w:eastAsia="맑은 고딕" w:hAnsi="맑은 고딕"/>
      <w:bCs/>
      <w:color w:val="0F4761"/>
      <w:spacing w:val="0"/>
      <w:kern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99038-87DE-40EA-B6D5-11D06224E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</Template>
  <TotalTime>288</TotalTime>
  <Pages>8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3031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재현 송</cp:lastModifiedBy>
  <cp:revision>85</cp:revision>
  <cp:lastPrinted>2023-03-07T05:23:00Z</cp:lastPrinted>
  <dcterms:created xsi:type="dcterms:W3CDTF">2011-10-04T16:09:00Z</dcterms:created>
  <dcterms:modified xsi:type="dcterms:W3CDTF">2025-03-28T07:32:00Z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