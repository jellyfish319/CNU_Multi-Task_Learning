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77777777" w:rsidR="00032A93" w:rsidRPr="005C48A8" w:rsidRDefault="00032A93">
      <w:pPr>
        <w:pStyle w:val="5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t>Project Document</w:t>
      </w:r>
    </w:p>
    <w:p w14:paraId="00CAC7A1" w14:textId="54F8C55A" w:rsidR="00032A93" w:rsidRPr="005C48A8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1AFD0D4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Pr="005C48A8" w:rsidRDefault="00032A93" w:rsidP="00EC64CD">
      <w:pPr>
        <w:pStyle w:val="a9"/>
        <w:spacing w:afterLines="0" w:after="240"/>
        <w:rPr>
          <w:rFonts w:ascii="바탕체" w:eastAsia="바탕체" w:hAnsi="바탕체"/>
        </w:rPr>
      </w:pPr>
      <w:proofErr w:type="spellStart"/>
      <w:r w:rsidRPr="005C48A8">
        <w:rPr>
          <w:rFonts w:ascii="바탕체" w:eastAsia="바탕체" w:hAnsi="바탕체" w:hint="eastAsia"/>
        </w:rPr>
        <w:t>Use</w:t>
      </w:r>
      <w:r w:rsidR="002F39C6" w:rsidRPr="005C48A8">
        <w:rPr>
          <w:rFonts w:ascii="바탕체" w:eastAsia="바탕체" w:hAnsi="바탕체" w:hint="eastAsia"/>
        </w:rPr>
        <w:t>c</w:t>
      </w:r>
      <w:r w:rsidRPr="005C48A8">
        <w:rPr>
          <w:rFonts w:ascii="바탕체" w:eastAsia="바탕체" w:hAnsi="바탕체" w:hint="eastAsia"/>
        </w:rPr>
        <w:t>ase</w:t>
      </w:r>
      <w:proofErr w:type="spellEnd"/>
      <w:r w:rsidRPr="005C48A8">
        <w:rPr>
          <w:rFonts w:ascii="바탕체" w:eastAsia="바탕체" w:hAnsi="바탕체" w:hint="eastAsia"/>
        </w:rPr>
        <w:t xml:space="preserve"> </w:t>
      </w:r>
      <w:r w:rsidR="002F39C6" w:rsidRPr="005C48A8">
        <w:rPr>
          <w:rFonts w:ascii="바탕체" w:eastAsia="바탕체" w:hAnsi="바탕체" w:hint="eastAsia"/>
        </w:rPr>
        <w:t>Specification Document</w:t>
      </w:r>
    </w:p>
    <w:p w14:paraId="399037BA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6CB6AD37" w14:textId="77777777" w:rsidR="00EC64CD" w:rsidRPr="005C48A8" w:rsidRDefault="00EC64CD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 w:rsidR="00EC64CD" w14:paraId="149DB630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71FFE3C" w14:textId="77777777" w:rsidR="00EC64CD" w:rsidRDefault="00EC64CD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16902CF" w14:textId="1EAE056D" w:rsidR="00EC64CD" w:rsidRDefault="000B5A1C" w:rsidP="00EC64CD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Multi-Task Learning을 활용한 PVT v2 프레임워크 성능 개선 </w:t>
            </w:r>
            <w:r>
              <w:rPr>
                <w:rFonts w:ascii="바탕체" w:eastAsia="바탕체" w:hAnsi="바탕체"/>
                <w:sz w:val="24"/>
              </w:rPr>
              <w:t>–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4"/>
              </w:rPr>
              <w:t>유스케이스</w:t>
            </w:r>
            <w:proofErr w:type="spellEnd"/>
          </w:p>
        </w:tc>
      </w:tr>
    </w:tbl>
    <w:p w14:paraId="01631400" w14:textId="77777777" w:rsidR="006D5CF6" w:rsidRPr="005C48A8" w:rsidRDefault="006D5CF6" w:rsidP="006D5CF6">
      <w:pPr>
        <w:rPr>
          <w:rFonts w:ascii="바탕체" w:eastAsia="바탕체" w:hAnsi="바탕체"/>
        </w:rPr>
      </w:pPr>
    </w:p>
    <w:p w14:paraId="5102FF31" w14:textId="77777777" w:rsidR="00E11E5B" w:rsidRPr="005C48A8" w:rsidRDefault="00E11E5B" w:rsidP="006D5CF6">
      <w:pPr>
        <w:rPr>
          <w:rFonts w:ascii="바탕체" w:eastAsia="바탕체" w:hAnsi="바탕체"/>
        </w:rPr>
      </w:pPr>
    </w:p>
    <w:p w14:paraId="7B04E7A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063893DE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38D7228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4613F73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41CBED3A" w14:textId="77777777" w:rsidR="00FA52A8" w:rsidRPr="000B5A1C" w:rsidRDefault="00FA52A8" w:rsidP="006D5CF6">
      <w:pPr>
        <w:rPr>
          <w:rFonts w:ascii="바탕체" w:eastAsia="바탕체" w:hAnsi="바탕체"/>
        </w:rPr>
      </w:pPr>
    </w:p>
    <w:p w14:paraId="4758AABA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F9A878D" w14:textId="77777777" w:rsidR="00774590" w:rsidRPr="005C48A8" w:rsidRDefault="00774590" w:rsidP="006D5CF6">
      <w:pPr>
        <w:rPr>
          <w:rFonts w:ascii="바탕체" w:eastAsia="바탕체" w:hAnsi="바탕체"/>
        </w:rPr>
      </w:pPr>
    </w:p>
    <w:p w14:paraId="564EE7DD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C21F99B" w14:textId="77777777" w:rsidR="00FA52A8" w:rsidRPr="005C48A8" w:rsidRDefault="00FA52A8" w:rsidP="006D5CF6">
      <w:pPr>
        <w:rPr>
          <w:rFonts w:ascii="바탕체" w:eastAsia="바탕체" w:hAnsi="바탕체"/>
        </w:rPr>
      </w:pPr>
    </w:p>
    <w:p w14:paraId="2E716D80" w14:textId="547DCCC9" w:rsidR="00FA52A8" w:rsidRPr="005C48A8" w:rsidRDefault="0061679A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8</w:t>
      </w:r>
      <w:r w:rsidR="00FA52A8" w:rsidRPr="005C48A8">
        <w:rPr>
          <w:rFonts w:ascii="바탕체" w:eastAsia="바탕체" w:hAnsi="바탕체" w:hint="eastAsia"/>
        </w:rPr>
        <w:t xml:space="preserve"> 조</w:t>
      </w:r>
    </w:p>
    <w:p w14:paraId="50829832" w14:textId="77777777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3D15A80E" w14:textId="7E022E69" w:rsidR="00EC64CD" w:rsidRPr="005C48A8" w:rsidRDefault="000B5A1C" w:rsidP="00EC64C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202001156</w:t>
      </w:r>
      <w:r w:rsidR="00A66078">
        <w:rPr>
          <w:rFonts w:ascii="바탕체" w:eastAsia="바탕체" w:hAnsi="바탕체" w:hint="eastAsia"/>
        </w:rPr>
        <w:t xml:space="preserve"> 정보통계학과 김수영</w:t>
      </w:r>
    </w:p>
    <w:p w14:paraId="02DCFE87" w14:textId="3588A6BD" w:rsidR="00EC64CD" w:rsidRPr="005C48A8" w:rsidRDefault="00A66078" w:rsidP="00EC64CD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202002510 컴퓨터융합학부 송재현</w:t>
      </w:r>
    </w:p>
    <w:p w14:paraId="3F9D64B6" w14:textId="77777777" w:rsidR="00FA52A8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1D4B365E" w14:textId="77777777" w:rsidR="00A66078" w:rsidRPr="005C48A8" w:rsidRDefault="00A66078" w:rsidP="00FA52A8">
      <w:pPr>
        <w:ind w:firstLineChars="1984" w:firstLine="3968"/>
        <w:rPr>
          <w:rFonts w:ascii="바탕체" w:eastAsia="바탕체" w:hAnsi="바탕체"/>
        </w:rPr>
      </w:pPr>
    </w:p>
    <w:p w14:paraId="142D6AF8" w14:textId="255998B1" w:rsidR="00FA52A8" w:rsidRPr="005C48A8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5C48A8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5C48A8">
        <w:rPr>
          <w:rFonts w:ascii="바탕체" w:eastAsia="바탕체" w:hAnsi="바탕체" w:hint="eastAsia"/>
        </w:rPr>
        <w:t>지도교수:</w:t>
      </w:r>
      <w:r w:rsidRPr="005C48A8">
        <w:rPr>
          <w:rFonts w:ascii="바탕체" w:eastAsia="바탕체" w:hAnsi="바탕체"/>
        </w:rPr>
        <w:t xml:space="preserve"> </w:t>
      </w:r>
      <w:r w:rsidR="00A66078">
        <w:rPr>
          <w:rFonts w:ascii="바탕체" w:eastAsia="바탕체" w:hAnsi="바탕체" w:hint="eastAsia"/>
        </w:rPr>
        <w:t>이종률</w:t>
      </w:r>
      <w:r w:rsidRPr="005C48A8">
        <w:rPr>
          <w:rFonts w:ascii="바탕체" w:eastAsia="바탕체" w:hAnsi="바탕체" w:hint="eastAsia"/>
        </w:rPr>
        <w:t xml:space="preserve"> 교수님</w:t>
      </w:r>
    </w:p>
    <w:p w14:paraId="2D6D5F32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:rsidRPr="005C48A8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Pr="005C48A8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Pr="005C48A8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5C48A8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EC64CD" w:rsidRPr="005C48A8" w14:paraId="1D6A84F1" w14:textId="77777777">
        <w:tc>
          <w:tcPr>
            <w:tcW w:w="645" w:type="dxa"/>
          </w:tcPr>
          <w:p w14:paraId="109A3CBD" w14:textId="77777777" w:rsidR="00EC64CD" w:rsidRPr="005C48A8" w:rsidRDefault="00EC64CD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57E1CE34" w:rsidR="00EC64CD" w:rsidRPr="005C48A8" w:rsidRDefault="00EC64CD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4D1967">
              <w:rPr>
                <w:rFonts w:ascii="바탕체" w:eastAsia="바탕체" w:hAnsi="바탕체" w:hint="eastAsia"/>
                <w:spacing w:val="-20"/>
              </w:rPr>
              <w:t>5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 w:rsidR="00D1672B">
              <w:rPr>
                <w:rFonts w:ascii="바탕체" w:eastAsia="바탕체" w:hAnsi="바탕체" w:hint="eastAsia"/>
                <w:spacing w:val="-20"/>
              </w:rPr>
              <w:t>4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</w:t>
            </w:r>
            <w:r w:rsidR="00AA0F7E">
              <w:rPr>
                <w:rFonts w:ascii="바탕체" w:eastAsia="바탕체" w:hAnsi="바탕체" w:hint="eastAsia"/>
                <w:spacing w:val="-20"/>
              </w:rPr>
              <w:t>10</w:t>
            </w:r>
          </w:p>
        </w:tc>
        <w:tc>
          <w:tcPr>
            <w:tcW w:w="5400" w:type="dxa"/>
          </w:tcPr>
          <w:p w14:paraId="39DB0A8E" w14:textId="2B1C96FA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1,2,3 문단 작성</w:t>
            </w:r>
          </w:p>
        </w:tc>
        <w:tc>
          <w:tcPr>
            <w:tcW w:w="1223" w:type="dxa"/>
          </w:tcPr>
          <w:p w14:paraId="2330AD06" w14:textId="40B179C1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EC64CD" w:rsidRPr="005C48A8" w14:paraId="5CC33FB5" w14:textId="77777777">
        <w:tc>
          <w:tcPr>
            <w:tcW w:w="645" w:type="dxa"/>
          </w:tcPr>
          <w:p w14:paraId="1A7AC926" w14:textId="29D9C84E" w:rsidR="00EC64CD" w:rsidRPr="005C48A8" w:rsidRDefault="006F31D6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6BA8AF5A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4D1967">
              <w:rPr>
                <w:rFonts w:ascii="바탕체" w:eastAsia="바탕체" w:hAnsi="바탕체" w:hint="eastAsia"/>
                <w:spacing w:val="-20"/>
              </w:rPr>
              <w:t>5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 w:hint="eastAsia"/>
                <w:spacing w:val="-20"/>
              </w:rPr>
              <w:t>4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18092A5C" w14:textId="3FBF0566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6,7</w:t>
            </w:r>
            <w:r w:rsidR="00D4330E">
              <w:rPr>
                <w:rFonts w:ascii="바탕체" w:eastAsia="바탕체" w:hAnsi="바탕체" w:hint="eastAsia"/>
                <w:spacing w:val="-20"/>
              </w:rPr>
              <w:t xml:space="preserve"> 문단 작성</w:t>
            </w:r>
          </w:p>
        </w:tc>
        <w:tc>
          <w:tcPr>
            <w:tcW w:w="1223" w:type="dxa"/>
          </w:tcPr>
          <w:p w14:paraId="32AAC7E4" w14:textId="16C5A7A3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EC64CD" w:rsidRPr="005C48A8" w14:paraId="00D29F3F" w14:textId="77777777">
        <w:tc>
          <w:tcPr>
            <w:tcW w:w="645" w:type="dxa"/>
          </w:tcPr>
          <w:p w14:paraId="496FE057" w14:textId="22E6116F" w:rsidR="00EC64CD" w:rsidRPr="005C48A8" w:rsidRDefault="006F31D6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7F265269" w:rsidR="00EC64CD" w:rsidRPr="005C48A8" w:rsidRDefault="00AA0F7E" w:rsidP="00EC64CD">
            <w:pPr>
              <w:rPr>
                <w:rFonts w:ascii="바탕체" w:eastAsia="바탕체" w:hAnsi="바탕체"/>
                <w:spacing w:val="-20"/>
              </w:rPr>
            </w:pPr>
            <w:r w:rsidRPr="005C48A8">
              <w:rPr>
                <w:rFonts w:ascii="바탕체" w:eastAsia="바탕체" w:hAnsi="바탕체" w:hint="eastAsia"/>
                <w:spacing w:val="-20"/>
              </w:rPr>
              <w:t>20</w:t>
            </w:r>
            <w:r w:rsidRPr="005C48A8">
              <w:rPr>
                <w:rFonts w:ascii="바탕체" w:eastAsia="바탕체" w:hAnsi="바탕체"/>
                <w:spacing w:val="-20"/>
              </w:rPr>
              <w:t>2</w:t>
            </w:r>
            <w:r w:rsidR="004D1967">
              <w:rPr>
                <w:rFonts w:ascii="바탕체" w:eastAsia="바탕체" w:hAnsi="바탕체" w:hint="eastAsia"/>
                <w:spacing w:val="-20"/>
              </w:rPr>
              <w:t>5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 w:hint="eastAsia"/>
                <w:spacing w:val="-20"/>
              </w:rPr>
              <w:t>4</w:t>
            </w:r>
            <w:r w:rsidRPr="005C48A8"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rFonts w:ascii="바탕체" w:eastAsia="바탕체" w:hAnsi="바탕체" w:hint="eastAsia"/>
                <w:spacing w:val="-20"/>
              </w:rPr>
              <w:t>12</w:t>
            </w:r>
          </w:p>
        </w:tc>
        <w:tc>
          <w:tcPr>
            <w:tcW w:w="5400" w:type="dxa"/>
          </w:tcPr>
          <w:p w14:paraId="2BADA6C1" w14:textId="3614F456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4,5 문단 작성</w:t>
            </w:r>
          </w:p>
        </w:tc>
        <w:tc>
          <w:tcPr>
            <w:tcW w:w="1223" w:type="dxa"/>
          </w:tcPr>
          <w:p w14:paraId="3FE2F4B5" w14:textId="34643149" w:rsidR="00EC64CD" w:rsidRPr="005C48A8" w:rsidRDefault="00D4330E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송재현</w:t>
            </w:r>
          </w:p>
        </w:tc>
      </w:tr>
      <w:tr w:rsidR="00EC64CD" w:rsidRPr="005C48A8" w14:paraId="5965C6AB" w14:textId="77777777">
        <w:tc>
          <w:tcPr>
            <w:tcW w:w="645" w:type="dxa"/>
          </w:tcPr>
          <w:p w14:paraId="2B33DF0C" w14:textId="6F379288" w:rsidR="00EC64CD" w:rsidRPr="005C48A8" w:rsidRDefault="006F31D6" w:rsidP="00EC64CD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0009AD1" w14:textId="1B466FE9" w:rsidR="00EC64CD" w:rsidRPr="005C48A8" w:rsidRDefault="004D1967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323FFF88" w14:textId="0755BD32" w:rsidR="00EC64CD" w:rsidRPr="005C48A8" w:rsidRDefault="004D1967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검토 및 1,2 문단 내용 추가</w:t>
            </w:r>
          </w:p>
        </w:tc>
        <w:tc>
          <w:tcPr>
            <w:tcW w:w="1223" w:type="dxa"/>
          </w:tcPr>
          <w:p w14:paraId="5C3ADE0F" w14:textId="22893BAB" w:rsidR="00EC64CD" w:rsidRPr="005C48A8" w:rsidRDefault="004D1967" w:rsidP="00EC64CD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김수영</w:t>
            </w:r>
          </w:p>
        </w:tc>
      </w:tr>
    </w:tbl>
    <w:p w14:paraId="30836EDB" w14:textId="77777777" w:rsidR="00032A93" w:rsidRPr="005C48A8" w:rsidRDefault="00032A93">
      <w:pPr>
        <w:rPr>
          <w:rFonts w:ascii="바탕체" w:eastAsia="바탕체" w:hAnsi="바탕체"/>
          <w:spacing w:val="-20"/>
        </w:rPr>
      </w:pPr>
    </w:p>
    <w:p w14:paraId="3D408E24" w14:textId="77777777" w:rsidR="00032A93" w:rsidRPr="005C48A8" w:rsidRDefault="00032A93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Table of Contents</w:t>
      </w:r>
    </w:p>
    <w:p w14:paraId="2B431A27" w14:textId="293F21D7" w:rsidR="004169AA" w:rsidRDefault="004169A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4925857" w:history="1">
        <w:r w:rsidRPr="0074744F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4F0CDB" w14:textId="36135258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58" w:history="1">
        <w:r w:rsidRPr="0074744F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연구 배경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ACFA5D" w14:textId="639EFDB2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59" w:history="1">
        <w:r w:rsidRPr="0074744F">
          <w:rPr>
            <w:rStyle w:val="af"/>
            <w:rFonts w:ascii="바탕체" w:eastAsia="바탕체" w:hAnsi="바탕체"/>
            <w:noProof/>
          </w:rPr>
          <w:t>1.2.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연구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0D7C3A" w14:textId="1F7DF0A7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0" w:history="1">
        <w:r w:rsidRPr="0074744F">
          <w:rPr>
            <w:rStyle w:val="af"/>
            <w:rFonts w:ascii="바탕체" w:eastAsia="바탕체" w:hAnsi="바탕체"/>
            <w:noProof/>
          </w:rPr>
          <w:t>1.3.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연구 질문/가설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63B0FC" w14:textId="5228C7DA" w:rsidR="004169AA" w:rsidRDefault="004169A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5861" w:history="1">
        <w:r w:rsidRPr="0074744F">
          <w:rPr>
            <w:rStyle w:val="af"/>
            <w:rFonts w:ascii="바탕체" w:eastAsia="바탕체" w:hAnsi="바탕체"/>
            <w:noProof/>
          </w:rPr>
          <w:t>Usecase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898D50" w14:textId="6287F19B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2" w:history="1">
        <w:r w:rsidRPr="0074744F">
          <w:rPr>
            <w:rStyle w:val="af"/>
            <w:rFonts w:ascii="바탕체" w:eastAsia="바탕체" w:hAnsi="바탕체"/>
            <w:noProof/>
          </w:rPr>
          <w:t>1.4.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소프트웨어의 사용 사례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FF00C5" w14:textId="4FEEC938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3" w:history="1">
        <w:r w:rsidRPr="0074744F">
          <w:rPr>
            <w:rStyle w:val="af"/>
            <w:rFonts w:ascii="바탕체" w:eastAsia="바탕체" w:hAnsi="바탕체"/>
            <w:noProof/>
          </w:rPr>
          <w:t>1.5.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문제 해결에 대한 사용 사례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CD3CB7" w14:textId="75F39839" w:rsidR="004169AA" w:rsidRDefault="004169AA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5864" w:history="1">
        <w:r w:rsidRPr="0074744F">
          <w:rPr>
            <w:rStyle w:val="af"/>
            <w:rFonts w:ascii="바탕체" w:eastAsia="바탕체" w:hAnsi="바탕체"/>
            <w:noProof/>
          </w:rPr>
          <w:t>Usecase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9F0654" w14:textId="4BB61FE8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5" w:history="1">
        <w:r w:rsidRPr="0074744F">
          <w:rPr>
            <w:rStyle w:val="af"/>
            <w:rFonts w:ascii="바탕체" w:eastAsia="바탕체" w:hAnsi="바탕체"/>
            <w:noProof/>
          </w:rPr>
          <w:t>1.6.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소프트웨어 활용 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C2BA28" w14:textId="4F155A7E" w:rsidR="004169AA" w:rsidRDefault="004169AA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4925866" w:history="1">
        <w:r w:rsidRPr="0074744F">
          <w:rPr>
            <w:rStyle w:val="af"/>
            <w:rFonts w:ascii="바탕체" w:eastAsia="바탕체" w:hAnsi="바탕체"/>
            <w:noProof/>
          </w:rPr>
          <w:t>1.7.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문제 해결에 대한 사용 사례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6C4AC0" w14:textId="0FADFCCF" w:rsidR="004169AA" w:rsidRDefault="004169AA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4925867" w:history="1">
        <w:r w:rsidRPr="0074744F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74744F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_Toc194925867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5AED4A" w14:textId="227C86C3" w:rsidR="002A79BA" w:rsidRPr="005C48A8" w:rsidRDefault="004169AA" w:rsidP="002A79BA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1A4E2766" w14:textId="77777777" w:rsidR="00032A93" w:rsidRPr="005C48A8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615C05A0" w14:textId="170FA8C2" w:rsidR="00C259C2" w:rsidRDefault="00032A93" w:rsidP="00C259C2">
      <w:pPr>
        <w:pStyle w:val="ab"/>
        <w:spacing w:after="360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r w:rsidRPr="005C48A8">
        <w:rPr>
          <w:rFonts w:ascii="바탕체" w:eastAsia="바탕체" w:hAnsi="바탕체" w:hint="eastAsia"/>
        </w:rPr>
        <w:lastRenderedPageBreak/>
        <w:t>List of Figure</w:t>
      </w:r>
    </w:p>
    <w:p w14:paraId="2250AA96" w14:textId="2227BFB6" w:rsidR="00032A93" w:rsidRDefault="00C259C2" w:rsidP="002873F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그림 1 다이어그램 </w:t>
      </w:r>
      <w:r>
        <w:rPr>
          <w:rFonts w:ascii="바탕체" w:eastAsia="바탕체" w:hAnsi="바탕체"/>
        </w:rPr>
        <w:t>………………………………………………………………………………………</w:t>
      </w:r>
      <w:r w:rsidRPr="00C259C2">
        <w:rPr>
          <w:rFonts w:ascii="바탕체" w:eastAsia="바탕체" w:hAnsi="바탕체" w:hint="eastAsia"/>
          <w:b/>
          <w:bCs/>
        </w:rPr>
        <w:t>7</w:t>
      </w:r>
    </w:p>
    <w:p w14:paraId="339E9D60" w14:textId="07E91ACD" w:rsidR="00C259C2" w:rsidRPr="00C259C2" w:rsidRDefault="00C259C2" w:rsidP="002873FC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그림 2 다이어그램 </w:t>
      </w:r>
      <w:r>
        <w:rPr>
          <w:rFonts w:ascii="바탕체" w:eastAsia="바탕체" w:hAnsi="바탕체"/>
        </w:rPr>
        <w:t>………………………………………………………………………………………</w:t>
      </w:r>
      <w:r w:rsidRPr="00C259C2">
        <w:rPr>
          <w:rFonts w:ascii="바탕체" w:eastAsia="바탕체" w:hAnsi="바탕체" w:hint="eastAsia"/>
          <w:b/>
          <w:bCs/>
        </w:rPr>
        <w:t>8</w:t>
      </w:r>
    </w:p>
    <w:p w14:paraId="0BACFFB5" w14:textId="77777777" w:rsidR="00032A93" w:rsidRPr="005C48A8" w:rsidRDefault="00032A93" w:rsidP="00184768">
      <w:pPr>
        <w:pStyle w:val="10"/>
        <w:numPr>
          <w:ilvl w:val="0"/>
          <w:numId w:val="0"/>
        </w:numPr>
        <w:spacing w:before="540" w:after="360"/>
        <w:ind w:left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0" w:name="_Toc508474794"/>
      <w:bookmarkStart w:id="1" w:name="_Toc513955113"/>
      <w:bookmarkStart w:id="2" w:name="_Toc194925857"/>
      <w:r w:rsidRPr="005C48A8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26D63719" w14:textId="57757171" w:rsidR="00B51617" w:rsidRDefault="00A61EA2" w:rsidP="00872922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194925858"/>
      <w:r>
        <w:rPr>
          <w:rFonts w:ascii="바탕체" w:eastAsia="바탕체" w:hAnsi="바탕체" w:hint="eastAsia"/>
        </w:rPr>
        <w:t>연구 배경</w:t>
      </w:r>
      <w:bookmarkEnd w:id="3"/>
    </w:p>
    <w:p w14:paraId="630EF87A" w14:textId="2FE7A0DA" w:rsidR="00872922" w:rsidRDefault="00872922" w:rsidP="00CA1A11">
      <w:pPr>
        <w:ind w:left="40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Multi-Task Learning(MTL)은 </w:t>
      </w:r>
      <w:r w:rsidR="00B432A1">
        <w:rPr>
          <w:rFonts w:ascii="바탕체" w:eastAsia="바탕체" w:hAnsi="바탕체" w:hint="eastAsia"/>
        </w:rPr>
        <w:t xml:space="preserve">여러 작업을 동시에 학습하여 각 작업 간의 관련성을 </w:t>
      </w:r>
      <w:r w:rsidR="003438F0">
        <w:rPr>
          <w:rFonts w:ascii="바탕체" w:eastAsia="바탕체" w:hAnsi="바탕체" w:hint="eastAsia"/>
        </w:rPr>
        <w:t>활용,</w:t>
      </w:r>
      <w:r w:rsidR="00911CC3">
        <w:rPr>
          <w:rFonts w:ascii="바탕체" w:eastAsia="바탕체" w:hAnsi="바탕체" w:hint="eastAsia"/>
        </w:rPr>
        <w:t xml:space="preserve"> 기존</w:t>
      </w:r>
      <w:r w:rsidR="002E3484">
        <w:rPr>
          <w:rFonts w:ascii="바탕체" w:eastAsia="바탕체" w:hAnsi="바탕체" w:hint="eastAsia"/>
        </w:rPr>
        <w:t xml:space="preserve">의 </w:t>
      </w:r>
      <w:r w:rsidR="00911CC3">
        <w:rPr>
          <w:rFonts w:ascii="바탕체" w:eastAsia="바탕체" w:hAnsi="바탕체" w:hint="eastAsia"/>
        </w:rPr>
        <w:t>Single Task Learning</w:t>
      </w:r>
      <w:r w:rsidR="002E3484">
        <w:rPr>
          <w:rFonts w:ascii="바탕체" w:eastAsia="바탕체" w:hAnsi="바탕체" w:hint="eastAsia"/>
        </w:rPr>
        <w:t>(단일 작업 학습,</w:t>
      </w:r>
      <w:r w:rsidR="00911CC3">
        <w:rPr>
          <w:rFonts w:ascii="바탕체" w:eastAsia="바탕체" w:hAnsi="바탕체" w:hint="eastAsia"/>
        </w:rPr>
        <w:t xml:space="preserve"> STL</w:t>
      </w:r>
      <w:r w:rsidR="002E3484">
        <w:rPr>
          <w:rFonts w:ascii="바탕체" w:eastAsia="바탕체" w:hAnsi="바탕체" w:hint="eastAsia"/>
        </w:rPr>
        <w:t>)</w:t>
      </w:r>
      <w:r w:rsidR="003438F0">
        <w:rPr>
          <w:rFonts w:ascii="바탕체" w:eastAsia="바탕체" w:hAnsi="바탕체" w:hint="eastAsia"/>
        </w:rPr>
        <w:t>에 비해서 모델의</w:t>
      </w:r>
      <w:r w:rsidR="00432A71">
        <w:rPr>
          <w:rFonts w:ascii="바탕체" w:eastAsia="바탕체" w:hAnsi="바탕체" w:hint="eastAsia"/>
        </w:rPr>
        <w:t xml:space="preserve"> 일반화 성능을 향상, 또는 모델의 경량화를 달성할 수 있는 학습 전략이다.</w:t>
      </w:r>
      <w:r w:rsidR="00CA1A11">
        <w:rPr>
          <w:rFonts w:ascii="바탕체" w:eastAsia="바탕체" w:hAnsi="바탕체" w:hint="eastAsia"/>
        </w:rPr>
        <w:t xml:space="preserve"> 실제로 </w:t>
      </w:r>
      <w:proofErr w:type="spellStart"/>
      <w:r w:rsidR="00CA1A11">
        <w:rPr>
          <w:rFonts w:ascii="바탕체" w:eastAsia="바탕체" w:hAnsi="바탕체" w:hint="eastAsia"/>
        </w:rPr>
        <w:t>테슬라에서는</w:t>
      </w:r>
      <w:proofErr w:type="spellEnd"/>
      <w:r w:rsidR="00CA1A11">
        <w:rPr>
          <w:rFonts w:ascii="바탕체" w:eastAsia="바탕체" w:hAnsi="바탕체" w:hint="eastAsia"/>
        </w:rPr>
        <w:t xml:space="preserve"> 자율주행기술 연구에 </w:t>
      </w:r>
      <w:proofErr w:type="spellStart"/>
      <w:r w:rsidR="00CA1A11">
        <w:rPr>
          <w:rFonts w:ascii="바탕체" w:eastAsia="바탕체" w:hAnsi="바탕체" w:hint="eastAsia"/>
        </w:rPr>
        <w:t>HydraNet</w:t>
      </w:r>
      <w:proofErr w:type="spellEnd"/>
      <w:r w:rsidR="00CA1A11">
        <w:rPr>
          <w:rFonts w:ascii="바탕체" w:eastAsia="바탕체" w:hAnsi="바탕체" w:hint="eastAsia"/>
        </w:rPr>
        <w:t>이라는 MTL이 적용된 모형을 접목시켜 자율주행을 위한 주변 환경 감지에 활용하고 있다.</w:t>
      </w:r>
      <w:r w:rsidR="000D083C">
        <w:rPr>
          <w:rFonts w:ascii="바탕체" w:eastAsia="바탕체" w:hAnsi="바탕체" w:hint="eastAsia"/>
        </w:rPr>
        <w:t xml:space="preserve"> 하지만 Multi-Task Learning</w:t>
      </w:r>
      <w:r w:rsidR="00CA1A11">
        <w:rPr>
          <w:rFonts w:ascii="바탕체" w:eastAsia="바탕체" w:hAnsi="바탕체" w:hint="eastAsia"/>
        </w:rPr>
        <w:t>이</w:t>
      </w:r>
      <w:r w:rsidR="000D083C">
        <w:rPr>
          <w:rFonts w:ascii="바탕체" w:eastAsia="바탕체" w:hAnsi="바탕체" w:hint="eastAsia"/>
        </w:rPr>
        <w:t xml:space="preserve"> 단일 작업 학습보다 유리하다는 실증적인</w:t>
      </w:r>
      <w:r w:rsidR="00CA1A11">
        <w:rPr>
          <w:rFonts w:ascii="바탕체" w:eastAsia="바탕체" w:hAnsi="바탕체" w:hint="eastAsia"/>
        </w:rPr>
        <w:t xml:space="preserve"> </w:t>
      </w:r>
      <w:r w:rsidR="000D083C">
        <w:rPr>
          <w:rFonts w:ascii="바탕체" w:eastAsia="바탕체" w:hAnsi="바탕체" w:hint="eastAsia"/>
        </w:rPr>
        <w:t>근거가</w:t>
      </w:r>
      <w:r w:rsidR="00CA1A11">
        <w:rPr>
          <w:rFonts w:ascii="바탕체" w:eastAsia="바탕체" w:hAnsi="바탕체" w:hint="eastAsia"/>
        </w:rPr>
        <w:t xml:space="preserve"> </w:t>
      </w:r>
      <w:r w:rsidR="00CA1A11">
        <w:rPr>
          <w:rFonts w:ascii="바탕체" w:eastAsia="바탕체" w:hAnsi="바탕체" w:hint="eastAsia"/>
        </w:rPr>
        <w:t>아직까지는</w:t>
      </w:r>
      <w:r w:rsidR="000D083C">
        <w:rPr>
          <w:rFonts w:ascii="바탕체" w:eastAsia="바탕체" w:hAnsi="바탕체" w:hint="eastAsia"/>
        </w:rPr>
        <w:t xml:space="preserve"> 부족</w:t>
      </w:r>
      <w:r w:rsidR="00CA1A11">
        <w:rPr>
          <w:rFonts w:ascii="바탕체" w:eastAsia="바탕체" w:hAnsi="바탕체" w:hint="eastAsia"/>
        </w:rPr>
        <w:t>한 실정이며</w:t>
      </w:r>
      <w:r w:rsidR="000D083C">
        <w:rPr>
          <w:rFonts w:ascii="바탕체" w:eastAsia="바탕체" w:hAnsi="바탕체" w:hint="eastAsia"/>
        </w:rPr>
        <w:t>, 실제</w:t>
      </w:r>
      <w:r w:rsidR="00DF3A77">
        <w:rPr>
          <w:rFonts w:ascii="바탕체" w:eastAsia="바탕체" w:hAnsi="바탕체" w:hint="eastAsia"/>
        </w:rPr>
        <w:t xml:space="preserve"> 적용 가능성에 대한 평가도 미흡한 상황이다. </w:t>
      </w:r>
      <w:r w:rsidR="00CA1A11">
        <w:rPr>
          <w:rFonts w:ascii="바탕체" w:eastAsia="바탕체" w:hAnsi="바탕체" w:hint="eastAsia"/>
        </w:rPr>
        <w:t xml:space="preserve">잘못된 작업들을 학습에 이용할 경우 부정적 전이(Negative </w:t>
      </w:r>
      <w:proofErr w:type="spellStart"/>
      <w:r w:rsidR="00CA1A11">
        <w:rPr>
          <w:rFonts w:ascii="바탕체" w:eastAsia="바탕체" w:hAnsi="바탕체" w:hint="eastAsia"/>
        </w:rPr>
        <w:t>Trasnfer</w:t>
      </w:r>
      <w:proofErr w:type="spellEnd"/>
      <w:r w:rsidR="00CA1A11">
        <w:rPr>
          <w:rFonts w:ascii="바탕체" w:eastAsia="바탕체" w:hAnsi="바탕체" w:hint="eastAsia"/>
        </w:rPr>
        <w:t xml:space="preserve">)가 발생할 수도 있기에 적절한 작업 선정에 대한 명확한 기준도 제시되어야 한다. 또한, 여러 작업들을 동시에 </w:t>
      </w:r>
      <w:proofErr w:type="spellStart"/>
      <w:r w:rsidR="00CA1A11">
        <w:rPr>
          <w:rFonts w:ascii="바탕체" w:eastAsia="바탕체" w:hAnsi="바탕체" w:hint="eastAsia"/>
        </w:rPr>
        <w:t>처리하다보니</w:t>
      </w:r>
      <w:proofErr w:type="spellEnd"/>
      <w:r w:rsidR="00CA1A11">
        <w:rPr>
          <w:rFonts w:ascii="바탕체" w:eastAsia="바탕체" w:hAnsi="바탕체" w:hint="eastAsia"/>
        </w:rPr>
        <w:t xml:space="preserve"> 성능 평가의 기준에 대한 불확실성도 존재한다는 문제점이 존재한다. </w:t>
      </w:r>
      <w:r w:rsidR="00DF3A77">
        <w:rPr>
          <w:rFonts w:ascii="바탕체" w:eastAsia="바탕체" w:hAnsi="바탕체" w:hint="eastAsia"/>
        </w:rPr>
        <w:t xml:space="preserve">이에 본 프로젝트에서는 </w:t>
      </w:r>
      <w:r w:rsidR="00B915A9">
        <w:rPr>
          <w:rFonts w:ascii="바탕체" w:eastAsia="바탕체" w:hAnsi="바탕체" w:hint="eastAsia"/>
        </w:rPr>
        <w:t xml:space="preserve">PVT v2 기반 프레임워크에 MTL을 접목하여 성능을 검증하고, </w:t>
      </w:r>
      <w:r w:rsidR="00F91660">
        <w:rPr>
          <w:rFonts w:ascii="바탕체" w:eastAsia="바탕체" w:hAnsi="바탕체" w:hint="eastAsia"/>
        </w:rPr>
        <w:t>자율주행 분야에서 적용이 가능한지 확인해보자 한다.</w:t>
      </w:r>
    </w:p>
    <w:p w14:paraId="17F199DB" w14:textId="77777777" w:rsidR="008704AA" w:rsidRDefault="008704AA" w:rsidP="00432A71">
      <w:pPr>
        <w:ind w:left="400"/>
        <w:rPr>
          <w:rFonts w:ascii="바탕체" w:eastAsia="바탕체" w:hAnsi="바탕체"/>
        </w:rPr>
      </w:pPr>
    </w:p>
    <w:p w14:paraId="2F57F5C0" w14:textId="77777777" w:rsidR="008704AA" w:rsidRDefault="008704AA" w:rsidP="00432A71">
      <w:pPr>
        <w:ind w:left="400"/>
      </w:pPr>
    </w:p>
    <w:p w14:paraId="4454337C" w14:textId="77777777" w:rsidR="008704AA" w:rsidRPr="00E3269E" w:rsidRDefault="008704AA" w:rsidP="00432A71">
      <w:pPr>
        <w:ind w:left="400"/>
      </w:pPr>
    </w:p>
    <w:p w14:paraId="20164235" w14:textId="77777777" w:rsidR="008704AA" w:rsidRPr="00872922" w:rsidRDefault="008704AA" w:rsidP="00432A71">
      <w:pPr>
        <w:ind w:left="400"/>
      </w:pPr>
    </w:p>
    <w:p w14:paraId="7CF82266" w14:textId="03738680" w:rsidR="00D62452" w:rsidRPr="008704AA" w:rsidRDefault="002F0424" w:rsidP="008704AA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4" w:name="_Toc194925859"/>
      <w:r>
        <w:rPr>
          <w:rFonts w:ascii="바탕체" w:eastAsia="바탕체" w:hAnsi="바탕체" w:hint="eastAsia"/>
        </w:rPr>
        <w:t>연구 목적</w:t>
      </w:r>
      <w:bookmarkEnd w:id="4"/>
    </w:p>
    <w:p w14:paraId="55CC7080" w14:textId="1BFE4026" w:rsidR="00D62452" w:rsidRDefault="00D62452" w:rsidP="002F0424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연구의 목적은</w:t>
      </w:r>
      <w:r w:rsidR="005B1569">
        <w:rPr>
          <w:rFonts w:ascii="바탕체" w:eastAsia="바탕체" w:hAnsi="바탕체" w:hint="eastAsia"/>
        </w:rPr>
        <w:t xml:space="preserve"> Multi-Task Learning의 유효성과 실용성을 검증하는 것이다. </w:t>
      </w:r>
      <w:r w:rsidR="00F05CCD">
        <w:rPr>
          <w:rFonts w:ascii="바탕체" w:eastAsia="바탕체" w:hAnsi="바탕체" w:hint="eastAsia"/>
        </w:rPr>
        <w:t xml:space="preserve">이를 위해 Multi-Task Learning을 PVT v2 프레임워크에 </w:t>
      </w:r>
      <w:r w:rsidR="00975C3A">
        <w:rPr>
          <w:rFonts w:ascii="바탕체" w:eastAsia="바탕체" w:hAnsi="바탕체" w:hint="eastAsia"/>
        </w:rPr>
        <w:t>적용하여 이미지 분류, 객체 탐지, 의미론적 분</w:t>
      </w:r>
      <w:r w:rsidR="007C3F41">
        <w:rPr>
          <w:rFonts w:ascii="바탕체" w:eastAsia="바탕체" w:hAnsi="바탕체" w:hint="eastAsia"/>
        </w:rPr>
        <w:t>할</w:t>
      </w:r>
      <w:r w:rsidR="003C42E4">
        <w:rPr>
          <w:rFonts w:ascii="바탕체" w:eastAsia="바탕체" w:hAnsi="바탕체" w:hint="eastAsia"/>
        </w:rPr>
        <w:t>의 데이터셋</w:t>
      </w:r>
      <w:r w:rsidR="007C3F41">
        <w:rPr>
          <w:rFonts w:ascii="바탕체" w:eastAsia="바탕체" w:hAnsi="바탕체" w:hint="eastAsia"/>
        </w:rPr>
        <w:t>을 학습시킨 후, 기존 단일 학습에 비해 성능이 향상되는지 확인</w:t>
      </w:r>
      <w:r w:rsidR="002237C5">
        <w:rPr>
          <w:rFonts w:ascii="바탕체" w:eastAsia="바탕체" w:hAnsi="바탕체" w:hint="eastAsia"/>
        </w:rPr>
        <w:t xml:space="preserve">한다. 이후, </w:t>
      </w:r>
      <w:proofErr w:type="spellStart"/>
      <w:r w:rsidR="002237C5">
        <w:rPr>
          <w:rFonts w:ascii="바탕체" w:eastAsia="바탕체" w:hAnsi="바탕체" w:hint="eastAsia"/>
        </w:rPr>
        <w:t>HydraNet</w:t>
      </w:r>
      <w:proofErr w:type="spellEnd"/>
      <w:r w:rsidR="002237C5">
        <w:rPr>
          <w:rFonts w:ascii="바탕체" w:eastAsia="바탕체" w:hAnsi="바탕체" w:hint="eastAsia"/>
        </w:rPr>
        <w:t>과 성능비교를 통하여 개선한 모형이</w:t>
      </w:r>
      <w:r w:rsidR="007C3F41">
        <w:rPr>
          <w:rFonts w:ascii="바탕체" w:eastAsia="바탕체" w:hAnsi="바탕체" w:hint="eastAsia"/>
        </w:rPr>
        <w:t xml:space="preserve"> 자율주행 인식 태스크에 적용 가능한지를 평가할 것이다.</w:t>
      </w:r>
    </w:p>
    <w:p w14:paraId="02696F85" w14:textId="2E42E63E" w:rsidR="006F31D6" w:rsidRDefault="006F31D6" w:rsidP="002F0424">
      <w:pPr>
        <w:pStyle w:val="a3"/>
        <w:spacing w:afterLines="0"/>
        <w:ind w:leftChars="30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첫 번째 실험의 목적인 프레임 워크 개선은 </w:t>
      </w:r>
      <w:proofErr w:type="spellStart"/>
      <w:r>
        <w:rPr>
          <w:rFonts w:ascii="바탕체" w:eastAsia="바탕체" w:hAnsi="바탕체" w:hint="eastAsia"/>
        </w:rPr>
        <w:t>멀티태스크</w:t>
      </w:r>
      <w:proofErr w:type="spellEnd"/>
      <w:r>
        <w:rPr>
          <w:rFonts w:ascii="바탕체" w:eastAsia="바탕체" w:hAnsi="바탕체" w:hint="eastAsia"/>
        </w:rPr>
        <w:t xml:space="preserve"> 러닝의 유효성을 검증할 수 있으며, 두 번째 실험의 목적인 기존 모형과의 성능 비교는 우리가 향상시킨 모형의 실용성을 </w:t>
      </w:r>
      <w:proofErr w:type="gramStart"/>
      <w:r>
        <w:rPr>
          <w:rFonts w:ascii="바탕체" w:eastAsia="바탕체" w:hAnsi="바탕체" w:hint="eastAsia"/>
        </w:rPr>
        <w:t>검증 할</w:t>
      </w:r>
      <w:proofErr w:type="gramEnd"/>
      <w:r>
        <w:rPr>
          <w:rFonts w:ascii="바탕체" w:eastAsia="바탕체" w:hAnsi="바탕체" w:hint="eastAsia"/>
        </w:rPr>
        <w:t xml:space="preserve"> 수 있다.</w:t>
      </w:r>
    </w:p>
    <w:p w14:paraId="144F266A" w14:textId="72E03596" w:rsidR="008704AA" w:rsidRPr="00064B08" w:rsidRDefault="007C3F41" w:rsidP="006F31D6">
      <w:pPr>
        <w:pStyle w:val="a3"/>
        <w:spacing w:afterLines="0"/>
        <w:ind w:leftChars="300"/>
        <w:rPr>
          <w:rFonts w:ascii="바탕체" w:eastAsia="바탕체" w:hAnsi="바탕체" w:hint="eastAsia"/>
        </w:rPr>
      </w:pPr>
      <w:r>
        <w:rPr>
          <w:rFonts w:ascii="바탕체" w:eastAsia="바탕체" w:hAnsi="바탕체" w:hint="eastAsia"/>
        </w:rPr>
        <w:t xml:space="preserve">이를 통해 MTL의 이론적 가능성을 실질적인 성능 개선으로 </w:t>
      </w:r>
      <w:proofErr w:type="spellStart"/>
      <w:r>
        <w:rPr>
          <w:rFonts w:ascii="바탕체" w:eastAsia="바탕체" w:hAnsi="바탕체" w:hint="eastAsia"/>
        </w:rPr>
        <w:t>연결지으며</w:t>
      </w:r>
      <w:proofErr w:type="spellEnd"/>
      <w:r>
        <w:rPr>
          <w:rFonts w:ascii="바탕체" w:eastAsia="바탕체" w:hAnsi="바탕체" w:hint="eastAsia"/>
        </w:rPr>
        <w:t xml:space="preserve">, 자율주행 분야와 같은 </w:t>
      </w:r>
      <w:proofErr w:type="spellStart"/>
      <w:r w:rsidR="003E0850">
        <w:rPr>
          <w:rFonts w:ascii="바탕체" w:eastAsia="바탕체" w:hAnsi="바탕체" w:hint="eastAsia"/>
        </w:rPr>
        <w:t>고신뢰</w:t>
      </w:r>
      <w:proofErr w:type="spellEnd"/>
      <w:r w:rsidR="003E0850">
        <w:rPr>
          <w:rFonts w:ascii="바탕체" w:eastAsia="바탕체" w:hAnsi="바탕체" w:hint="eastAsia"/>
        </w:rPr>
        <w:t xml:space="preserve"> 비전 </w:t>
      </w:r>
      <w:r w:rsidR="003C42E4">
        <w:rPr>
          <w:rFonts w:ascii="바탕체" w:eastAsia="바탕체" w:hAnsi="바탕체" w:hint="eastAsia"/>
        </w:rPr>
        <w:t>환</w:t>
      </w:r>
      <w:r w:rsidR="003E0850">
        <w:rPr>
          <w:rFonts w:ascii="바탕체" w:eastAsia="바탕체" w:hAnsi="바탕체" w:hint="eastAsia"/>
        </w:rPr>
        <w:t>경에 적용 가능한 모델 개발을 목표로 한다.</w:t>
      </w:r>
    </w:p>
    <w:p w14:paraId="7A17676A" w14:textId="7FD16789" w:rsidR="00064B08" w:rsidRPr="005C48A8" w:rsidRDefault="00064B08" w:rsidP="00064B08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5" w:name="_Toc194925860"/>
      <w:r>
        <w:rPr>
          <w:rFonts w:ascii="바탕체" w:eastAsia="바탕체" w:hAnsi="바탕체" w:hint="eastAsia"/>
        </w:rPr>
        <w:lastRenderedPageBreak/>
        <w:t>연구 질문/가설</w:t>
      </w:r>
      <w:bookmarkEnd w:id="5"/>
    </w:p>
    <w:p w14:paraId="2C79998B" w14:textId="7EDA88F3" w:rsidR="00CE6338" w:rsidRDefault="00E030AE" w:rsidP="00A61EA2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연구 질문에 답하고자 한다</w:t>
      </w:r>
      <w:r w:rsidR="00764217">
        <w:rPr>
          <w:rFonts w:ascii="바탕체" w:eastAsia="바탕체" w:hAnsi="바탕체" w:hint="eastAsia"/>
        </w:rPr>
        <w:t>:</w:t>
      </w:r>
    </w:p>
    <w:p w14:paraId="33D525ED" w14:textId="098B67D3" w:rsidR="00E030AE" w:rsidRDefault="00E030AE" w:rsidP="00E030AE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RQ1</w:t>
      </w:r>
    </w:p>
    <w:p w14:paraId="19E8B9AC" w14:textId="0B49F4F5" w:rsidR="00A07400" w:rsidRDefault="00A07400" w:rsidP="00A07400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PVT v2 프레임워크에 MTL을 적용한 모델은 단일 작업 학습 모델에 비해 </w:t>
      </w:r>
      <w:r w:rsidR="003C71FC">
        <w:rPr>
          <w:rFonts w:ascii="바탕체" w:eastAsia="바탕체" w:hAnsi="바탕체" w:hint="eastAsia"/>
        </w:rPr>
        <w:t>학습한 작업(</w:t>
      </w:r>
      <w:r w:rsidR="00D5447C">
        <w:rPr>
          <w:rFonts w:ascii="바탕체" w:eastAsia="바탕체" w:hAnsi="바탕체" w:hint="eastAsia"/>
        </w:rPr>
        <w:t xml:space="preserve">이미지 </w:t>
      </w:r>
      <w:r w:rsidR="003C71FC">
        <w:rPr>
          <w:rFonts w:ascii="바탕체" w:eastAsia="바탕체" w:hAnsi="바탕체" w:hint="eastAsia"/>
        </w:rPr>
        <w:t xml:space="preserve">분류, </w:t>
      </w:r>
      <w:r w:rsidR="00D5447C">
        <w:rPr>
          <w:rFonts w:ascii="바탕체" w:eastAsia="바탕체" w:hAnsi="바탕체" w:hint="eastAsia"/>
        </w:rPr>
        <w:t xml:space="preserve">객체 </w:t>
      </w:r>
      <w:r w:rsidR="003C71FC">
        <w:rPr>
          <w:rFonts w:ascii="바탕체" w:eastAsia="바탕체" w:hAnsi="바탕체" w:hint="eastAsia"/>
        </w:rPr>
        <w:t xml:space="preserve">탐지, </w:t>
      </w:r>
      <w:r w:rsidR="00D5447C">
        <w:rPr>
          <w:rFonts w:ascii="바탕체" w:eastAsia="바탕체" w:hAnsi="바탕체" w:hint="eastAsia"/>
        </w:rPr>
        <w:t xml:space="preserve">의미론적 </w:t>
      </w:r>
      <w:r w:rsidR="003C71FC">
        <w:rPr>
          <w:rFonts w:ascii="바탕체" w:eastAsia="바탕체" w:hAnsi="바탕체" w:hint="eastAsia"/>
        </w:rPr>
        <w:t>분할)에 대한 유의미한 성능 향상이 이루어지는가?</w:t>
      </w:r>
    </w:p>
    <w:p w14:paraId="05748E4B" w14:textId="6017CF64" w:rsidR="003C71FC" w:rsidRDefault="00D5447C" w:rsidP="003C71FC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RQ</w:t>
      </w:r>
      <w:r w:rsidR="002C21EF">
        <w:rPr>
          <w:rFonts w:ascii="바탕체" w:eastAsia="바탕체" w:hAnsi="바탕체" w:hint="eastAsia"/>
        </w:rPr>
        <w:t>2</w:t>
      </w:r>
    </w:p>
    <w:p w14:paraId="5C3AC48D" w14:textId="74056EC2" w:rsidR="00D5447C" w:rsidRDefault="00472FAB" w:rsidP="00D5447C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Multi-Task Learning을 이용해 학습시킨 모델은 자율주행 </w:t>
      </w:r>
      <w:r w:rsidR="00764217">
        <w:rPr>
          <w:rFonts w:ascii="바탕체" w:eastAsia="바탕체" w:hAnsi="바탕체" w:hint="eastAsia"/>
        </w:rPr>
        <w:t>분야에서 기존 프레임워크 대비 어떤 장단점을 가지는가?</w:t>
      </w:r>
    </w:p>
    <w:p w14:paraId="3E180B18" w14:textId="77777777" w:rsidR="00764217" w:rsidRDefault="00764217" w:rsidP="00764217">
      <w:pPr>
        <w:pStyle w:val="a3"/>
        <w:spacing w:afterLines="0"/>
        <w:ind w:leftChars="0"/>
        <w:rPr>
          <w:rFonts w:ascii="바탕체" w:eastAsia="바탕체" w:hAnsi="바탕체"/>
        </w:rPr>
      </w:pPr>
    </w:p>
    <w:p w14:paraId="4FFBB9E5" w14:textId="6926357D" w:rsidR="00764217" w:rsidRDefault="00764217" w:rsidP="00764217">
      <w:pPr>
        <w:pStyle w:val="a3"/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본 연구는 다음과 같은 가설을 설정할 수 있다:</w:t>
      </w:r>
    </w:p>
    <w:p w14:paraId="663503F9" w14:textId="23F522DA" w:rsidR="00764217" w:rsidRDefault="00764217" w:rsidP="00764217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H1</w:t>
      </w:r>
    </w:p>
    <w:p w14:paraId="4ED8FA19" w14:textId="2CC1F108" w:rsidR="00764217" w:rsidRDefault="00D20203" w:rsidP="00764217">
      <w:pPr>
        <w:pStyle w:val="a3"/>
        <w:spacing w:afterLines="0"/>
        <w:ind w:leftChars="0" w:left="156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MTL을 이용해 학습시킨 PVT v2 모델은 단일 작업 모델보다 정확도, AP, </w:t>
      </w:r>
      <w:proofErr w:type="spellStart"/>
      <w:r w:rsidR="004E7186">
        <w:rPr>
          <w:rFonts w:ascii="바탕체" w:eastAsia="바탕체" w:hAnsi="바탕체" w:hint="eastAsia"/>
        </w:rPr>
        <w:t>mI</w:t>
      </w:r>
      <w:r>
        <w:rPr>
          <w:rFonts w:ascii="바탕체" w:eastAsia="바탕체" w:hAnsi="바탕체" w:hint="eastAsia"/>
        </w:rPr>
        <w:t>oU</w:t>
      </w:r>
      <w:proofErr w:type="spellEnd"/>
      <w:r w:rsidR="004E7186">
        <w:rPr>
          <w:rFonts w:ascii="바탕체" w:eastAsia="바탕체" w:hAnsi="바탕체" w:hint="eastAsia"/>
        </w:rPr>
        <w:t xml:space="preserve">, #Param </w:t>
      </w:r>
      <w:r>
        <w:rPr>
          <w:rFonts w:ascii="바탕체" w:eastAsia="바탕체" w:hAnsi="바탕체" w:hint="eastAsia"/>
        </w:rPr>
        <w:t>등의 성능 지표에서 유의미한 향상을 보일 것이다.</w:t>
      </w:r>
    </w:p>
    <w:p w14:paraId="4A52108B" w14:textId="72F0EEF4" w:rsidR="00D20203" w:rsidRDefault="00DF428E" w:rsidP="00DF428E">
      <w:pPr>
        <w:pStyle w:val="a3"/>
        <w:numPr>
          <w:ilvl w:val="0"/>
          <w:numId w:val="36"/>
        </w:numPr>
        <w:spacing w:afterLines="0"/>
        <w:ind w:leftChars="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H2</w:t>
      </w:r>
    </w:p>
    <w:p w14:paraId="40EDF36D" w14:textId="7A7D594F" w:rsidR="00F70434" w:rsidRDefault="008A2EE8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  <w:r w:rsidRPr="008A2EE8">
        <w:rPr>
          <w:rFonts w:ascii="바탕체" w:eastAsia="바탕체" w:hAnsi="바탕체" w:hint="eastAsia"/>
        </w:rPr>
        <w:t xml:space="preserve">MTL 기반 모델은 자율 주행 분야에서 연구되는 모형인 </w:t>
      </w:r>
      <w:proofErr w:type="spellStart"/>
      <w:r w:rsidRPr="008A2EE8">
        <w:rPr>
          <w:rFonts w:ascii="바탕체" w:eastAsia="바탕체" w:hAnsi="바탕체" w:hint="eastAsia"/>
        </w:rPr>
        <w:t>HydraNet</w:t>
      </w:r>
      <w:proofErr w:type="spellEnd"/>
      <w:r w:rsidRPr="008A2EE8">
        <w:rPr>
          <w:rFonts w:ascii="바탕체" w:eastAsia="바탕체" w:hAnsi="바탕체" w:hint="eastAsia"/>
        </w:rPr>
        <w:t xml:space="preserve"> 대비 정확도 측면에서 유의미한 성능 향상을 보여줄 것이다.</w:t>
      </w:r>
    </w:p>
    <w:p w14:paraId="405F1C2B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E981AB9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3FE110F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369FBAC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099017C9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24BEF622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04CD32B2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66BD7EB0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43C25805" w14:textId="77777777" w:rsidR="00F70434" w:rsidRDefault="00F70434" w:rsidP="00DF428E">
      <w:pPr>
        <w:pStyle w:val="a3"/>
        <w:spacing w:afterLines="0"/>
        <w:ind w:leftChars="0" w:left="1560"/>
        <w:rPr>
          <w:rFonts w:ascii="바탕체" w:eastAsia="바탕체" w:hAnsi="바탕체"/>
        </w:rPr>
      </w:pPr>
    </w:p>
    <w:p w14:paraId="7C2ACDDD" w14:textId="77777777" w:rsidR="006F3BC1" w:rsidRDefault="006F3BC1" w:rsidP="00DF428E">
      <w:pPr>
        <w:pStyle w:val="a3"/>
        <w:spacing w:afterLines="0"/>
        <w:ind w:leftChars="0" w:left="1560"/>
        <w:rPr>
          <w:rFonts w:ascii="바탕체" w:eastAsia="바탕체" w:hAnsi="바탕체" w:hint="eastAsia"/>
        </w:rPr>
      </w:pPr>
    </w:p>
    <w:p w14:paraId="4A097606" w14:textId="2B751749" w:rsidR="00032A93" w:rsidRPr="00A61EA2" w:rsidRDefault="00A61EA2" w:rsidP="00AA1877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bookmarkStart w:id="6" w:name="_Toc513955116"/>
      <w:bookmarkStart w:id="7" w:name="_Toc194925861"/>
      <w:proofErr w:type="spellStart"/>
      <w:r w:rsidRPr="00A61EA2">
        <w:rPr>
          <w:rFonts w:ascii="바탕체" w:eastAsia="바탕체" w:hAnsi="바탕체" w:hint="eastAsia"/>
        </w:rPr>
        <w:lastRenderedPageBreak/>
        <w:t>Usecase</w:t>
      </w:r>
      <w:proofErr w:type="spellEnd"/>
      <w:r w:rsidRPr="00A61EA2">
        <w:rPr>
          <w:rFonts w:ascii="바탕체" w:eastAsia="바탕체" w:hAnsi="바탕체" w:hint="eastAsia"/>
        </w:rPr>
        <w:t xml:space="preserve"> Diagram</w:t>
      </w:r>
      <w:bookmarkEnd w:id="6"/>
      <w:bookmarkEnd w:id="7"/>
    </w:p>
    <w:p w14:paraId="6801ABA7" w14:textId="7E222376" w:rsidR="00826B10" w:rsidRPr="005C48A8" w:rsidRDefault="00184768" w:rsidP="00826B10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8" w:name="_Toc194925862"/>
      <w:r>
        <w:rPr>
          <w:rFonts w:ascii="바탕체" w:eastAsia="바탕체" w:hAnsi="바탕체" w:hint="eastAsia"/>
        </w:rPr>
        <w:t>소프트웨어의 사용 사례</w:t>
      </w:r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"설정"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  <w:r w:rsidR="00826B10" w:rsidRPr="005C48A8">
        <w:rPr>
          <w:rFonts w:ascii="바탕체" w:eastAsia="바탕체" w:hAnsi="바탕체" w:hint="eastAsia"/>
        </w:rPr>
        <w:t xml:space="preserve"> Diagram</w:t>
      </w:r>
      <w:bookmarkEnd w:id="8"/>
    </w:p>
    <w:p w14:paraId="529AEDDD" w14:textId="77777777" w:rsidR="00B93625" w:rsidRDefault="00B93625" w:rsidP="00082E48">
      <w:pPr>
        <w:pStyle w:val="a3"/>
        <w:spacing w:afterLines="0"/>
        <w:ind w:leftChars="300"/>
        <w:rPr>
          <w:rFonts w:ascii="바탕체" w:eastAsia="바탕체" w:hAnsi="바탕체"/>
        </w:rPr>
      </w:pPr>
    </w:p>
    <w:p w14:paraId="5CCA4EF3" w14:textId="3939216E" w:rsidR="00B93625" w:rsidRDefault="004D1967" w:rsidP="00082E48">
      <w:pPr>
        <w:pStyle w:val="a3"/>
        <w:spacing w:afterLines="0"/>
        <w:ind w:leftChars="300"/>
        <w:rPr>
          <w:rFonts w:ascii="바탕체" w:eastAsia="바탕체" w:hAnsi="바탕체"/>
          <w:noProof/>
        </w:rPr>
      </w:pPr>
      <w:r>
        <w:rPr>
          <w:rFonts w:ascii="바탕체" w:eastAsia="바탕체" w:hAnsi="바탕체"/>
          <w:noProof/>
        </w:rPr>
        <w:pict w14:anchorId="4FE955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09pt;visibility:visible;mso-wrap-style:square">
            <v:imagedata r:id="rId10" o:title=""/>
          </v:shape>
        </w:pict>
      </w:r>
    </w:p>
    <w:p w14:paraId="249835D6" w14:textId="237CB6F6" w:rsidR="00D4330E" w:rsidRDefault="00D4330E" w:rsidP="00082E48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noProof/>
        </w:rPr>
        <w:t>그림 1 다이어그램</w:t>
      </w:r>
    </w:p>
    <w:p w14:paraId="08C5F857" w14:textId="419ABE22" w:rsidR="005B2D0E" w:rsidRDefault="005B2D0E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2946C291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7C2BB2BA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7578FFA1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58E30ED0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709C039A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33610F0D" w14:textId="77777777" w:rsidR="00F70434" w:rsidRDefault="00F70434" w:rsidP="005B2D0E">
      <w:pPr>
        <w:pStyle w:val="a3"/>
        <w:spacing w:afterLines="0"/>
        <w:ind w:leftChars="0" w:left="0"/>
        <w:rPr>
          <w:rFonts w:ascii="바탕체" w:eastAsia="바탕체" w:hAnsi="바탕체"/>
        </w:rPr>
      </w:pPr>
    </w:p>
    <w:p w14:paraId="0785B575" w14:textId="5D8BAC31" w:rsidR="00515CB9" w:rsidRPr="00F70434" w:rsidRDefault="005B2D0E" w:rsidP="00F70434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9" w:name="_Toc194925863"/>
      <w:r>
        <w:rPr>
          <w:rFonts w:ascii="바탕체" w:eastAsia="바탕체" w:hAnsi="바탕체" w:hint="eastAsia"/>
        </w:rPr>
        <w:lastRenderedPageBreak/>
        <w:t>문제 해결에 대한 사용 사례</w:t>
      </w: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"설정"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  <w:r w:rsidRPr="005C48A8">
        <w:rPr>
          <w:rFonts w:ascii="바탕체" w:eastAsia="바탕체" w:hAnsi="바탕체" w:hint="eastAsia"/>
        </w:rPr>
        <w:t xml:space="preserve"> Diagram</w:t>
      </w:r>
      <w:bookmarkStart w:id="10" w:name="_Toc513955119"/>
      <w:bookmarkEnd w:id="9"/>
    </w:p>
    <w:p w14:paraId="1CAE4DCC" w14:textId="6F3473D4" w:rsidR="00515CB9" w:rsidRDefault="004D1967" w:rsidP="00646169">
      <w:pPr>
        <w:pStyle w:val="a3"/>
        <w:spacing w:afterLines="0"/>
        <w:ind w:leftChars="300"/>
        <w:rPr>
          <w:rFonts w:ascii="바탕체" w:eastAsia="바탕체" w:hAnsi="바탕체"/>
          <w:noProof/>
        </w:rPr>
      </w:pPr>
      <w:r>
        <w:rPr>
          <w:rFonts w:ascii="바탕체" w:eastAsia="바탕체" w:hAnsi="바탕체"/>
          <w:noProof/>
        </w:rPr>
        <w:pict w14:anchorId="0AAEC484">
          <v:shape id="그림 1" o:spid="_x0000_i1026" type="#_x0000_t75" style="width:425.25pt;height:144.75pt;visibility:visible;mso-wrap-style:square">
            <v:imagedata r:id="rId11" o:title=""/>
          </v:shape>
        </w:pict>
      </w:r>
    </w:p>
    <w:p w14:paraId="14FF0D4C" w14:textId="5E132A70" w:rsidR="00D4330E" w:rsidRDefault="00D4330E" w:rsidP="00646169">
      <w:pPr>
        <w:pStyle w:val="a3"/>
        <w:spacing w:afterLines="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  <w:noProof/>
        </w:rPr>
        <w:t>그림 2 다이어그램</w:t>
      </w:r>
    </w:p>
    <w:p w14:paraId="7CC108B5" w14:textId="77777777" w:rsidR="00032A93" w:rsidRPr="005C48A8" w:rsidRDefault="001156B5" w:rsidP="00650FD2">
      <w:pPr>
        <w:pStyle w:val="10"/>
        <w:numPr>
          <w:ilvl w:val="0"/>
          <w:numId w:val="0"/>
        </w:numPr>
        <w:spacing w:before="540" w:after="360"/>
        <w:ind w:left="425" w:hanging="425"/>
        <w:rPr>
          <w:rFonts w:ascii="바탕체" w:eastAsia="바탕체" w:hAnsi="바탕체"/>
        </w:rPr>
      </w:pPr>
      <w:r w:rsidRPr="005C48A8">
        <w:rPr>
          <w:rFonts w:ascii="바탕체" w:eastAsia="바탕체" w:hAnsi="바탕체"/>
        </w:rPr>
        <w:br w:type="page"/>
      </w:r>
      <w:bookmarkStart w:id="11" w:name="_Toc194925864"/>
      <w:proofErr w:type="spellStart"/>
      <w:r w:rsidR="00032A93" w:rsidRPr="005C48A8">
        <w:rPr>
          <w:rFonts w:ascii="바탕체" w:eastAsia="바탕체" w:hAnsi="바탕체" w:hint="eastAsia"/>
        </w:rPr>
        <w:lastRenderedPageBreak/>
        <w:t>Use</w:t>
      </w:r>
      <w:r w:rsidR="00177D17" w:rsidRPr="005C48A8">
        <w:rPr>
          <w:rFonts w:ascii="바탕체" w:eastAsia="바탕체" w:hAnsi="바탕체"/>
        </w:rPr>
        <w:t>c</w:t>
      </w:r>
      <w:r w:rsidR="00032A93" w:rsidRPr="005C48A8">
        <w:rPr>
          <w:rFonts w:ascii="바탕체" w:eastAsia="바탕체" w:hAnsi="바탕체" w:hint="eastAsia"/>
        </w:rPr>
        <w:t>ase</w:t>
      </w:r>
      <w:proofErr w:type="spellEnd"/>
      <w:r w:rsidR="00032A93" w:rsidRPr="005C48A8">
        <w:rPr>
          <w:rFonts w:ascii="바탕체" w:eastAsia="바탕체" w:hAnsi="바탕체" w:hint="eastAsia"/>
        </w:rPr>
        <w:t xml:space="preserve"> Specification</w:t>
      </w:r>
      <w:bookmarkEnd w:id="10"/>
      <w:bookmarkEnd w:id="11"/>
    </w:p>
    <w:p w14:paraId="14780CFB" w14:textId="6DB39497" w:rsidR="00EC64CD" w:rsidRPr="005C48A8" w:rsidRDefault="00646169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2" w:name="_Toc194925865"/>
      <w:r>
        <w:rPr>
          <w:rFonts w:ascii="바탕체" w:eastAsia="바탕체" w:hAnsi="바탕체" w:hint="eastAsia"/>
        </w:rPr>
        <w:t>소프트웨어 활용 사례</w:t>
      </w:r>
      <w:bookmarkEnd w:id="12"/>
      <w:r w:rsidR="002B5DB2" w:rsidRPr="005C48A8">
        <w:rPr>
          <w:rFonts w:ascii="바탕체" w:eastAsia="바탕체" w:hAnsi="바탕체"/>
        </w:rPr>
        <w:fldChar w:fldCharType="begin"/>
      </w:r>
      <w:r w:rsidR="00826B10" w:rsidRPr="005C48A8">
        <w:rPr>
          <w:rFonts w:ascii="바탕체" w:eastAsia="바탕체" w:hAnsi="바탕체"/>
        </w:rPr>
        <w:instrText xml:space="preserve"> </w:instrText>
      </w:r>
      <w:r w:rsidR="00826B10" w:rsidRPr="005C48A8">
        <w:rPr>
          <w:rFonts w:ascii="바탕체" w:eastAsia="바탕체" w:hAnsi="바탕체" w:hint="eastAsia"/>
        </w:rPr>
        <w:instrText>XE "회원가입"</w:instrText>
      </w:r>
      <w:r w:rsidR="00826B10" w:rsidRPr="005C48A8">
        <w:rPr>
          <w:rFonts w:ascii="바탕체" w:eastAsia="바탕체" w:hAnsi="바탕체"/>
        </w:rPr>
        <w:instrText xml:space="preserve"> </w:instrText>
      </w:r>
      <w:r w:rsidR="002B5DB2" w:rsidRPr="005C48A8">
        <w:rPr>
          <w:rFonts w:ascii="바탕체" w:eastAsia="바탕체" w:hAnsi="바탕체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330722" w:rsidRPr="003A307E" w14:paraId="0DBF45CD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5468BC" w14:textId="71EE17E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</w:t>
            </w:r>
            <w:r w:rsidR="00774590">
              <w:rPr>
                <w:rFonts w:ascii="바탕체" w:eastAsia="바탕체" w:hAnsi="바탕체" w:hint="eastAsia"/>
                <w:sz w:val="18"/>
              </w:rPr>
              <w:t>A</w:t>
            </w:r>
            <w:r w:rsidR="00774590">
              <w:rPr>
                <w:rFonts w:ascii="바탕체" w:eastAsia="바탕체" w:hAnsi="바탕체"/>
                <w:sz w:val="18"/>
              </w:rPr>
              <w:t>ctor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142E104" w14:textId="2F746965" w:rsidR="00774590" w:rsidRDefault="003A307E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자율주행 시스템 개발자</w:t>
            </w:r>
            <w:r w:rsidR="008F3175">
              <w:rPr>
                <w:rFonts w:ascii="바탕체" w:eastAsia="바탕체" w:hAnsi="바탕체" w:hint="eastAsia"/>
                <w:sz w:val="18"/>
                <w:szCs w:val="18"/>
              </w:rPr>
              <w:t>, 운전자</w:t>
            </w:r>
            <w:r>
              <w:rPr>
                <w:rFonts w:ascii="바탕체" w:eastAsia="바탕체" w:hAnsi="바탕체" w:hint="eastAsia"/>
                <w:sz w:val="18"/>
                <w:szCs w:val="18"/>
              </w:rPr>
              <w:t>, MTL 연구자</w:t>
            </w:r>
          </w:p>
        </w:tc>
      </w:tr>
      <w:tr w:rsidR="00330722" w14:paraId="7D02AF41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7DE579CC" w14:textId="5055693D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주요 기능 </w:t>
            </w:r>
            <w:r>
              <w:rPr>
                <w:rFonts w:ascii="바탕체" w:eastAsia="바탕체" w:hAnsi="바탕체"/>
                <w:sz w:val="18"/>
              </w:rPr>
              <w:br/>
            </w:r>
            <w:r>
              <w:rPr>
                <w:rFonts w:ascii="바탕체" w:eastAsia="바탕체" w:hAnsi="바탕체" w:hint="eastAsia"/>
                <w:sz w:val="18"/>
              </w:rPr>
              <w:t>구성 요소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6BD850AF" w14:textId="6D1A0C3C" w:rsidR="00E36679" w:rsidRPr="005F2953" w:rsidRDefault="00E36679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주요 기능</w:t>
            </w:r>
          </w:p>
          <w:p w14:paraId="4D55D7DA" w14:textId="69F15F0C" w:rsidR="00A60CD3" w:rsidRDefault="00A60C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 자율주행 태스크 응용</w:t>
            </w:r>
          </w:p>
          <w:p w14:paraId="6DD26CC4" w14:textId="223E87B8" w:rsidR="00CA1A11" w:rsidRPr="005F2953" w:rsidRDefault="00CA1A11">
            <w:pPr>
              <w:wordWrap/>
              <w:adjustRightInd w:val="0"/>
              <w:rPr>
                <w:rFonts w:ascii="바탕체" w:eastAsia="바탕체" w:hAnsi="바탕체" w:hint="eastAsia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- 객체 탐지, 의미론적 분할, 이미지 분류</w:t>
            </w:r>
          </w:p>
          <w:p w14:paraId="1E59864C" w14:textId="6D681761" w:rsidR="00774590" w:rsidRPr="005F2953" w:rsidRDefault="0077459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</w:t>
            </w:r>
            <w:r w:rsidRPr="005F2953">
              <w:rPr>
                <w:rFonts w:ascii="바탕체" w:eastAsia="바탕체" w:hAnsi="바탕체"/>
                <w:sz w:val="18"/>
                <w:szCs w:val="18"/>
              </w:rPr>
              <w:t xml:space="preserve"> </w:t>
            </w:r>
            <w:proofErr w:type="spellStart"/>
            <w:r w:rsidR="00A60CD3" w:rsidRPr="005F2953">
              <w:rPr>
                <w:rFonts w:ascii="바탕체" w:eastAsia="바탕체" w:hAnsi="바탕체" w:hint="eastAsia"/>
                <w:sz w:val="18"/>
                <w:szCs w:val="18"/>
              </w:rPr>
              <w:t>멀티태스크</w:t>
            </w:r>
            <w:proofErr w:type="spellEnd"/>
            <w:r w:rsidR="00A60CD3" w:rsidRPr="005F2953">
              <w:rPr>
                <w:rFonts w:ascii="바탕체" w:eastAsia="바탕체" w:hAnsi="바탕체" w:hint="eastAsia"/>
                <w:sz w:val="18"/>
                <w:szCs w:val="18"/>
              </w:rPr>
              <w:t xml:space="preserve"> 학습 모델 설계 및 학습</w:t>
            </w:r>
          </w:p>
          <w:p w14:paraId="0C1F19FF" w14:textId="77777777" w:rsidR="00A60CD3" w:rsidRPr="005F2953" w:rsidRDefault="00A60CD3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 모델 평가 및 성능 분석</w:t>
            </w:r>
          </w:p>
          <w:p w14:paraId="5D0B9750" w14:textId="69C27B3B" w:rsidR="00386F40" w:rsidRPr="005F2953" w:rsidRDefault="00386F40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구성 요소</w:t>
            </w:r>
          </w:p>
          <w:p w14:paraId="677E8D61" w14:textId="40AD44EA" w:rsidR="00386F40" w:rsidRPr="005F2953" w:rsidRDefault="00386F40" w:rsidP="00386F40">
            <w:pPr>
              <w:wordWrap/>
              <w:adjustRightInd w:val="0"/>
              <w:rPr>
                <w:rFonts w:ascii="바탕체" w:eastAsia="바탕체" w:hAnsi="바탕체" w:hint="eastAsia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sz w:val="18"/>
                <w:szCs w:val="18"/>
              </w:rPr>
              <w:t>- PVT v2</w:t>
            </w:r>
            <w:r w:rsidR="00BD1770">
              <w:rPr>
                <w:rFonts w:ascii="바탕체" w:eastAsia="바탕체" w:hAnsi="바탕체" w:hint="eastAsia"/>
                <w:sz w:val="18"/>
                <w:szCs w:val="18"/>
              </w:rPr>
              <w:t xml:space="preserve"> 프레임워크</w:t>
            </w:r>
            <w:r w:rsidR="00CA1A11">
              <w:rPr>
                <w:rFonts w:ascii="바탕체" w:eastAsia="바탕체" w:hAnsi="바탕체" w:hint="eastAsia"/>
                <w:sz w:val="18"/>
                <w:szCs w:val="18"/>
              </w:rPr>
              <w:t xml:space="preserve"> 및 MTL을 위한 </w:t>
            </w:r>
            <w:proofErr w:type="spellStart"/>
            <w:r w:rsidR="00CA1A11">
              <w:rPr>
                <w:rFonts w:ascii="바탕체" w:eastAsia="바탕체" w:hAnsi="바탕체" w:hint="eastAsia"/>
                <w:sz w:val="18"/>
                <w:szCs w:val="18"/>
              </w:rPr>
              <w:t>디코더</w:t>
            </w:r>
            <w:proofErr w:type="spellEnd"/>
          </w:p>
        </w:tc>
      </w:tr>
      <w:tr w:rsidR="00330722" w14:paraId="5586E07C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6B0A5BD4" w14:textId="14DA7A4E" w:rsidR="00774590" w:rsidRDefault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입/출력 데이터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8E716CF" w14:textId="04DA515D" w:rsidR="00774590" w:rsidRPr="005F2953" w:rsidRDefault="00646169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spacing w:val="-20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>입력 데이터(결과):</w:t>
            </w:r>
            <w:r w:rsidR="00363FF1"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 xml:space="preserve"> 이미지 데이터셋 (ImageNet, COCO, ADE20K) </w:t>
            </w:r>
            <w:r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 xml:space="preserve"> </w:t>
            </w:r>
          </w:p>
          <w:p w14:paraId="149FE7A8" w14:textId="349B7A90" w:rsidR="00646169" w:rsidRPr="005F2953" w:rsidRDefault="00646169" w:rsidP="0064616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spacing w:val="-20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>출력 데이터(결과):</w:t>
            </w:r>
            <w:r w:rsidR="00363FF1"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 xml:space="preserve"> </w:t>
            </w:r>
            <w:r w:rsidR="007D1F46" w:rsidRPr="005F2953">
              <w:rPr>
                <w:rFonts w:ascii="바탕체" w:eastAsia="바탕체" w:hAnsi="바탕체" w:cs="굴림" w:hint="eastAsia"/>
                <w:spacing w:val="-20"/>
                <w:sz w:val="18"/>
                <w:szCs w:val="18"/>
              </w:rPr>
              <w:t>이미지 분류 레이블, 객체 탐지 박스, 의미론적 분할 마스크</w:t>
            </w:r>
          </w:p>
        </w:tc>
      </w:tr>
      <w:tr w:rsidR="00646169" w14:paraId="406A7DEA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325EE7B0" w14:textId="2133ECB8" w:rsidR="00646169" w:rsidRDefault="00646169" w:rsidP="0064616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</w:t>
            </w:r>
            <w:r>
              <w:rPr>
                <w:rFonts w:ascii="바탕체" w:eastAsia="바탕체" w:hAnsi="바탕체"/>
                <w:sz w:val="18"/>
              </w:rPr>
              <w:t xml:space="preserve"> Flow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5DE60EBA" w14:textId="12C58DBD" w:rsidR="00646169" w:rsidRPr="005F2953" w:rsidRDefault="007D1F46" w:rsidP="00646169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 xml:space="preserve">이미지 데이터 </w:t>
            </w:r>
            <w:proofErr w:type="spellStart"/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>전처리</w:t>
            </w:r>
            <w:proofErr w:type="spellEnd"/>
          </w:p>
          <w:p w14:paraId="5AEC3E0C" w14:textId="34C53C97" w:rsidR="007D1F46" w:rsidRPr="005F2953" w:rsidRDefault="007D1F46" w:rsidP="00646169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sz w:val="18"/>
                <w:szCs w:val="18"/>
              </w:rPr>
            </w:pPr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>MTL 모델 학습</w:t>
            </w:r>
          </w:p>
          <w:p w14:paraId="7DEB2154" w14:textId="1E707869" w:rsidR="00646169" w:rsidRPr="005F2953" w:rsidRDefault="007D1F46" w:rsidP="00646169">
            <w:pPr>
              <w:numPr>
                <w:ilvl w:val="0"/>
                <w:numId w:val="30"/>
              </w:numPr>
              <w:tabs>
                <w:tab w:val="left" w:pos="1606"/>
              </w:tabs>
              <w:wordWrap/>
              <w:ind w:left="270" w:hangingChars="150" w:hanging="270"/>
              <w:textAlignment w:val="baseline"/>
              <w:rPr>
                <w:rFonts w:ascii="바탕체" w:eastAsia="바탕체" w:hAnsi="바탕체" w:cs="굴림"/>
                <w:sz w:val="18"/>
                <w:szCs w:val="18"/>
              </w:rPr>
            </w:pPr>
            <w:proofErr w:type="spellStart"/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>데스트</w:t>
            </w:r>
            <w:proofErr w:type="spellEnd"/>
            <w:r w:rsidRPr="005F2953">
              <w:rPr>
                <w:rFonts w:ascii="바탕체" w:eastAsia="바탕체" w:hAnsi="바탕체" w:cs="굴림" w:hint="eastAsia"/>
                <w:sz w:val="18"/>
                <w:szCs w:val="18"/>
              </w:rPr>
              <w:t xml:space="preserve"> 및 성능 분석</w:t>
            </w:r>
          </w:p>
        </w:tc>
      </w:tr>
      <w:tr w:rsidR="00330722" w14:paraId="1753C894" w14:textId="77777777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06D5126" w14:textId="47F0C7DC" w:rsidR="00774590" w:rsidRDefault="00163D10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외부 시스템 연계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660C4BEF" w14:textId="59AE73D5" w:rsidR="00774590" w:rsidRPr="005F2953" w:rsidRDefault="005F2953" w:rsidP="005F295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모델 비교 대상: Tesla </w:t>
            </w:r>
            <w:proofErr w:type="spellStart"/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HydraNet</w:t>
            </w:r>
            <w:proofErr w:type="spellEnd"/>
          </w:p>
          <w:p w14:paraId="56864208" w14:textId="77777777" w:rsidR="005F2953" w:rsidRDefault="005F2953" w:rsidP="005F295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평가 툴: </w:t>
            </w:r>
            <w:proofErr w:type="spellStart"/>
            <w:r w:rsidRPr="005F2953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PyTorch</w:t>
            </w:r>
            <w:proofErr w:type="spellEnd"/>
            <w:r w:rsidR="00CA1A11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, </w:t>
            </w:r>
            <w:proofErr w:type="spellStart"/>
            <w:r w:rsidR="00CA1A11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sklearn</w:t>
            </w:r>
            <w:proofErr w:type="spellEnd"/>
            <w:r w:rsidR="00CA1A11"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 xml:space="preserve"> 등</w:t>
            </w:r>
          </w:p>
          <w:p w14:paraId="22F11F8A" w14:textId="35CA5A5F" w:rsidR="00CA1A11" w:rsidRPr="005F2953" w:rsidRDefault="00CA1A11" w:rsidP="005F2953">
            <w:pPr>
              <w:pStyle w:val="13"/>
              <w:wordWrap/>
              <w:spacing w:after="0"/>
              <w:ind w:left="0"/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color w:val="auto"/>
                <w:sz w:val="18"/>
                <w:szCs w:val="18"/>
              </w:rPr>
              <w:t>추가적인 모형 활용 시: hugging face</w:t>
            </w:r>
          </w:p>
        </w:tc>
      </w:tr>
    </w:tbl>
    <w:p w14:paraId="04428845" w14:textId="77777777" w:rsidR="00A83DE5" w:rsidRPr="005C48A8" w:rsidRDefault="00A83DE5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077282E1" w14:textId="77777777" w:rsidR="00082E48" w:rsidRPr="005C48A8" w:rsidRDefault="00082E48" w:rsidP="00EC64CD">
      <w:pPr>
        <w:wordWrap/>
        <w:adjustRightInd w:val="0"/>
        <w:jc w:val="left"/>
        <w:rPr>
          <w:rFonts w:ascii="바탕체" w:eastAsia="바탕체" w:hAnsi="바탕체"/>
        </w:rPr>
      </w:pPr>
    </w:p>
    <w:p w14:paraId="4F13B3F9" w14:textId="22AF36ED" w:rsidR="00082E48" w:rsidRPr="005C48A8" w:rsidRDefault="00163D10" w:rsidP="00082E48">
      <w:pPr>
        <w:pStyle w:val="2"/>
        <w:spacing w:before="360" w:after="360"/>
        <w:ind w:left="964" w:right="0"/>
        <w:rPr>
          <w:rFonts w:ascii="바탕체" w:eastAsia="바탕체" w:hAnsi="바탕체"/>
        </w:rPr>
      </w:pPr>
      <w:bookmarkStart w:id="13" w:name="_Toc194925866"/>
      <w:r>
        <w:rPr>
          <w:rFonts w:ascii="바탕체" w:eastAsia="바탕체" w:hAnsi="바탕체" w:hint="eastAsia"/>
        </w:rPr>
        <w:t>문제 해결에 대한 사용 사례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7176"/>
      </w:tblGrid>
      <w:tr w:rsidR="00163D10" w14:paraId="42E8149F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6FD997D" w14:textId="0CA89AA9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핵심 문제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9F624A2" w14:textId="4C339ABC" w:rsidR="00163D10" w:rsidRDefault="0029718F" w:rsidP="005B0589">
            <w:pPr>
              <w:pStyle w:val="af7"/>
              <w:wordWrap/>
              <w:spacing w:line="240" w:lineRule="auto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MTL의 실질적인 유효성 검증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 xml:space="preserve"> </w:t>
            </w:r>
            <w:r w:rsidR="00392F38">
              <w:rPr>
                <w:rFonts w:ascii="바탕체" w:eastAsia="바탕체" w:hAnsi="바탕체" w:hint="eastAsia"/>
                <w:sz w:val="18"/>
                <w:szCs w:val="18"/>
              </w:rPr>
              <w:t>부족</w:t>
            </w:r>
          </w:p>
        </w:tc>
      </w:tr>
      <w:tr w:rsidR="00163D10" w14:paraId="442D7446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5C6BF353" w14:textId="76E35E2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직접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34628FA5" w14:textId="40776591" w:rsidR="00163D10" w:rsidRDefault="00064CB2" w:rsidP="005B0589">
            <w:pPr>
              <w:wordWrap/>
              <w:adjustRightInd w:val="0"/>
              <w:rPr>
                <w:rFonts w:ascii="바탕체" w:eastAsia="바탕체" w:hAnsi="바탕체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MTL의 유효성에 대한 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>연구와 근거 부족</w:t>
            </w:r>
          </w:p>
        </w:tc>
      </w:tr>
      <w:tr w:rsidR="00163D10" w:rsidRPr="00705AA7" w14:paraId="328A03D7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1ED27846" w14:textId="43F884E5" w:rsidR="00163D10" w:rsidRDefault="00163D10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간접 요인</w:t>
            </w:r>
          </w:p>
        </w:tc>
        <w:tc>
          <w:tcPr>
            <w:tcW w:w="7176" w:type="dxa"/>
            <w:tcBorders>
              <w:left w:val="double" w:sz="4" w:space="0" w:color="auto"/>
            </w:tcBorders>
            <w:shd w:val="clear" w:color="auto" w:fill="auto"/>
          </w:tcPr>
          <w:p w14:paraId="0493BB6D" w14:textId="61C9F8DD" w:rsidR="00163D10" w:rsidRPr="006361B6" w:rsidRDefault="00705AA7" w:rsidP="005B0589">
            <w:pPr>
              <w:tabs>
                <w:tab w:val="left" w:pos="1606"/>
              </w:tabs>
              <w:wordWrap/>
              <w:textAlignment w:val="baseline"/>
              <w:rPr>
                <w:rFonts w:ascii="바탕체" w:eastAsia="바탕체" w:hAnsi="바탕체" w:cs="굴림"/>
                <w:spacing w:val="-20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 xml:space="preserve">실제 적용사례 부족, 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>적절한 태스크 조합</w:t>
            </w:r>
            <w:r w:rsidR="000A101A">
              <w:rPr>
                <w:rFonts w:ascii="바탕체" w:eastAsia="바탕체" w:hAnsi="바탕체" w:hint="eastAsia"/>
                <w:sz w:val="18"/>
                <w:szCs w:val="18"/>
              </w:rPr>
              <w:t>의 선정</w:t>
            </w:r>
            <w:r w:rsidR="00BD5BC3">
              <w:rPr>
                <w:rFonts w:ascii="바탕체" w:eastAsia="바탕체" w:hAnsi="바탕체" w:hint="eastAsia"/>
                <w:sz w:val="18"/>
                <w:szCs w:val="18"/>
              </w:rPr>
              <w:t xml:space="preserve">, </w:t>
            </w:r>
            <w:r w:rsidR="003A307E">
              <w:rPr>
                <w:rFonts w:ascii="바탕체" w:eastAsia="바탕체" w:hAnsi="바탕체" w:hint="eastAsia"/>
                <w:sz w:val="18"/>
                <w:szCs w:val="18"/>
              </w:rPr>
              <w:t>성능 평가 기준의 불명확성</w:t>
            </w:r>
          </w:p>
        </w:tc>
      </w:tr>
      <w:tr w:rsidR="00163D10" w14:paraId="26A0E635" w14:textId="77777777" w:rsidTr="005B0589">
        <w:tc>
          <w:tcPr>
            <w:tcW w:w="1526" w:type="dxa"/>
            <w:tcBorders>
              <w:right w:val="double" w:sz="4" w:space="0" w:color="auto"/>
            </w:tcBorders>
            <w:shd w:val="clear" w:color="auto" w:fill="D9D9D9"/>
          </w:tcPr>
          <w:p w14:paraId="4FE87ADA" w14:textId="4FBE8C5E" w:rsidR="00163D10" w:rsidRDefault="00A277F3" w:rsidP="005B0589">
            <w:pPr>
              <w:wordWrap/>
              <w:adjustRightInd w:val="0"/>
              <w:jc w:val="center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활용 맥락</w:t>
            </w:r>
          </w:p>
        </w:tc>
        <w:tc>
          <w:tcPr>
            <w:tcW w:w="7176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</w:tcPr>
          <w:p w14:paraId="217F2AFD" w14:textId="069F53D4" w:rsidR="00163D10" w:rsidRPr="002B6DCD" w:rsidRDefault="002912A0" w:rsidP="00A277F3">
            <w:pPr>
              <w:pStyle w:val="13"/>
              <w:wordWrap/>
              <w:spacing w:after="0"/>
              <w:ind w:left="0"/>
              <w:rPr>
                <w:rFonts w:ascii="바탕체" w:eastAsia="바탕체" w:hAnsi="바탕체"/>
                <w:color w:val="auto"/>
                <w:sz w:val="18"/>
                <w:szCs w:val="18"/>
              </w:rPr>
            </w:pPr>
            <w:r>
              <w:rPr>
                <w:rFonts w:ascii="바탕체" w:eastAsia="바탕체" w:hAnsi="바탕체" w:hint="eastAsia"/>
                <w:sz w:val="18"/>
                <w:szCs w:val="18"/>
              </w:rPr>
              <w:t>자율주행 시스템, 영상 인식 기반 응용 분야</w:t>
            </w:r>
          </w:p>
        </w:tc>
      </w:tr>
    </w:tbl>
    <w:p w14:paraId="3B0D1047" w14:textId="77777777" w:rsidR="00CD0706" w:rsidRDefault="00CD0706" w:rsidP="00A277F3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62BD00F8" w14:textId="77777777" w:rsidR="00CD0706" w:rsidRDefault="00CD0706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7732F068" w14:textId="77777777" w:rsidR="00234750" w:rsidRDefault="00234750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716BCE20" w14:textId="77777777" w:rsidR="00234750" w:rsidRDefault="00234750" w:rsidP="00082E48">
      <w:pPr>
        <w:pStyle w:val="a3"/>
        <w:spacing w:afterLines="0"/>
        <w:ind w:leftChars="300"/>
        <w:rPr>
          <w:rFonts w:ascii="바탕체" w:eastAsia="바탕체" w:hAnsi="바탕체"/>
          <w:szCs w:val="20"/>
        </w:rPr>
      </w:pPr>
    </w:p>
    <w:p w14:paraId="41405244" w14:textId="77777777" w:rsidR="00234750" w:rsidRDefault="00234750" w:rsidP="00F70434">
      <w:pPr>
        <w:pStyle w:val="a3"/>
        <w:spacing w:afterLines="0"/>
        <w:ind w:leftChars="0" w:left="0"/>
        <w:rPr>
          <w:rFonts w:ascii="바탕체" w:eastAsia="바탕체" w:hAnsi="바탕체"/>
          <w:szCs w:val="20"/>
        </w:rPr>
      </w:pPr>
    </w:p>
    <w:p w14:paraId="07DB0D14" w14:textId="77777777" w:rsidR="00CD0706" w:rsidRPr="00982E39" w:rsidRDefault="00CD0706" w:rsidP="00CD0706">
      <w:pPr>
        <w:pStyle w:val="10"/>
        <w:spacing w:before="540" w:after="360"/>
        <w:rPr>
          <w:rFonts w:ascii="바탕체" w:eastAsia="바탕체" w:hAnsi="바탕체"/>
        </w:rPr>
      </w:pPr>
      <w:bookmarkStart w:id="14" w:name="_Toc193878651"/>
      <w:bookmarkStart w:id="15" w:name="_Toc194347252"/>
      <w:bookmarkStart w:id="16" w:name="_Toc194925867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14"/>
      <w:bookmarkEnd w:id="15"/>
      <w:bookmarkEnd w:id="16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:rsidRPr="00982E39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150D2023" w:rsidR="00CD0706" w:rsidRPr="00807136" w:rsidRDefault="00CD0706" w:rsidP="005B0589">
            <w:pPr>
              <w:rPr>
                <w:rFonts w:ascii="바탕체" w:eastAsia="바탕체" w:hAnsi="바탕체"/>
                <w:szCs w:val="20"/>
              </w:rPr>
            </w:pPr>
            <w:r w:rsidRPr="00807136">
              <w:rPr>
                <w:rFonts w:ascii="바탕체" w:eastAsia="바탕체" w:hAnsi="바탕체"/>
                <w:szCs w:val="20"/>
              </w:rPr>
              <w:t>GPT-4</w:t>
            </w:r>
            <w:r w:rsidR="00807136">
              <w:rPr>
                <w:rFonts w:ascii="바탕체" w:eastAsia="바탕체" w:hAnsi="바탕체" w:hint="eastAsia"/>
                <w:szCs w:val="20"/>
              </w:rPr>
              <w:t>o</w:t>
            </w:r>
          </w:p>
        </w:tc>
      </w:tr>
      <w:tr w:rsidR="00CD0706" w:rsidRPr="00982E39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57C2CED8" w:rsidR="00CD0706" w:rsidRPr="00807136" w:rsidRDefault="00807136" w:rsidP="005B0589">
            <w:p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사용 사례에 대한 질문</w:t>
            </w:r>
          </w:p>
        </w:tc>
      </w:tr>
      <w:tr w:rsidR="00CD0706" w:rsidRPr="00982E39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75BE5A87" w14:textId="00C5BFDE" w:rsidR="00CD0706" w:rsidRPr="00807136" w:rsidRDefault="00807136" w:rsidP="00807136">
            <w:pPr>
              <w:numPr>
                <w:ilvl w:val="0"/>
                <w:numId w:val="33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 xml:space="preserve">PVT v2 프레임워크에 MTL을 학습시키는 프로젝트를 하고 있어. 데이터셋으로는 ImageNet, COCO, ADE20K를 이용해 자율주행 분야에서 기존의 싱글 태스크 러닝과 비교해 </w:t>
            </w:r>
            <w:proofErr w:type="spellStart"/>
            <w:r>
              <w:rPr>
                <w:rFonts w:ascii="바탕체" w:eastAsia="바탕체" w:hAnsi="바탕체" w:hint="eastAsia"/>
              </w:rPr>
              <w:t>의미있는</w:t>
            </w:r>
            <w:proofErr w:type="spellEnd"/>
            <w:r>
              <w:rPr>
                <w:rFonts w:ascii="바탕체" w:eastAsia="바탕체" w:hAnsi="바탕체" w:hint="eastAsia"/>
              </w:rPr>
              <w:t xml:space="preserve"> 성능 향상이 있는지 확인해보려고 해. 여기서 내가 만든 프레임워크의 주요 사용자가 누가 될 것 같아?</w:t>
            </w:r>
          </w:p>
        </w:tc>
      </w:tr>
      <w:tr w:rsidR="00CD0706" w:rsidRPr="00982E39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42D389E" w14:textId="41367E96" w:rsidR="00CD0706" w:rsidRPr="00807136" w:rsidRDefault="00807136" w:rsidP="00807136">
            <w:pPr>
              <w:numPr>
                <w:ilvl w:val="0"/>
                <w:numId w:val="34"/>
              </w:numPr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소프트웨어 사용 사례 주요 Actor</w:t>
            </w:r>
            <w:r w:rsidR="00CD0706" w:rsidRPr="00807136">
              <w:rPr>
                <w:rFonts w:ascii="바탕체" w:eastAsia="바탕체" w:hAnsi="바탕체"/>
              </w:rPr>
              <w:t xml:space="preserve"> (p.</w:t>
            </w:r>
            <w:r>
              <w:rPr>
                <w:rFonts w:ascii="바탕체" w:eastAsia="바탕체" w:hAnsi="바탕체" w:hint="eastAsia"/>
              </w:rPr>
              <w:t>9</w:t>
            </w:r>
            <w:r w:rsidR="00CD0706" w:rsidRPr="00807136">
              <w:rPr>
                <w:rFonts w:ascii="바탕체" w:eastAsia="바탕체" w:hAnsi="바탕체"/>
              </w:rPr>
              <w:t>)</w:t>
            </w:r>
          </w:p>
        </w:tc>
      </w:tr>
      <w:tr w:rsidR="00CD0706" w:rsidRPr="00982E39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Pr="00982E39" w:rsidRDefault="00CD0706" w:rsidP="005B0589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5C921D5B" w:rsidR="00CD0706" w:rsidRPr="00807136" w:rsidRDefault="00CD0706" w:rsidP="005B0589">
            <w:pPr>
              <w:rPr>
                <w:rFonts w:ascii="바탕체" w:eastAsia="바탕체" w:hAnsi="바탕체"/>
              </w:rPr>
            </w:pPr>
            <w:r w:rsidRPr="00807136">
              <w:rPr>
                <w:rFonts w:ascii="바탕체" w:eastAsia="바탕체" w:hAnsi="바탕체" w:hint="eastAsia"/>
              </w:rPr>
              <w:t>있음(</w:t>
            </w:r>
            <w:r w:rsidR="005140AE">
              <w:rPr>
                <w:rFonts w:ascii="바탕체" w:eastAsia="바탕체" w:hAnsi="바탕체" w:hint="eastAsia"/>
              </w:rPr>
              <w:t>연구자, AI 엔지니어, 자율주행 시스템 개발자 중 자율주행 시스템 개발자 선택</w:t>
            </w:r>
            <w:r w:rsidRPr="00807136">
              <w:rPr>
                <w:rFonts w:ascii="바탕체" w:eastAsia="바탕체" w:hAnsi="바탕체" w:hint="eastAsia"/>
              </w:rPr>
              <w:t>)</w:t>
            </w:r>
          </w:p>
        </w:tc>
      </w:tr>
    </w:tbl>
    <w:p w14:paraId="04B125A0" w14:textId="7F365738" w:rsidR="00082E48" w:rsidRPr="005C48A8" w:rsidRDefault="00082E48" w:rsidP="00082E48">
      <w:pPr>
        <w:pStyle w:val="a3"/>
        <w:spacing w:afterLines="0"/>
        <w:ind w:leftChars="300"/>
        <w:rPr>
          <w:rFonts w:ascii="바탕체" w:eastAsia="바탕체" w:hAnsi="바탕체"/>
          <w:kern w:val="0"/>
          <w:szCs w:val="20"/>
        </w:rPr>
      </w:pPr>
      <w:r w:rsidRPr="005C48A8">
        <w:rPr>
          <w:rFonts w:ascii="바탕체" w:eastAsia="바탕체" w:hAnsi="바탕체"/>
        </w:rPr>
        <w:fldChar w:fldCharType="begin"/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 w:hint="eastAsia"/>
        </w:rPr>
        <w:instrText>XE "회원가입"</w:instrText>
      </w:r>
      <w:r w:rsidRPr="005C48A8">
        <w:rPr>
          <w:rFonts w:ascii="바탕체" w:eastAsia="바탕체" w:hAnsi="바탕체"/>
        </w:rPr>
        <w:instrText xml:space="preserve"> </w:instrText>
      </w:r>
      <w:r w:rsidRPr="005C48A8">
        <w:rPr>
          <w:rFonts w:ascii="바탕체" w:eastAsia="바탕체" w:hAnsi="바탕체"/>
        </w:rPr>
        <w:fldChar w:fldCharType="end"/>
      </w:r>
    </w:p>
    <w:sectPr w:rsidR="00082E48" w:rsidRPr="005C48A8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26111" w14:textId="77777777" w:rsidR="00DE3117" w:rsidRDefault="00DE3117">
      <w:r>
        <w:separator/>
      </w:r>
    </w:p>
  </w:endnote>
  <w:endnote w:type="continuationSeparator" w:id="0">
    <w:p w14:paraId="13A5C225" w14:textId="77777777" w:rsidR="00DE3117" w:rsidRDefault="00DE3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ED35E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177D17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3ACD93" w14:textId="77777777" w:rsidR="00DE3117" w:rsidRDefault="00DE3117">
      <w:r>
        <w:separator/>
      </w:r>
    </w:p>
  </w:footnote>
  <w:footnote w:type="continuationSeparator" w:id="0">
    <w:p w14:paraId="6B82B69A" w14:textId="77777777" w:rsidR="00DE3117" w:rsidRDefault="00DE31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BAD0D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715473A"/>
    <w:multiLevelType w:val="hybridMultilevel"/>
    <w:tmpl w:val="1F1AA7C0"/>
    <w:lvl w:ilvl="0" w:tplc="18F820BC">
      <w:numFmt w:val="bullet"/>
      <w:lvlText w:val="-"/>
      <w:lvlJc w:val="left"/>
      <w:pPr>
        <w:ind w:left="9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6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9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2" w15:restartNumberingAfterBreak="0">
    <w:nsid w:val="5F952E91"/>
    <w:multiLevelType w:val="hybridMultilevel"/>
    <w:tmpl w:val="384C4520"/>
    <w:lvl w:ilvl="0" w:tplc="18F820BC">
      <w:numFmt w:val="bullet"/>
      <w:lvlText w:val="-"/>
      <w:lvlJc w:val="left"/>
      <w:pPr>
        <w:ind w:left="1560" w:hanging="36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</w:abstractNum>
  <w:abstractNum w:abstractNumId="23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549151033">
    <w:abstractNumId w:val="27"/>
  </w:num>
  <w:num w:numId="2" w16cid:durableId="699014462">
    <w:abstractNumId w:val="6"/>
  </w:num>
  <w:num w:numId="3" w16cid:durableId="112486403">
    <w:abstractNumId w:val="21"/>
  </w:num>
  <w:num w:numId="4" w16cid:durableId="1690448896">
    <w:abstractNumId w:val="14"/>
  </w:num>
  <w:num w:numId="5" w16cid:durableId="88628550">
    <w:abstractNumId w:val="16"/>
  </w:num>
  <w:num w:numId="6" w16cid:durableId="1364289903">
    <w:abstractNumId w:val="17"/>
  </w:num>
  <w:num w:numId="7" w16cid:durableId="1798909148">
    <w:abstractNumId w:val="8"/>
  </w:num>
  <w:num w:numId="8" w16cid:durableId="678310027">
    <w:abstractNumId w:val="24"/>
  </w:num>
  <w:num w:numId="9" w16cid:durableId="612832714">
    <w:abstractNumId w:val="29"/>
  </w:num>
  <w:num w:numId="10" w16cid:durableId="1134984564">
    <w:abstractNumId w:val="26"/>
  </w:num>
  <w:num w:numId="11" w16cid:durableId="442264568">
    <w:abstractNumId w:val="20"/>
  </w:num>
  <w:num w:numId="12" w16cid:durableId="1942451708">
    <w:abstractNumId w:val="19"/>
  </w:num>
  <w:num w:numId="13" w16cid:durableId="1212227050">
    <w:abstractNumId w:val="26"/>
    <w:lvlOverride w:ilvl="0">
      <w:startOverride w:val="1"/>
    </w:lvlOverride>
  </w:num>
  <w:num w:numId="14" w16cid:durableId="328289318">
    <w:abstractNumId w:val="15"/>
  </w:num>
  <w:num w:numId="15" w16cid:durableId="1842114005">
    <w:abstractNumId w:val="25"/>
  </w:num>
  <w:num w:numId="16" w16cid:durableId="1513646528">
    <w:abstractNumId w:val="26"/>
    <w:lvlOverride w:ilvl="0">
      <w:startOverride w:val="1"/>
    </w:lvlOverride>
  </w:num>
  <w:num w:numId="17" w16cid:durableId="1691837786">
    <w:abstractNumId w:val="26"/>
    <w:lvlOverride w:ilvl="0">
      <w:startOverride w:val="1"/>
    </w:lvlOverride>
  </w:num>
  <w:num w:numId="18" w16cid:durableId="1292051289">
    <w:abstractNumId w:val="13"/>
  </w:num>
  <w:num w:numId="19" w16cid:durableId="1916815856">
    <w:abstractNumId w:val="4"/>
  </w:num>
  <w:num w:numId="20" w16cid:durableId="270361944">
    <w:abstractNumId w:val="28"/>
  </w:num>
  <w:num w:numId="21" w16cid:durableId="142476248">
    <w:abstractNumId w:val="26"/>
    <w:lvlOverride w:ilvl="0">
      <w:startOverride w:val="1"/>
    </w:lvlOverride>
  </w:num>
  <w:num w:numId="22" w16cid:durableId="818961056">
    <w:abstractNumId w:val="11"/>
  </w:num>
  <w:num w:numId="23" w16cid:durableId="948393540">
    <w:abstractNumId w:val="23"/>
  </w:num>
  <w:num w:numId="24" w16cid:durableId="543445562">
    <w:abstractNumId w:val="26"/>
    <w:lvlOverride w:ilvl="0">
      <w:startOverride w:val="1"/>
    </w:lvlOverride>
  </w:num>
  <w:num w:numId="25" w16cid:durableId="91708129">
    <w:abstractNumId w:val="12"/>
  </w:num>
  <w:num w:numId="26" w16cid:durableId="1403333716">
    <w:abstractNumId w:val="3"/>
  </w:num>
  <w:num w:numId="27" w16cid:durableId="1850438854">
    <w:abstractNumId w:val="18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9"/>
  </w:num>
  <w:num w:numId="32" w16cid:durableId="117730715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7"/>
  </w:num>
  <w:num w:numId="34" w16cid:durableId="519471080">
    <w:abstractNumId w:val="10"/>
  </w:num>
  <w:num w:numId="35" w16cid:durableId="1236017520">
    <w:abstractNumId w:val="5"/>
  </w:num>
  <w:num w:numId="36" w16cid:durableId="76554411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4B08"/>
    <w:rsid w:val="00064CB2"/>
    <w:rsid w:val="000659A9"/>
    <w:rsid w:val="00082E48"/>
    <w:rsid w:val="000A101A"/>
    <w:rsid w:val="000B2EA4"/>
    <w:rsid w:val="000B3E52"/>
    <w:rsid w:val="000B4A2F"/>
    <w:rsid w:val="000B5A1C"/>
    <w:rsid w:val="000C691D"/>
    <w:rsid w:val="000D083C"/>
    <w:rsid w:val="000F609E"/>
    <w:rsid w:val="00101807"/>
    <w:rsid w:val="00102ED9"/>
    <w:rsid w:val="001156B5"/>
    <w:rsid w:val="00120B07"/>
    <w:rsid w:val="00123735"/>
    <w:rsid w:val="0012701C"/>
    <w:rsid w:val="0015265C"/>
    <w:rsid w:val="00163D10"/>
    <w:rsid w:val="00177AAB"/>
    <w:rsid w:val="00177D17"/>
    <w:rsid w:val="00183345"/>
    <w:rsid w:val="00184768"/>
    <w:rsid w:val="001A0925"/>
    <w:rsid w:val="001A1B70"/>
    <w:rsid w:val="001B1EE6"/>
    <w:rsid w:val="001C25B6"/>
    <w:rsid w:val="001C6CAE"/>
    <w:rsid w:val="001E0E57"/>
    <w:rsid w:val="001E19BE"/>
    <w:rsid w:val="002101FE"/>
    <w:rsid w:val="002169B3"/>
    <w:rsid w:val="00222D56"/>
    <w:rsid w:val="002237C5"/>
    <w:rsid w:val="00234750"/>
    <w:rsid w:val="00240EF3"/>
    <w:rsid w:val="0025686C"/>
    <w:rsid w:val="00260607"/>
    <w:rsid w:val="002873FC"/>
    <w:rsid w:val="002912A0"/>
    <w:rsid w:val="00292EC9"/>
    <w:rsid w:val="0029718F"/>
    <w:rsid w:val="002A79BA"/>
    <w:rsid w:val="002B3621"/>
    <w:rsid w:val="002B5DB2"/>
    <w:rsid w:val="002B6DCD"/>
    <w:rsid w:val="002C21EF"/>
    <w:rsid w:val="002D00E7"/>
    <w:rsid w:val="002E3484"/>
    <w:rsid w:val="002F0424"/>
    <w:rsid w:val="002F39C6"/>
    <w:rsid w:val="003032B5"/>
    <w:rsid w:val="00330722"/>
    <w:rsid w:val="00332AC9"/>
    <w:rsid w:val="003438F0"/>
    <w:rsid w:val="00363FF1"/>
    <w:rsid w:val="00386F40"/>
    <w:rsid w:val="00392F38"/>
    <w:rsid w:val="003A307E"/>
    <w:rsid w:val="003B75E6"/>
    <w:rsid w:val="003C42E4"/>
    <w:rsid w:val="003C71FC"/>
    <w:rsid w:val="003E0850"/>
    <w:rsid w:val="003E74F7"/>
    <w:rsid w:val="003F41A3"/>
    <w:rsid w:val="004169AA"/>
    <w:rsid w:val="00426862"/>
    <w:rsid w:val="00432A71"/>
    <w:rsid w:val="0044728D"/>
    <w:rsid w:val="0046219F"/>
    <w:rsid w:val="00472FAB"/>
    <w:rsid w:val="004D1967"/>
    <w:rsid w:val="004E6BBA"/>
    <w:rsid w:val="004E7186"/>
    <w:rsid w:val="004F7F6B"/>
    <w:rsid w:val="005103A8"/>
    <w:rsid w:val="005140AE"/>
    <w:rsid w:val="00515CB9"/>
    <w:rsid w:val="00551AE4"/>
    <w:rsid w:val="005773C3"/>
    <w:rsid w:val="00580E51"/>
    <w:rsid w:val="005908A8"/>
    <w:rsid w:val="0059471D"/>
    <w:rsid w:val="005B1569"/>
    <w:rsid w:val="005B2D0E"/>
    <w:rsid w:val="005B5947"/>
    <w:rsid w:val="005C48A8"/>
    <w:rsid w:val="005E0F0B"/>
    <w:rsid w:val="005F2953"/>
    <w:rsid w:val="0060030F"/>
    <w:rsid w:val="00600CF9"/>
    <w:rsid w:val="0060431C"/>
    <w:rsid w:val="00615A56"/>
    <w:rsid w:val="0061679A"/>
    <w:rsid w:val="006243B4"/>
    <w:rsid w:val="00624AC6"/>
    <w:rsid w:val="006361B6"/>
    <w:rsid w:val="00646169"/>
    <w:rsid w:val="00650FD2"/>
    <w:rsid w:val="00655BAD"/>
    <w:rsid w:val="00662131"/>
    <w:rsid w:val="006661E4"/>
    <w:rsid w:val="00673797"/>
    <w:rsid w:val="006935C2"/>
    <w:rsid w:val="006B1C3A"/>
    <w:rsid w:val="006C7B6A"/>
    <w:rsid w:val="006D5CF6"/>
    <w:rsid w:val="006F31D6"/>
    <w:rsid w:val="006F3BC1"/>
    <w:rsid w:val="00705AA7"/>
    <w:rsid w:val="00730E56"/>
    <w:rsid w:val="0075031C"/>
    <w:rsid w:val="00750E7B"/>
    <w:rsid w:val="00757923"/>
    <w:rsid w:val="007618FD"/>
    <w:rsid w:val="00764217"/>
    <w:rsid w:val="00764874"/>
    <w:rsid w:val="007679A3"/>
    <w:rsid w:val="00774590"/>
    <w:rsid w:val="007871AF"/>
    <w:rsid w:val="007A1E8B"/>
    <w:rsid w:val="007C3F41"/>
    <w:rsid w:val="007C6D74"/>
    <w:rsid w:val="007C7C42"/>
    <w:rsid w:val="007D1F46"/>
    <w:rsid w:val="007D6731"/>
    <w:rsid w:val="007F7114"/>
    <w:rsid w:val="00807136"/>
    <w:rsid w:val="00826B10"/>
    <w:rsid w:val="008704AA"/>
    <w:rsid w:val="00870EAC"/>
    <w:rsid w:val="00872922"/>
    <w:rsid w:val="008A1DDD"/>
    <w:rsid w:val="008A2EE8"/>
    <w:rsid w:val="008A32D1"/>
    <w:rsid w:val="008C102A"/>
    <w:rsid w:val="008D354C"/>
    <w:rsid w:val="008F3175"/>
    <w:rsid w:val="00911CC3"/>
    <w:rsid w:val="0091329E"/>
    <w:rsid w:val="009351F3"/>
    <w:rsid w:val="0094453B"/>
    <w:rsid w:val="00945DFE"/>
    <w:rsid w:val="009721AC"/>
    <w:rsid w:val="00975C3A"/>
    <w:rsid w:val="009E2ECB"/>
    <w:rsid w:val="00A02CBF"/>
    <w:rsid w:val="00A07400"/>
    <w:rsid w:val="00A10CB0"/>
    <w:rsid w:val="00A148C1"/>
    <w:rsid w:val="00A23BF8"/>
    <w:rsid w:val="00A277F3"/>
    <w:rsid w:val="00A55C09"/>
    <w:rsid w:val="00A605BE"/>
    <w:rsid w:val="00A60CD3"/>
    <w:rsid w:val="00A61A80"/>
    <w:rsid w:val="00A61EA2"/>
    <w:rsid w:val="00A66078"/>
    <w:rsid w:val="00A81EC1"/>
    <w:rsid w:val="00A81EC8"/>
    <w:rsid w:val="00A83DE5"/>
    <w:rsid w:val="00A97C3B"/>
    <w:rsid w:val="00AA0F7E"/>
    <w:rsid w:val="00AA1877"/>
    <w:rsid w:val="00AA641B"/>
    <w:rsid w:val="00AA73B0"/>
    <w:rsid w:val="00AB611A"/>
    <w:rsid w:val="00AC387C"/>
    <w:rsid w:val="00AC7BCC"/>
    <w:rsid w:val="00AD0B9D"/>
    <w:rsid w:val="00AD36BC"/>
    <w:rsid w:val="00B149CE"/>
    <w:rsid w:val="00B35445"/>
    <w:rsid w:val="00B37A21"/>
    <w:rsid w:val="00B432A1"/>
    <w:rsid w:val="00B51617"/>
    <w:rsid w:val="00B915A9"/>
    <w:rsid w:val="00B93625"/>
    <w:rsid w:val="00BD1770"/>
    <w:rsid w:val="00BD5BC3"/>
    <w:rsid w:val="00C077E9"/>
    <w:rsid w:val="00C259C2"/>
    <w:rsid w:val="00C618F7"/>
    <w:rsid w:val="00C73694"/>
    <w:rsid w:val="00C90266"/>
    <w:rsid w:val="00C965F5"/>
    <w:rsid w:val="00CA1A11"/>
    <w:rsid w:val="00CB414C"/>
    <w:rsid w:val="00CB45B8"/>
    <w:rsid w:val="00CB59B0"/>
    <w:rsid w:val="00CC5E96"/>
    <w:rsid w:val="00CC7696"/>
    <w:rsid w:val="00CD0706"/>
    <w:rsid w:val="00CE46C7"/>
    <w:rsid w:val="00CE6338"/>
    <w:rsid w:val="00CF2DB6"/>
    <w:rsid w:val="00D1672B"/>
    <w:rsid w:val="00D20203"/>
    <w:rsid w:val="00D40279"/>
    <w:rsid w:val="00D4330E"/>
    <w:rsid w:val="00D5447C"/>
    <w:rsid w:val="00D62452"/>
    <w:rsid w:val="00DC26A6"/>
    <w:rsid w:val="00DE3117"/>
    <w:rsid w:val="00DF3A77"/>
    <w:rsid w:val="00DF428E"/>
    <w:rsid w:val="00E030AE"/>
    <w:rsid w:val="00E11E5B"/>
    <w:rsid w:val="00E3269E"/>
    <w:rsid w:val="00E36679"/>
    <w:rsid w:val="00E47D4C"/>
    <w:rsid w:val="00E53004"/>
    <w:rsid w:val="00E82099"/>
    <w:rsid w:val="00E831E7"/>
    <w:rsid w:val="00E91C8B"/>
    <w:rsid w:val="00E96850"/>
    <w:rsid w:val="00EA133B"/>
    <w:rsid w:val="00EA38AD"/>
    <w:rsid w:val="00EC248F"/>
    <w:rsid w:val="00EC449B"/>
    <w:rsid w:val="00EC4CBD"/>
    <w:rsid w:val="00EC53D5"/>
    <w:rsid w:val="00EC64CD"/>
    <w:rsid w:val="00F03DEA"/>
    <w:rsid w:val="00F05CCD"/>
    <w:rsid w:val="00F15911"/>
    <w:rsid w:val="00F32DA1"/>
    <w:rsid w:val="00F40E8E"/>
    <w:rsid w:val="00F70434"/>
    <w:rsid w:val="00F91660"/>
    <w:rsid w:val="00F9776E"/>
    <w:rsid w:val="00FA52A8"/>
    <w:rsid w:val="00FC65FF"/>
    <w:rsid w:val="00FD33A2"/>
    <w:rsid w:val="00FD3D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</TotalTime>
  <Pages>10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3900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Sooyoung Kim</cp:lastModifiedBy>
  <cp:revision>2</cp:revision>
  <cp:lastPrinted>2001-05-08T04:49:00Z</cp:lastPrinted>
  <dcterms:created xsi:type="dcterms:W3CDTF">2025-04-13T14:54:00Z</dcterms:created>
  <dcterms:modified xsi:type="dcterms:W3CDTF">2025-04-13T14:54:00Z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