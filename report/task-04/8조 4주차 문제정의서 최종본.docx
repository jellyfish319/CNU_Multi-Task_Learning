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B687" w14:textId="77777777" w:rsidR="00032A93" w:rsidRPr="00982E39" w:rsidRDefault="00032A93">
      <w:pPr>
        <w:pStyle w:val="5"/>
        <w:rPr>
          <w:rFonts w:ascii="바탕체" w:eastAsia="바탕체" w:hAnsi="바탕체"/>
        </w:rPr>
      </w:pPr>
      <w:r w:rsidRPr="00982E39">
        <w:rPr>
          <w:rFonts w:ascii="바탕체" w:eastAsia="바탕체" w:hAnsi="바탕체" w:hint="eastAsia"/>
        </w:rPr>
        <w:t>Project Document</w:t>
      </w:r>
    </w:p>
    <w:p w14:paraId="5FBC4204" w14:textId="10E079F2" w:rsidR="00032A93" w:rsidRPr="00982E39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0CFC0DFA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543D7FB9" w14:textId="77777777" w:rsidR="00032A93" w:rsidRPr="00982E39" w:rsidRDefault="00E81E52">
      <w:pPr>
        <w:pStyle w:val="a9"/>
        <w:spacing w:after="720"/>
        <w:ind w:right="1000"/>
        <w:rPr>
          <w:rFonts w:ascii="바탕체" w:eastAsia="바탕체" w:hAnsi="바탕체"/>
          <w:spacing w:val="0"/>
        </w:rPr>
      </w:pPr>
      <w:r w:rsidRPr="00982E39">
        <w:rPr>
          <w:rFonts w:ascii="바탕체" w:eastAsia="바탕체" w:hAnsi="바탕체" w:hint="eastAsia"/>
          <w:spacing w:val="0"/>
        </w:rPr>
        <w:t>문제정의서(연구개발계획서)</w:t>
      </w:r>
    </w:p>
    <w:p w14:paraId="5659C81A" w14:textId="77777777" w:rsidR="006D5CF6" w:rsidRPr="00982E39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52E2AAB3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4D5E7CDD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CE907F2" w14:textId="4FF27913" w:rsidR="0017605B" w:rsidRDefault="00C61824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성능개선</w:t>
            </w:r>
          </w:p>
        </w:tc>
      </w:tr>
    </w:tbl>
    <w:p w14:paraId="5CBB826C" w14:textId="77777777" w:rsidR="006D5CF6" w:rsidRPr="00982E39" w:rsidRDefault="006D5CF6" w:rsidP="006D5CF6">
      <w:pPr>
        <w:rPr>
          <w:rFonts w:ascii="바탕체" w:eastAsia="바탕체" w:hAnsi="바탕체"/>
        </w:rPr>
      </w:pPr>
    </w:p>
    <w:p w14:paraId="20874A92" w14:textId="77777777" w:rsidR="00E11E5B" w:rsidRPr="00982E39" w:rsidRDefault="00E11E5B" w:rsidP="006D5CF6">
      <w:pPr>
        <w:rPr>
          <w:rFonts w:ascii="바탕체" w:eastAsia="바탕체" w:hAnsi="바탕체"/>
        </w:rPr>
      </w:pPr>
    </w:p>
    <w:p w14:paraId="014474A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A3B9ADC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BB0B740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6572E29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036AF07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8975DD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21F7064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CB9769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208392F" w14:textId="39C8EC8C" w:rsidR="00FA52A8" w:rsidRPr="00982E39" w:rsidRDefault="005B0D67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08</w:t>
      </w:r>
      <w:r w:rsidR="00FA52A8" w:rsidRPr="00982E39">
        <w:rPr>
          <w:rFonts w:ascii="바탕체" w:eastAsia="바탕체" w:hAnsi="바탕체" w:hint="eastAsia"/>
        </w:rPr>
        <w:t xml:space="preserve"> 조</w:t>
      </w:r>
    </w:p>
    <w:p w14:paraId="608672E0" w14:textId="77777777" w:rsidR="00FA52A8" w:rsidRPr="00982E39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3B0ECD91" w14:textId="2753C02D" w:rsidR="00FA52A8" w:rsidRDefault="00C61824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202001156 김수영</w:t>
      </w:r>
    </w:p>
    <w:p w14:paraId="4A087760" w14:textId="4F03F95F" w:rsidR="00C61824" w:rsidRDefault="00C61824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202002510 송재현</w:t>
      </w:r>
    </w:p>
    <w:p w14:paraId="28BA760D" w14:textId="77777777" w:rsidR="00C61824" w:rsidRPr="00982E39" w:rsidRDefault="00C61824" w:rsidP="00FA52A8">
      <w:pPr>
        <w:ind w:firstLineChars="1984" w:firstLine="3968"/>
        <w:rPr>
          <w:rFonts w:ascii="바탕체" w:eastAsia="바탕체" w:hAnsi="바탕체"/>
        </w:rPr>
      </w:pPr>
    </w:p>
    <w:p w14:paraId="41F10054" w14:textId="7AA364F9" w:rsidR="00FA52A8" w:rsidRPr="00982E39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982E3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982E39">
        <w:rPr>
          <w:rFonts w:ascii="바탕체" w:eastAsia="바탕체" w:hAnsi="바탕체" w:hint="eastAsia"/>
        </w:rPr>
        <w:t>지도교수:</w:t>
      </w:r>
      <w:r w:rsidRPr="00982E39">
        <w:rPr>
          <w:rFonts w:ascii="바탕체" w:eastAsia="바탕체" w:hAnsi="바탕체"/>
        </w:rPr>
        <w:t xml:space="preserve"> </w:t>
      </w:r>
      <w:r w:rsidR="00134725">
        <w:rPr>
          <w:rFonts w:ascii="바탕체" w:eastAsia="바탕체" w:hAnsi="바탕체" w:hint="eastAsia"/>
        </w:rPr>
        <w:t>이종률</w:t>
      </w:r>
      <w:r w:rsidRPr="00982E39">
        <w:rPr>
          <w:rFonts w:ascii="바탕체" w:eastAsia="바탕체" w:hAnsi="바탕체" w:hint="eastAsia"/>
        </w:rPr>
        <w:t xml:space="preserve"> 교수님</w:t>
      </w:r>
      <w:r w:rsidR="00995866" w:rsidRPr="00982E39">
        <w:rPr>
          <w:rFonts w:ascii="바탕체" w:eastAsia="바탕체" w:hAnsi="바탕체" w:hint="eastAsia"/>
        </w:rPr>
        <w:t xml:space="preserve"> </w:t>
      </w:r>
      <w:r w:rsidR="00995866" w:rsidRPr="00982E39">
        <w:rPr>
          <w:rFonts w:ascii="바탕체" w:eastAsia="바탕체" w:hAnsi="바탕체"/>
        </w:rPr>
        <w:t>(</w:t>
      </w:r>
      <w:r w:rsidR="00995866" w:rsidRPr="00982E39">
        <w:rPr>
          <w:rFonts w:ascii="바탕체" w:eastAsia="바탕체" w:hAnsi="바탕체" w:hint="eastAsia"/>
        </w:rPr>
        <w:t>서명)</w:t>
      </w:r>
    </w:p>
    <w:p w14:paraId="55A66963" w14:textId="77777777" w:rsidR="00032A93" w:rsidRPr="00982E39" w:rsidRDefault="00F106F6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="00032A93" w:rsidRPr="00982E39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250"/>
        <w:gridCol w:w="1373"/>
      </w:tblGrid>
      <w:tr w:rsidR="00032A93" w:rsidRPr="00982E39" w14:paraId="0EA895F5" w14:textId="77777777" w:rsidTr="00134725">
        <w:tc>
          <w:tcPr>
            <w:tcW w:w="645" w:type="dxa"/>
            <w:shd w:val="clear" w:color="auto" w:fill="B3B3B3"/>
          </w:tcPr>
          <w:p w14:paraId="6C25D0C1" w14:textId="77777777" w:rsidR="00032A93" w:rsidRPr="00982E39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01C67B7F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250" w:type="dxa"/>
            <w:shd w:val="clear" w:color="auto" w:fill="B3B3B3"/>
          </w:tcPr>
          <w:p w14:paraId="367C6285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373" w:type="dxa"/>
            <w:shd w:val="clear" w:color="auto" w:fill="B3B3B3"/>
          </w:tcPr>
          <w:p w14:paraId="5CDC68AD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982E39" w14:paraId="529387BD" w14:textId="77777777" w:rsidTr="00134725">
        <w:tc>
          <w:tcPr>
            <w:tcW w:w="645" w:type="dxa"/>
          </w:tcPr>
          <w:p w14:paraId="748D9B10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982E39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7782A474" w14:textId="32890C7A" w:rsidR="00032A93" w:rsidRPr="00982E39" w:rsidRDefault="00995866">
            <w:pPr>
              <w:rPr>
                <w:rFonts w:ascii="바탕체" w:eastAsia="바탕체" w:hAnsi="바탕체"/>
                <w:spacing w:val="-20"/>
              </w:rPr>
            </w:pPr>
            <w:r w:rsidRPr="00982E39">
              <w:rPr>
                <w:rFonts w:ascii="바탕체" w:eastAsia="바탕체" w:hAnsi="바탕체" w:hint="eastAsia"/>
                <w:spacing w:val="-20"/>
              </w:rPr>
              <w:t>20</w:t>
            </w:r>
            <w:r w:rsidRPr="00982E39">
              <w:rPr>
                <w:rFonts w:ascii="바탕체" w:eastAsia="바탕체" w:hAnsi="바탕체"/>
                <w:spacing w:val="-20"/>
              </w:rPr>
              <w:t>2</w:t>
            </w:r>
            <w:r w:rsidR="00C61824">
              <w:rPr>
                <w:rFonts w:ascii="바탕체" w:eastAsia="바탕체" w:hAnsi="바탕체" w:hint="eastAsia"/>
                <w:spacing w:val="-20"/>
              </w:rPr>
              <w:t>5</w:t>
            </w:r>
            <w:r w:rsidRPr="00982E39">
              <w:rPr>
                <w:rFonts w:ascii="바탕체" w:eastAsia="바탕체" w:hAnsi="바탕체" w:hint="eastAsia"/>
                <w:spacing w:val="-20"/>
              </w:rPr>
              <w:t>/0</w:t>
            </w:r>
            <w:r w:rsidR="00C61824">
              <w:rPr>
                <w:rFonts w:ascii="바탕체" w:eastAsia="바탕체" w:hAnsi="바탕체" w:hint="eastAsia"/>
                <w:spacing w:val="-20"/>
              </w:rPr>
              <w:t>4</w:t>
            </w:r>
            <w:r w:rsidR="001156B5" w:rsidRPr="00982E39">
              <w:rPr>
                <w:rFonts w:ascii="바탕체" w:eastAsia="바탕체" w:hAnsi="바탕체" w:hint="eastAsia"/>
                <w:spacing w:val="-20"/>
              </w:rPr>
              <w:t>/</w:t>
            </w:r>
            <w:r w:rsidR="008A1DDD" w:rsidRPr="00982E39">
              <w:rPr>
                <w:rFonts w:ascii="바탕체" w:eastAsia="바탕체" w:hAnsi="바탕체" w:hint="eastAsia"/>
                <w:spacing w:val="-20"/>
              </w:rPr>
              <w:t>0</w:t>
            </w:r>
            <w:r w:rsidR="00C61824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5250" w:type="dxa"/>
          </w:tcPr>
          <w:p w14:paraId="69EBE8B4" w14:textId="03D0D985" w:rsidR="00032A93" w:rsidRPr="00982E39" w:rsidRDefault="00AD4065" w:rsidP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1,2 문단 작성</w:t>
            </w:r>
          </w:p>
        </w:tc>
        <w:tc>
          <w:tcPr>
            <w:tcW w:w="1373" w:type="dxa"/>
          </w:tcPr>
          <w:p w14:paraId="1A4B3741" w14:textId="5BE0248C" w:rsidR="00032A93" w:rsidRPr="00982E39" w:rsidRDefault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</w:t>
            </w:r>
          </w:p>
        </w:tc>
      </w:tr>
      <w:tr w:rsidR="00032A93" w:rsidRPr="00982E39" w14:paraId="3EF996EC" w14:textId="77777777" w:rsidTr="00134725">
        <w:tc>
          <w:tcPr>
            <w:tcW w:w="645" w:type="dxa"/>
          </w:tcPr>
          <w:p w14:paraId="00CB304F" w14:textId="40E6EE51" w:rsidR="00032A93" w:rsidRPr="00982E39" w:rsidRDefault="00AD4065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0E090797" w14:textId="7F3C1D35" w:rsidR="00032A93" w:rsidRPr="00982E39" w:rsidRDefault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2025/04/02</w:t>
            </w:r>
          </w:p>
        </w:tc>
        <w:tc>
          <w:tcPr>
            <w:tcW w:w="5250" w:type="dxa"/>
          </w:tcPr>
          <w:p w14:paraId="0B74EAE0" w14:textId="472DBE39" w:rsidR="00032A93" w:rsidRPr="00982E39" w:rsidRDefault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3,4 ,6문단 작성</w:t>
            </w:r>
          </w:p>
        </w:tc>
        <w:tc>
          <w:tcPr>
            <w:tcW w:w="1373" w:type="dxa"/>
          </w:tcPr>
          <w:p w14:paraId="1F634923" w14:textId="2BE84DC9" w:rsidR="00032A93" w:rsidRPr="00982E39" w:rsidRDefault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</w:t>
            </w:r>
          </w:p>
        </w:tc>
      </w:tr>
      <w:tr w:rsidR="00032A93" w:rsidRPr="00982E39" w14:paraId="58F72059" w14:textId="77777777" w:rsidTr="00134725">
        <w:tc>
          <w:tcPr>
            <w:tcW w:w="645" w:type="dxa"/>
          </w:tcPr>
          <w:p w14:paraId="081FBDB5" w14:textId="696592F9" w:rsidR="00032A93" w:rsidRPr="00982E39" w:rsidRDefault="00134725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44BD7C14" w14:textId="3C9D5807" w:rsidR="00032A93" w:rsidRPr="00982E39" w:rsidRDefault="0013472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2025/04/04</w:t>
            </w:r>
          </w:p>
        </w:tc>
        <w:tc>
          <w:tcPr>
            <w:tcW w:w="5250" w:type="dxa"/>
          </w:tcPr>
          <w:p w14:paraId="344DF55D" w14:textId="4E89DE79" w:rsidR="00032A93" w:rsidRPr="00982E39" w:rsidRDefault="0013472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5</w:t>
            </w:r>
            <w:r w:rsidR="00E62F4D">
              <w:rPr>
                <w:rFonts w:ascii="바탕체" w:eastAsia="바탕체" w:hAnsi="바탕체" w:hint="eastAsia"/>
                <w:spacing w:val="-20"/>
              </w:rPr>
              <w:t>문</w:t>
            </w:r>
            <w:r>
              <w:rPr>
                <w:rFonts w:ascii="바탕체" w:eastAsia="바탕체" w:hAnsi="바탕체" w:hint="eastAsia"/>
                <w:spacing w:val="-20"/>
              </w:rPr>
              <w:t>단 작성</w:t>
            </w:r>
          </w:p>
        </w:tc>
        <w:tc>
          <w:tcPr>
            <w:tcW w:w="1373" w:type="dxa"/>
          </w:tcPr>
          <w:p w14:paraId="2DCAD26B" w14:textId="53600D19" w:rsidR="00032A93" w:rsidRPr="00982E39" w:rsidRDefault="0013472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032A93" w:rsidRPr="00982E39" w14:paraId="2ED0F8DD" w14:textId="77777777" w:rsidTr="00134725">
        <w:tc>
          <w:tcPr>
            <w:tcW w:w="645" w:type="dxa"/>
          </w:tcPr>
          <w:p w14:paraId="1BA0C921" w14:textId="02CDA261" w:rsidR="00032A93" w:rsidRPr="00982E39" w:rsidRDefault="00134725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4</w:t>
            </w:r>
          </w:p>
        </w:tc>
        <w:tc>
          <w:tcPr>
            <w:tcW w:w="1434" w:type="dxa"/>
          </w:tcPr>
          <w:p w14:paraId="0250C5D1" w14:textId="7930CAA7" w:rsidR="00032A93" w:rsidRPr="00982E39" w:rsidRDefault="0013472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2025/04/04</w:t>
            </w:r>
          </w:p>
        </w:tc>
        <w:tc>
          <w:tcPr>
            <w:tcW w:w="5250" w:type="dxa"/>
          </w:tcPr>
          <w:p w14:paraId="6FC199B2" w14:textId="606C422A" w:rsidR="00032A93" w:rsidRPr="00982E39" w:rsidRDefault="0013472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최종 검토 및 Refer</w:t>
            </w:r>
            <w:r w:rsidR="00BE587B">
              <w:rPr>
                <w:rFonts w:ascii="바탕체" w:eastAsia="바탕체" w:hAnsi="바탕체" w:hint="eastAsia"/>
                <w:spacing w:val="-20"/>
              </w:rPr>
              <w:t>e</w:t>
            </w:r>
            <w:r>
              <w:rPr>
                <w:rFonts w:ascii="바탕체" w:eastAsia="바탕체" w:hAnsi="바탕체" w:hint="eastAsia"/>
                <w:spacing w:val="-20"/>
              </w:rPr>
              <w:t>n</w:t>
            </w:r>
            <w:r w:rsidR="00BE587B">
              <w:rPr>
                <w:rFonts w:ascii="바탕체" w:eastAsia="바탕체" w:hAnsi="바탕체" w:hint="eastAsia"/>
                <w:spacing w:val="-20"/>
              </w:rPr>
              <w:t>c</w:t>
            </w:r>
            <w:r>
              <w:rPr>
                <w:rFonts w:ascii="바탕체" w:eastAsia="바탕체" w:hAnsi="바탕체" w:hint="eastAsia"/>
                <w:spacing w:val="-20"/>
              </w:rPr>
              <w:t>e 작성</w:t>
            </w:r>
          </w:p>
        </w:tc>
        <w:tc>
          <w:tcPr>
            <w:tcW w:w="1373" w:type="dxa"/>
          </w:tcPr>
          <w:p w14:paraId="71323966" w14:textId="1B9E3944" w:rsidR="00032A93" w:rsidRPr="00982E39" w:rsidRDefault="0013472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김수영, 송재현</w:t>
            </w:r>
          </w:p>
        </w:tc>
      </w:tr>
    </w:tbl>
    <w:p w14:paraId="21E80509" w14:textId="77777777" w:rsidR="00032A93" w:rsidRPr="00982E39" w:rsidRDefault="00032A93">
      <w:pPr>
        <w:rPr>
          <w:rFonts w:ascii="바탕체" w:eastAsia="바탕체" w:hAnsi="바탕체"/>
          <w:spacing w:val="-20"/>
        </w:rPr>
      </w:pPr>
    </w:p>
    <w:p w14:paraId="5D160070" w14:textId="77777777" w:rsidR="00032A93" w:rsidRPr="00982E39" w:rsidRDefault="00032A93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Pr="00982E39">
        <w:rPr>
          <w:rFonts w:ascii="바탕체" w:eastAsia="바탕체" w:hAnsi="바탕체" w:hint="eastAsia"/>
        </w:rPr>
        <w:lastRenderedPageBreak/>
        <w:t>Table of Contents</w:t>
      </w:r>
    </w:p>
    <w:p w14:paraId="777F3E4F" w14:textId="3EAF91DA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hyperlink w:anchor="_Toc194347247" w:history="1">
        <w:r w:rsidRPr="00E75480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필요성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8652B6" w14:textId="786C4A4F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48" w:history="1">
        <w:r w:rsidRPr="00E75480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목표 및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FED41" w14:textId="5964BEDF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49" w:history="1">
        <w:r w:rsidRPr="00E75480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이해당사자 인터뷰/ 설문 인사이트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DDA7FD" w14:textId="2AAFE7AA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0" w:history="1">
        <w:r w:rsidRPr="00E75480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기대 효과 및 향후 확장 가능성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82526D" w14:textId="5EF8B411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1" w:history="1">
        <w:r w:rsidRPr="00E75480">
          <w:rPr>
            <w:rStyle w:val="af"/>
            <w:rFonts w:ascii="바탕체" w:eastAsia="바탕체" w:hAnsi="바탕체"/>
            <w:noProof/>
          </w:rPr>
          <w:t>5.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추진전략 및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A0FE4E" w14:textId="37FA9330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2" w:history="1">
        <w:r w:rsidRPr="00E75480">
          <w:rPr>
            <w:rStyle w:val="af"/>
            <w:rFonts w:ascii="바탕체" w:eastAsia="바탕체" w:hAnsi="바탕체"/>
            <w:noProof/>
          </w:rPr>
          <w:t>6.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48E6F4" w14:textId="097CA885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3" w:history="1">
        <w:r w:rsidRPr="00E75480">
          <w:rPr>
            <w:rStyle w:val="af"/>
            <w:rFonts w:ascii="바탕체" w:eastAsia="바탕체" w:hAnsi="바탕체"/>
            <w:noProof/>
          </w:rPr>
          <w:t>7.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참고문헌(Reference)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4137B4" w14:textId="30D0F8B5" w:rsidR="002C5DA9" w:rsidRPr="00982E39" w:rsidRDefault="000D088F" w:rsidP="002C5DA9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344EFDF1" w14:textId="05F1204F" w:rsidR="00032A93" w:rsidRPr="00982E39" w:rsidRDefault="00032A93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Pr="00982E39">
        <w:rPr>
          <w:rFonts w:ascii="바탕체" w:eastAsia="바탕체" w:hAnsi="바탕체" w:hint="eastAsia"/>
        </w:rPr>
        <w:lastRenderedPageBreak/>
        <w:t>List of Figure</w:t>
      </w:r>
    </w:p>
    <w:p w14:paraId="324D2BC3" w14:textId="23BF00CC" w:rsidR="004E7481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 w:val="22"/>
        </w:rPr>
      </w:pPr>
      <w:r w:rsidRPr="00982E39">
        <w:rPr>
          <w:rFonts w:ascii="바탕체" w:eastAsia="바탕체" w:hAnsi="바탕체"/>
        </w:rPr>
        <w:fldChar w:fldCharType="begin"/>
      </w:r>
      <w:r w:rsidR="002A79BA" w:rsidRPr="00982E39">
        <w:rPr>
          <w:rFonts w:ascii="바탕체" w:eastAsia="바탕체" w:hAnsi="바탕체"/>
        </w:rPr>
        <w:instrText xml:space="preserve"> TOC \h \z \c "그림" </w:instrText>
      </w:r>
      <w:r w:rsidRPr="00982E39">
        <w:rPr>
          <w:rFonts w:ascii="바탕체" w:eastAsia="바탕체" w:hAnsi="바탕체"/>
        </w:rPr>
        <w:fldChar w:fldCharType="separate"/>
      </w:r>
      <w:hyperlink w:anchor="_Toc194707336" w:history="1">
        <w:r w:rsidR="004E7481" w:rsidRPr="000C72DD">
          <w:rPr>
            <w:rStyle w:val="af"/>
            <w:noProof/>
          </w:rPr>
          <w:t>그림</w:t>
        </w:r>
        <w:r w:rsidR="004E7481" w:rsidRPr="000C72DD">
          <w:rPr>
            <w:rStyle w:val="af"/>
            <w:noProof/>
          </w:rPr>
          <w:t xml:space="preserve"> 1 </w:t>
        </w:r>
        <w:r w:rsidR="004E7481" w:rsidRPr="000C72DD">
          <w:rPr>
            <w:rStyle w:val="af"/>
            <w:noProof/>
          </w:rPr>
          <w:t>브레인스토밍</w:t>
        </w:r>
        <w:r w:rsidR="004E7481">
          <w:rPr>
            <w:noProof/>
            <w:webHidden/>
          </w:rPr>
          <w:tab/>
        </w:r>
        <w:r w:rsidR="004E7481">
          <w:rPr>
            <w:noProof/>
            <w:webHidden/>
          </w:rPr>
          <w:fldChar w:fldCharType="begin"/>
        </w:r>
        <w:r w:rsidR="004E7481">
          <w:rPr>
            <w:noProof/>
            <w:webHidden/>
          </w:rPr>
          <w:instrText xml:space="preserve"> PAGEREF _Toc194707336 \h </w:instrText>
        </w:r>
        <w:r w:rsidR="004E7481">
          <w:rPr>
            <w:noProof/>
            <w:webHidden/>
          </w:rPr>
        </w:r>
        <w:r w:rsidR="004E7481"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8</w:t>
        </w:r>
        <w:r w:rsidR="004E7481">
          <w:rPr>
            <w:noProof/>
            <w:webHidden/>
          </w:rPr>
          <w:fldChar w:fldCharType="end"/>
        </w:r>
      </w:hyperlink>
    </w:p>
    <w:p w14:paraId="5594B413" w14:textId="7A669948" w:rsidR="004E7481" w:rsidRDefault="004E7481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 w:val="22"/>
        </w:rPr>
      </w:pPr>
      <w:hyperlink w:anchor="_Toc194707337" w:history="1">
        <w:r w:rsidRPr="000C72DD">
          <w:rPr>
            <w:rStyle w:val="af"/>
            <w:noProof/>
          </w:rPr>
          <w:t>그림</w:t>
        </w:r>
        <w:r w:rsidRPr="000C72DD">
          <w:rPr>
            <w:rStyle w:val="af"/>
            <w:noProof/>
          </w:rPr>
          <w:t xml:space="preserve"> 2 </w:t>
        </w:r>
        <w:r w:rsidRPr="000C72DD">
          <w:rPr>
            <w:rStyle w:val="af"/>
            <w:noProof/>
          </w:rPr>
          <w:t>설문</w:t>
        </w:r>
        <w:r w:rsidRPr="000C72DD">
          <w:rPr>
            <w:rStyle w:val="af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_Toc194707337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CD2DBF" w14:textId="79E52DAF" w:rsidR="004E7481" w:rsidRDefault="004E7481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 w:val="22"/>
        </w:rPr>
      </w:pPr>
      <w:hyperlink w:anchor="_Toc194707338" w:history="1">
        <w:r w:rsidRPr="000C72DD">
          <w:rPr>
            <w:rStyle w:val="af"/>
            <w:noProof/>
          </w:rPr>
          <w:t>그림</w:t>
        </w:r>
        <w:r w:rsidRPr="000C72DD">
          <w:rPr>
            <w:rStyle w:val="af"/>
            <w:noProof/>
          </w:rPr>
          <w:t xml:space="preserve"> 3 </w:t>
        </w:r>
        <w:r w:rsidRPr="000C72DD">
          <w:rPr>
            <w:rStyle w:val="af"/>
            <w:noProof/>
          </w:rPr>
          <w:t>설문</w:t>
        </w:r>
        <w:r w:rsidRPr="000C72DD">
          <w:rPr>
            <w:rStyle w:val="af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_Toc194707338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60C0FF" w14:textId="4562CA1B" w:rsidR="004E7481" w:rsidRDefault="004E7481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 w:val="22"/>
        </w:rPr>
      </w:pPr>
      <w:hyperlink w:anchor="_Toc194707339" w:history="1">
        <w:r w:rsidRPr="000C72DD">
          <w:rPr>
            <w:rStyle w:val="af"/>
            <w:noProof/>
          </w:rPr>
          <w:t>그림</w:t>
        </w:r>
        <w:r w:rsidRPr="000C72DD">
          <w:rPr>
            <w:rStyle w:val="af"/>
            <w:noProof/>
          </w:rPr>
          <w:t xml:space="preserve"> 4 </w:t>
        </w:r>
        <w:r w:rsidRPr="000C72DD">
          <w:rPr>
            <w:rStyle w:val="af"/>
            <w:noProof/>
          </w:rPr>
          <w:t>설문</w:t>
        </w:r>
        <w:r w:rsidRPr="000C72DD">
          <w:rPr>
            <w:rStyle w:val="af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_Toc194707339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D8AA7D" w14:textId="12191B8F" w:rsidR="004E7481" w:rsidRDefault="004E7481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 w:val="22"/>
        </w:rPr>
      </w:pPr>
      <w:hyperlink w:anchor="_Toc194707340" w:history="1">
        <w:r w:rsidRPr="000C72DD">
          <w:rPr>
            <w:rStyle w:val="af"/>
            <w:noProof/>
          </w:rPr>
          <w:t>그림</w:t>
        </w:r>
        <w:r w:rsidRPr="000C72DD">
          <w:rPr>
            <w:rStyle w:val="af"/>
            <w:noProof/>
          </w:rPr>
          <w:t xml:space="preserve"> 5 </w:t>
        </w:r>
        <w:r w:rsidRPr="000C72DD">
          <w:rPr>
            <w:rStyle w:val="af"/>
            <w:noProof/>
          </w:rPr>
          <w:t>설문</w:t>
        </w:r>
        <w:r w:rsidRPr="000C72DD">
          <w:rPr>
            <w:rStyle w:val="af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_Toc194707340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1B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5D8505" w14:textId="07944321" w:rsidR="00032A93" w:rsidRPr="00982E39" w:rsidRDefault="002B5DB2" w:rsidP="004E7481">
      <w:pPr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fldChar w:fldCharType="end"/>
      </w:r>
    </w:p>
    <w:p w14:paraId="080BF977" w14:textId="708F6150" w:rsidR="00D37C34" w:rsidRPr="002C5DA9" w:rsidRDefault="00032A93" w:rsidP="0030185B">
      <w:pPr>
        <w:pStyle w:val="10"/>
        <w:spacing w:before="540"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bookmarkStart w:id="0" w:name="_Toc194347247"/>
      <w:r w:rsidR="00840D51" w:rsidRPr="00982E39">
        <w:rPr>
          <w:rFonts w:ascii="바탕체" w:eastAsia="바탕체" w:hAnsi="바탕체" w:hint="eastAsia"/>
        </w:rPr>
        <w:lastRenderedPageBreak/>
        <w:t>연구 개발의 필요성</w:t>
      </w:r>
      <w:bookmarkEnd w:id="0"/>
    </w:p>
    <w:p w14:paraId="4C29B1CC" w14:textId="21BC4E36" w:rsidR="002C5DA9" w:rsidRDefault="00C61824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Multi-Task Learning(</w:t>
      </w:r>
      <w:r w:rsidR="006B4639">
        <w:rPr>
          <w:rFonts w:ascii="바탕체" w:eastAsia="바탕체" w:hAnsi="바탕체" w:hint="eastAsia"/>
        </w:rPr>
        <w:t xml:space="preserve">다중 작업 학습, </w:t>
      </w:r>
      <w:r>
        <w:rPr>
          <w:rFonts w:ascii="바탕체" w:eastAsia="바탕체" w:hAnsi="바탕체" w:hint="eastAsia"/>
        </w:rPr>
        <w:t xml:space="preserve">이하 MTL)은 여러 작업을 동시에 학습시켜 작업 간의 공통점과 </w:t>
      </w:r>
      <w:proofErr w:type="spellStart"/>
      <w:r>
        <w:rPr>
          <w:rFonts w:ascii="바탕체" w:eastAsia="바탕체" w:hAnsi="바탕체" w:hint="eastAsia"/>
        </w:rPr>
        <w:t>차이즘을</w:t>
      </w:r>
      <w:proofErr w:type="spellEnd"/>
      <w:r>
        <w:rPr>
          <w:rFonts w:ascii="바탕체" w:eastAsia="바탕체" w:hAnsi="바탕체" w:hint="eastAsia"/>
        </w:rPr>
        <w:t xml:space="preserve"> 활용해 최종적으로 각각의 작업들에 대한 성능을 높이려는 기계학습 분야의 패러다임이다. MTL의 주요 특징으로는 다음과 같다.</w:t>
      </w:r>
    </w:p>
    <w:p w14:paraId="7659D53C" w14:textId="77777777" w:rsidR="00C61824" w:rsidRPr="004D6F9A" w:rsidRDefault="00C61824" w:rsidP="00C61824">
      <w:pPr>
        <w:numPr>
          <w:ilvl w:val="0"/>
          <w:numId w:val="37"/>
        </w:numPr>
        <w:rPr>
          <w:rFonts w:ascii="바탕체" w:eastAsia="바탕체" w:cs="굴림"/>
          <w:b/>
          <w:bCs/>
          <w:color w:val="000000"/>
          <w:kern w:val="0"/>
          <w:szCs w:val="20"/>
        </w:rPr>
      </w:pPr>
      <w:r w:rsidRPr="004D6F9A">
        <w:rPr>
          <w:rFonts w:ascii="바탕체" w:eastAsia="바탕체" w:cs="굴림" w:hint="eastAsia"/>
          <w:bCs/>
          <w:color w:val="000000"/>
          <w:kern w:val="0"/>
          <w:szCs w:val="20"/>
        </w:rPr>
        <w:t>MTL은 귀납적 전이(inductive transfer)이다.</w:t>
      </w:r>
      <w:r w:rsidRPr="004D6F9A">
        <w:rPr>
          <w:rFonts w:ascii="바탕체" w:eastAsia="바탕체" w:cs="굴림" w:hint="eastAsia"/>
          <w:b/>
          <w:bCs/>
          <w:color w:val="000000"/>
          <w:kern w:val="0"/>
          <w:szCs w:val="20"/>
        </w:rPr>
        <w:t> </w:t>
      </w:r>
    </w:p>
    <w:p w14:paraId="6F5649B8" w14:textId="1E4BCDD2" w:rsidR="00C61824" w:rsidRPr="004D6F9A" w:rsidRDefault="00C61824" w:rsidP="00C61824">
      <w:pPr>
        <w:numPr>
          <w:ilvl w:val="0"/>
          <w:numId w:val="38"/>
        </w:numPr>
        <w:rPr>
          <w:rFonts w:ascii="바탕체" w:eastAsia="바탕체" w:cs="굴림"/>
          <w:b/>
          <w:bCs/>
          <w:color w:val="000000"/>
          <w:kern w:val="0"/>
          <w:szCs w:val="20"/>
        </w:rPr>
      </w:pPr>
      <w:r w:rsidRPr="004D6F9A">
        <w:rPr>
          <w:rFonts w:ascii="바탕체" w:eastAsia="바탕체" w:cs="굴림" w:hint="eastAsia"/>
          <w:bCs/>
          <w:color w:val="000000"/>
          <w:kern w:val="0"/>
          <w:szCs w:val="20"/>
        </w:rPr>
        <w:t>병렬적으로 학습이 진행된다.</w:t>
      </w:r>
      <w:r>
        <w:rPr>
          <w:rStyle w:val="afb"/>
          <w:rFonts w:ascii="바탕체" w:eastAsia="바탕체" w:cs="굴림"/>
          <w:bCs/>
          <w:color w:val="000000"/>
          <w:kern w:val="0"/>
          <w:szCs w:val="20"/>
        </w:rPr>
        <w:footnoteReference w:id="1"/>
      </w:r>
    </w:p>
    <w:p w14:paraId="78E136C4" w14:textId="074FB8E9" w:rsidR="008F0A11" w:rsidRPr="008F0A11" w:rsidRDefault="006B4639" w:rsidP="00130248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MTL은 관련된 작업 간에 표현 혹은 지식을 공유함으로써(shared representation) 원래 작업에서 모델의 일반화 능력을 향상시킬 수 있으며, 이러한 접근 방식이 MTL의 주요 개념이다.</w:t>
      </w:r>
      <w:r w:rsidR="00D10C34">
        <w:rPr>
          <w:rFonts w:ascii="바탕체" w:eastAsia="바탕체" w:hAnsi="바탕체" w:hint="eastAsia"/>
        </w:rPr>
        <w:t xml:space="preserve"> </w:t>
      </w:r>
      <w:r w:rsidR="00330BBF">
        <w:rPr>
          <w:rFonts w:ascii="바탕체" w:eastAsia="바탕체" w:hAnsi="바탕체"/>
        </w:rPr>
        <w:br/>
      </w:r>
      <w:r w:rsidR="00330BBF">
        <w:rPr>
          <w:rFonts w:ascii="바탕체" w:eastAsia="바탕체" w:hAnsi="바탕체"/>
        </w:rPr>
        <w:br/>
      </w:r>
      <w:r w:rsidR="00D10C34">
        <w:rPr>
          <w:rFonts w:ascii="바탕체" w:eastAsia="바탕체" w:hAnsi="바탕체" w:hint="eastAsia"/>
        </w:rPr>
        <w:t>MTL의 주요 장점으로는</w:t>
      </w:r>
      <w:r w:rsidR="00D10C34">
        <w:rPr>
          <w:rFonts w:ascii="바탕체" w:eastAsia="바탕체" w:hAnsi="바탕체"/>
        </w:rPr>
        <w:t>“</w:t>
      </w:r>
      <w:r w:rsidR="00D10C34">
        <w:rPr>
          <w:rFonts w:ascii="바탕체" w:eastAsia="바탕체" w:hAnsi="바탕체" w:hint="eastAsia"/>
        </w:rPr>
        <w:t>일반화</w:t>
      </w:r>
      <w:r w:rsidR="00D10C34">
        <w:rPr>
          <w:rFonts w:ascii="바탕체" w:eastAsia="바탕체" w:hAnsi="바탕체"/>
        </w:rPr>
        <w:t>”</w:t>
      </w:r>
      <w:r w:rsidR="00D10C34">
        <w:rPr>
          <w:rFonts w:ascii="바탕체" w:eastAsia="바탕체" w:hAnsi="바탕체" w:hint="eastAsia"/>
        </w:rPr>
        <w:t xml:space="preserve">와 </w:t>
      </w:r>
      <w:r w:rsidR="00D10C34">
        <w:rPr>
          <w:rFonts w:ascii="바탕체" w:eastAsia="바탕체" w:hAnsi="바탕체"/>
        </w:rPr>
        <w:t>“</w:t>
      </w:r>
      <w:r w:rsidR="00D10C34">
        <w:rPr>
          <w:rFonts w:ascii="바탕체" w:eastAsia="바탕체" w:hAnsi="바탕체" w:hint="eastAsia"/>
        </w:rPr>
        <w:t>경량화</w:t>
      </w:r>
      <w:r w:rsidR="00D10C34">
        <w:rPr>
          <w:rFonts w:ascii="바탕체" w:eastAsia="바탕체" w:hAnsi="바탕체"/>
        </w:rPr>
        <w:t>”</w:t>
      </w:r>
      <w:r w:rsidR="00D10C34">
        <w:rPr>
          <w:rFonts w:ascii="바탕체" w:eastAsia="바탕체" w:hAnsi="바탕체" w:hint="eastAsia"/>
        </w:rPr>
        <w:t>이다.</w:t>
      </w:r>
      <w:r w:rsidR="00330BBF">
        <w:rPr>
          <w:rFonts w:ascii="바탕체" w:eastAsia="바탕체" w:hAnsi="바탕체" w:hint="eastAsia"/>
        </w:rPr>
        <w:t xml:space="preserve"> 앞서 말하였듯이 MTL은 관련된 작업 간에 공유된 표현을 학습하는 것이 주요 개념임을 말하였다. 또한, </w:t>
      </w:r>
      <w:r w:rsidR="008F0A11">
        <w:rPr>
          <w:rFonts w:ascii="바탕체" w:eastAsia="바탕체" w:hAnsi="바탕체" w:hint="eastAsia"/>
        </w:rPr>
        <w:t>MTL은 일반화라는 특징 덕분에</w:t>
      </w:r>
      <w:r w:rsidR="00330BBF">
        <w:rPr>
          <w:rFonts w:ascii="바탕체" w:eastAsia="바탕체" w:hAnsi="바탕체" w:hint="eastAsia"/>
        </w:rPr>
        <w:t xml:space="preserve"> 단일 작업 학습 보다</w:t>
      </w:r>
      <w:r w:rsidR="008F0A11">
        <w:rPr>
          <w:rFonts w:ascii="바탕체" w:eastAsia="바탕체" w:hAnsi="바탕체" w:hint="eastAsia"/>
        </w:rPr>
        <w:t xml:space="preserve"> 모형 구축 시</w:t>
      </w:r>
      <w:r w:rsidR="00330BBF">
        <w:rPr>
          <w:rFonts w:ascii="바탕체" w:eastAsia="바탕체" w:hAnsi="바탕체" w:hint="eastAsia"/>
        </w:rPr>
        <w:t xml:space="preserve"> 필요한 파라미터의 수를 줄일 수 있다.</w:t>
      </w:r>
      <w:r w:rsidR="0061255C">
        <w:rPr>
          <w:rStyle w:val="afb"/>
          <w:rFonts w:ascii="바탕체" w:eastAsia="바탕체" w:hAnsi="바탕체"/>
        </w:rPr>
        <w:footnoteReference w:id="2"/>
      </w:r>
      <w:r w:rsidR="008F0A11">
        <w:rPr>
          <w:rFonts w:ascii="바탕체" w:eastAsia="바탕체" w:hAnsi="바탕체"/>
        </w:rPr>
        <w:br/>
      </w:r>
      <w:r w:rsidR="008F0A11">
        <w:rPr>
          <w:rFonts w:ascii="바탕체" w:eastAsia="바탕체" w:hAnsi="바탕체"/>
        </w:rPr>
        <w:br/>
      </w:r>
      <w:r w:rsidR="008F0A11">
        <w:rPr>
          <w:rFonts w:ascii="바탕체" w:eastAsia="바탕체" w:hAnsi="바탕체" w:hint="eastAsia"/>
        </w:rPr>
        <w:t xml:space="preserve">AI서비스가 현대인들에게 필수적인 서비스로 자리매김한 결과 많은 연구자들은 모형의 성능 개선을 위해 더 크고 많은 파라미터를 지닌 모형을 개발하고 있는 중이다. 이미 상용화된 GTP나 GROK, </w:t>
      </w:r>
      <w:proofErr w:type="spellStart"/>
      <w:r w:rsidR="008F0A11">
        <w:rPr>
          <w:rFonts w:ascii="바탕체" w:eastAsia="바탕체" w:hAnsi="바탕체" w:hint="eastAsia"/>
        </w:rPr>
        <w:t>DeapSeek</w:t>
      </w:r>
      <w:proofErr w:type="spellEnd"/>
      <w:r w:rsidR="008F0A11">
        <w:rPr>
          <w:rFonts w:ascii="바탕체" w:eastAsia="바탕체" w:hAnsi="바탕체" w:hint="eastAsia"/>
        </w:rPr>
        <w:t xml:space="preserve">와 같은 모형들은 수천에서 수만대의 GPU를 이용해 학습을 시키고 모형을 돌리는 실정이다. 이렇게 </w:t>
      </w:r>
      <w:proofErr w:type="spellStart"/>
      <w:r w:rsidR="008F0A11">
        <w:rPr>
          <w:rFonts w:ascii="바탕체" w:eastAsia="바탕체" w:hAnsi="바탕체" w:hint="eastAsia"/>
        </w:rPr>
        <w:t>중량화된</w:t>
      </w:r>
      <w:proofErr w:type="spellEnd"/>
      <w:r w:rsidR="008F0A11">
        <w:rPr>
          <w:rFonts w:ascii="바탕체" w:eastAsia="바탕체" w:hAnsi="바탕체" w:hint="eastAsia"/>
        </w:rPr>
        <w:t xml:space="preserve"> 모형은 많은 에너지를 소비하며 임베디드 시스템과 같은 분야에는 적용하기 어렵다는 한계가 있다. 더군다나 생성되는 데이터의 양도 기하급수적으로 증가함에 따라 광범위한 작업을 </w:t>
      </w:r>
      <w:proofErr w:type="spellStart"/>
      <w:r w:rsidR="008F0A11">
        <w:rPr>
          <w:rFonts w:ascii="바탕체" w:eastAsia="바탕체" w:hAnsi="바탕체" w:hint="eastAsia"/>
        </w:rPr>
        <w:t>수행해야할</w:t>
      </w:r>
      <w:proofErr w:type="spellEnd"/>
      <w:r w:rsidR="008F0A11">
        <w:rPr>
          <w:rFonts w:ascii="바탕체" w:eastAsia="바탕체" w:hAnsi="바탕체" w:hint="eastAsia"/>
        </w:rPr>
        <w:t xml:space="preserve"> 일반화된 모형의 필요성 역시 강조되고 있다. MTL은 이러한 AI의 주요 문제점인 일반화와 경량화를 동시에 이룩할 수 있다는 장점이 있다.</w:t>
      </w:r>
      <w:r w:rsidR="00B41649">
        <w:rPr>
          <w:rFonts w:ascii="바탕체" w:eastAsia="바탕체" w:hAnsi="바탕체"/>
        </w:rPr>
        <w:br/>
      </w:r>
      <w:r w:rsidR="00B41649">
        <w:rPr>
          <w:rFonts w:ascii="바탕체" w:eastAsia="바탕체" w:hAnsi="바탕체"/>
        </w:rPr>
        <w:br/>
      </w:r>
      <w:r w:rsidR="008F0A11">
        <w:rPr>
          <w:rFonts w:ascii="바탕체" w:eastAsia="바탕체" w:hAnsi="바탕체" w:hint="eastAsia"/>
        </w:rPr>
        <w:t xml:space="preserve">이러한 장점이 있음에도 불구하고 아직까지 MTL의 개발 실적은 미비한 상황이다. 우선적으로 MTL을 적용하는 것이 무조건 단일 작업 학습보다 더 적은 파라미터로 더 높은 성능을 낼 수 있는 기적의 학습방법이 아니라는 것을 </w:t>
      </w:r>
      <w:proofErr w:type="spellStart"/>
      <w:r w:rsidR="008F0A11">
        <w:rPr>
          <w:rFonts w:ascii="바탕체" w:eastAsia="바탕체" w:hAnsi="바탕체" w:hint="eastAsia"/>
        </w:rPr>
        <w:t>인지하여야한다</w:t>
      </w:r>
      <w:proofErr w:type="spellEnd"/>
      <w:r w:rsidR="008F0A11">
        <w:rPr>
          <w:rFonts w:ascii="바탕체" w:eastAsia="바탕체" w:hAnsi="바탕체" w:hint="eastAsia"/>
        </w:rPr>
        <w:t xml:space="preserve">. MTL을 적용시키기 </w:t>
      </w:r>
      <w:r w:rsidR="00F12FD9">
        <w:rPr>
          <w:rFonts w:ascii="바탕체" w:eastAsia="바탕체" w:hAnsi="바탕체" w:hint="eastAsia"/>
        </w:rPr>
        <w:t xml:space="preserve">위해서는 </w:t>
      </w:r>
      <w:r w:rsidR="008F0A11">
        <w:rPr>
          <w:rFonts w:ascii="바탕체" w:eastAsia="바탕체" w:hAnsi="바탕체" w:hint="eastAsia"/>
        </w:rPr>
        <w:t xml:space="preserve">적절한 작업들을 </w:t>
      </w:r>
      <w:proofErr w:type="spellStart"/>
      <w:r w:rsidR="008F0A11">
        <w:rPr>
          <w:rFonts w:ascii="바탕체" w:eastAsia="바탕체" w:hAnsi="바탕체" w:hint="eastAsia"/>
        </w:rPr>
        <w:t>선정해야하고</w:t>
      </w:r>
      <w:proofErr w:type="spellEnd"/>
      <w:r w:rsidR="008F0A11">
        <w:rPr>
          <w:rFonts w:ascii="바탕체" w:eastAsia="바탕체" w:hAnsi="바탕체" w:hint="eastAsia"/>
        </w:rPr>
        <w:t xml:space="preserve">(Grouping) MTL의 목표 함수를 최적화하기 위해 적절한 가중치 방식을 사용하여야 </w:t>
      </w:r>
      <w:r w:rsidR="00F12FD9">
        <w:rPr>
          <w:rFonts w:ascii="바탕체" w:eastAsia="바탕체" w:hAnsi="바탕체" w:hint="eastAsia"/>
        </w:rPr>
        <w:t>함을 지적한</w:t>
      </w:r>
      <w:r w:rsidR="008F0A11">
        <w:rPr>
          <w:rFonts w:ascii="바탕체" w:eastAsia="바탕체" w:hAnsi="바탕체" w:hint="eastAsia"/>
        </w:rPr>
        <w:t>다.</w:t>
      </w:r>
      <w:r w:rsidR="008F0A11">
        <w:rPr>
          <w:rStyle w:val="afb"/>
          <w:rFonts w:ascii="바탕체" w:eastAsia="바탕체" w:hAnsi="바탕체"/>
        </w:rPr>
        <w:footnoteReference w:id="3"/>
      </w:r>
      <w:r w:rsidR="008F0A11">
        <w:rPr>
          <w:rFonts w:ascii="바탕체" w:eastAsia="바탕체" w:hAnsi="바탕체" w:hint="eastAsia"/>
        </w:rPr>
        <w:t xml:space="preserve"> 이처럼 아직까지 최적화된 MTL을 위한 구체적이고 명시적인 방법론이 제시된 것이 아닌</w:t>
      </w:r>
      <w:r w:rsidR="008F0A11">
        <w:rPr>
          <w:rFonts w:ascii="바탕체" w:eastAsia="바탕체" w:hAnsi="바탕체"/>
        </w:rPr>
        <w:t>“</w:t>
      </w:r>
      <w:r w:rsidR="008F0A11">
        <w:rPr>
          <w:rFonts w:ascii="바탕체" w:eastAsia="바탕체" w:hAnsi="바탕체" w:hint="eastAsia"/>
        </w:rPr>
        <w:t>적절한</w:t>
      </w:r>
      <w:r w:rsidR="008F0A11">
        <w:rPr>
          <w:rFonts w:ascii="바탕체" w:eastAsia="바탕체" w:hAnsi="바탕체"/>
        </w:rPr>
        <w:t>”</w:t>
      </w:r>
      <w:r w:rsidR="008F0A11">
        <w:rPr>
          <w:rFonts w:ascii="바탕체" w:eastAsia="바탕체" w:hAnsi="바탕체" w:hint="eastAsia"/>
        </w:rPr>
        <w:t xml:space="preserve">작업선정과 가중치 </w:t>
      </w:r>
      <w:r w:rsidR="00F12FD9">
        <w:rPr>
          <w:rFonts w:ascii="바탕체" w:eastAsia="바탕체" w:hAnsi="바탕체" w:hint="eastAsia"/>
        </w:rPr>
        <w:t>함수</w:t>
      </w:r>
      <w:r w:rsidR="008F0A11">
        <w:rPr>
          <w:rFonts w:ascii="바탕체" w:eastAsia="바탕체" w:hAnsi="바탕체" w:hint="eastAsia"/>
        </w:rPr>
        <w:t>를 찾기 위해 MTL 연구자들은 여러 방법론들을 개발하고 증명하고 있다.</w:t>
      </w:r>
      <w:r w:rsidR="00F12FD9">
        <w:rPr>
          <w:rFonts w:ascii="바탕체" w:eastAsia="바탕체" w:hAnsi="바탕체" w:hint="eastAsia"/>
        </w:rPr>
        <w:t xml:space="preserve"> </w:t>
      </w:r>
      <w:r w:rsidR="004E7481">
        <w:rPr>
          <w:rFonts w:ascii="바탕체" w:eastAsia="바탕체" w:hAnsi="바탕체" w:hint="eastAsia"/>
        </w:rPr>
        <w:t>그렇기에</w:t>
      </w:r>
      <w:r w:rsidR="00F12FD9">
        <w:rPr>
          <w:rFonts w:ascii="바탕체" w:eastAsia="바탕체" w:hAnsi="바탕체" w:hint="eastAsia"/>
        </w:rPr>
        <w:t>, MTL이 정말 유효한 학습방법인지</w:t>
      </w:r>
      <w:r w:rsidR="00F12FD9">
        <w:rPr>
          <w:rFonts w:ascii="바탕체" w:eastAsia="바탕체" w:hAnsi="바탕체" w:hint="eastAsia"/>
        </w:rPr>
        <w:lastRenderedPageBreak/>
        <w:t>에 대한 검증 역시 주요 연구 대상이다.</w:t>
      </w:r>
      <w:r w:rsidR="005B0D67">
        <w:rPr>
          <w:rFonts w:ascii="바탕체" w:eastAsia="바탕체" w:hAnsi="바탕체" w:hint="eastAsia"/>
        </w:rPr>
        <w:t xml:space="preserve"> MTL에 대한 많은 연구들은 MTL에 대한 적절한 Grouping전략, 학습 전략 개발을 위주로 진행하고 있으나 MTL이라는 학습 방법 그 자체의 유효성에 대한 검증은 부진한 상황이다. </w:t>
      </w:r>
      <w:r w:rsidR="00B41649">
        <w:rPr>
          <w:rFonts w:ascii="바탕체" w:eastAsia="바탕체" w:hAnsi="바탕체" w:hint="eastAsia"/>
        </w:rPr>
        <w:t>즉, 기존에 잘 사용되는 학습 방법인 단일 작업 학습보다 나은지에 대한 실험적인 근거가 부족한 것이다.</w:t>
      </w:r>
      <w:r w:rsidR="00B41649">
        <w:rPr>
          <w:rFonts w:ascii="바탕체" w:eastAsia="바탕체" w:hAnsi="바탕체"/>
        </w:rPr>
        <w:br/>
      </w:r>
      <w:r w:rsidR="00B41649">
        <w:rPr>
          <w:rFonts w:ascii="바탕체" w:eastAsia="바탕체" w:hAnsi="바탕체"/>
        </w:rPr>
        <w:br/>
      </w:r>
      <w:r w:rsidR="00130248" w:rsidRPr="00130248">
        <w:rPr>
          <w:rFonts w:ascii="바탕체" w:eastAsia="바탕체" w:hAnsi="바탕체" w:hint="eastAsia"/>
        </w:rPr>
        <w:t xml:space="preserve">현재 MTL 관련 기술은 </w:t>
      </w:r>
      <w:proofErr w:type="spellStart"/>
      <w:r w:rsidR="00130248" w:rsidRPr="00130248">
        <w:rPr>
          <w:rFonts w:ascii="바탕체" w:eastAsia="바탕체" w:hAnsi="바탕체" w:hint="eastAsia"/>
        </w:rPr>
        <w:t>PyTorch</w:t>
      </w:r>
      <w:proofErr w:type="spellEnd"/>
      <w:r w:rsidR="00130248" w:rsidRPr="00130248">
        <w:rPr>
          <w:rFonts w:ascii="바탕체" w:eastAsia="바탕체" w:hAnsi="바탕체" w:hint="eastAsia"/>
        </w:rPr>
        <w:t>, TensorFlow 등 주요 프레임워크에서 지원되며, Google Research, Meta AI</w:t>
      </w:r>
      <w:r w:rsidR="00EC231A">
        <w:rPr>
          <w:rFonts w:ascii="바탕체" w:eastAsia="바탕체" w:hAnsi="바탕체" w:hint="eastAsia"/>
        </w:rPr>
        <w:t>, Tesla</w:t>
      </w:r>
      <w:r w:rsidR="00130248" w:rsidRPr="00130248">
        <w:rPr>
          <w:rFonts w:ascii="바탕체" w:eastAsia="바탕체" w:hAnsi="바탕체" w:hint="eastAsia"/>
        </w:rPr>
        <w:t xml:space="preserve"> 등 글로벌 빅테크 기업들도 연구를 진행 중이다.</w:t>
      </w:r>
      <w:r w:rsidR="00130248">
        <w:rPr>
          <w:rFonts w:ascii="바탕체" w:eastAsia="바탕체" w:hAnsi="바탕체" w:hint="eastAsia"/>
        </w:rPr>
        <w:t xml:space="preserve"> </w:t>
      </w:r>
      <w:r w:rsidR="00130248" w:rsidRPr="00130248">
        <w:rPr>
          <w:rFonts w:ascii="바탕체" w:eastAsia="바탕체" w:hAnsi="바탕체" w:hint="eastAsia"/>
        </w:rPr>
        <w:t>하지만, MTL의 효</w:t>
      </w:r>
      <w:r w:rsidR="00130248">
        <w:rPr>
          <w:rFonts w:ascii="바탕체" w:eastAsia="바탕체" w:hAnsi="바탕체" w:hint="eastAsia"/>
        </w:rPr>
        <w:t>용</w:t>
      </w:r>
      <w:r w:rsidR="00130248" w:rsidRPr="00130248">
        <w:rPr>
          <w:rFonts w:ascii="바탕체" w:eastAsia="바탕체" w:hAnsi="바탕체" w:hint="eastAsia"/>
        </w:rPr>
        <w:t>성, 적용 가능성, 성능 측정 기준 등에 대한 명확한 가이드라인 부재가 문제로 지적되고 있다.</w:t>
      </w:r>
      <w:r w:rsidR="00130248">
        <w:rPr>
          <w:rFonts w:ascii="바탕체" w:eastAsia="바탕체" w:hAnsi="바탕체" w:hint="eastAsia"/>
        </w:rPr>
        <w:t xml:space="preserve"> </w:t>
      </w:r>
      <w:r w:rsidR="00130248" w:rsidRPr="00130248">
        <w:rPr>
          <w:rFonts w:ascii="바탕체" w:eastAsia="바탕체" w:hAnsi="바탕체" w:hint="eastAsia"/>
        </w:rPr>
        <w:t>이러한 현실을 고려할 때, MTL의 유효성을 실험적으로 검증하고, 최적화된 학습 전략을 도출하는 연구개발은 시급히 추진되어야 할 과제라 할 수 있다.</w:t>
      </w:r>
    </w:p>
    <w:p w14:paraId="1D9DB052" w14:textId="77777777" w:rsidR="007F5A4C" w:rsidRPr="008F0A11" w:rsidRDefault="007F5A4C" w:rsidP="0030185B">
      <w:pPr>
        <w:rPr>
          <w:rFonts w:ascii="바탕체" w:eastAsia="바탕체" w:hAnsi="바탕체"/>
        </w:rPr>
      </w:pPr>
    </w:p>
    <w:p w14:paraId="4E6DFCA8" w14:textId="77777777" w:rsidR="001A0925" w:rsidRDefault="00840D5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1" w:name="_Toc194347248"/>
      <w:r w:rsidRPr="00982E39">
        <w:rPr>
          <w:rFonts w:ascii="바탕체" w:eastAsia="바탕체" w:hAnsi="바탕체" w:hint="eastAsia"/>
        </w:rPr>
        <w:t>연구 개발의 목표 및 내용</w:t>
      </w:r>
      <w:bookmarkEnd w:id="1"/>
    </w:p>
    <w:p w14:paraId="253345CA" w14:textId="7EFF5B0A" w:rsidR="00646CE8" w:rsidRPr="00646CE8" w:rsidRDefault="00992D5C" w:rsidP="00646CE8">
      <w:pPr>
        <w:rPr>
          <w:rFonts w:ascii="바탕체" w:eastAsia="바탕체" w:hAnsi="바탕체"/>
        </w:rPr>
      </w:pPr>
      <w:r w:rsidRPr="00FA6D15">
        <w:rPr>
          <w:rFonts w:ascii="바탕체" w:eastAsia="바탕체" w:hAnsi="바탕체" w:hint="eastAsia"/>
        </w:rPr>
        <w:t xml:space="preserve">우리 조는 브레인스토밍을 통해 PVT v2라는 프레임워크에 MTL을 접목시켜 해당 프레임워크를 개선하고 최종적으로 MTL의 유효성을 검증할 것이다. 이후 Tesla의 </w:t>
      </w:r>
      <w:proofErr w:type="spellStart"/>
      <w:r w:rsidRPr="00FA6D15">
        <w:rPr>
          <w:rFonts w:ascii="바탕체" w:eastAsia="바탕체" w:hAnsi="바탕체" w:hint="eastAsia"/>
        </w:rPr>
        <w:t>Hydranet</w:t>
      </w:r>
      <w:proofErr w:type="spellEnd"/>
      <w:r w:rsidRPr="00FA6D15">
        <w:rPr>
          <w:rFonts w:ascii="바탕체" w:eastAsia="바탕체" w:hAnsi="바탕체" w:hint="eastAsia"/>
        </w:rPr>
        <w:t>과 자율주행시 필요한 사람인식, 차선 감지 등의 영역에서 비교를 해보며 자율주행 인식 성능을 개선할 것이다.</w:t>
      </w:r>
      <w:r w:rsidR="00D419AC" w:rsidRPr="00FA6D15">
        <w:rPr>
          <w:rFonts w:ascii="바탕체" w:eastAsia="바탕체" w:hAnsi="바탕체"/>
        </w:rPr>
        <w:br/>
      </w:r>
      <w:r w:rsidR="00D419AC" w:rsidRPr="00FA6D15">
        <w:rPr>
          <w:rFonts w:ascii="바탕체" w:eastAsia="바탕체" w:hAnsi="바탕체"/>
        </w:rPr>
        <w:br/>
      </w:r>
      <w:r w:rsidR="00D419AC" w:rsidRPr="00FA6D15">
        <w:rPr>
          <w:rFonts w:ascii="바탕체" w:eastAsia="바탕체" w:hAnsi="바탕체" w:hint="eastAsia"/>
        </w:rPr>
        <w:t>우리 조의 연구 목표는 크게 두가지이다. 첫번째로는 MTL의 유효성을 검증하는 것이고 두번째로는 MTL을 통해 검증된 모형을 실제 문제에 적용시켜 그 성능 향상을 입증하는 것이다.</w:t>
      </w:r>
      <w:r w:rsidR="00FA6D15">
        <w:rPr>
          <w:rFonts w:ascii="바탕체" w:eastAsia="바탕체" w:hAnsi="바탕체"/>
        </w:rPr>
        <w:br/>
      </w:r>
      <w:r w:rsidR="00FA6D15">
        <w:rPr>
          <w:rFonts w:ascii="바탕체" w:eastAsia="바탕체" w:hAnsi="바탕체"/>
        </w:rPr>
        <w:br/>
      </w:r>
      <w:r w:rsidR="00FA6D15">
        <w:rPr>
          <w:rFonts w:ascii="바탕체" w:eastAsia="바탕체" w:hAnsi="바탕체" w:hint="eastAsia"/>
        </w:rPr>
        <w:t>첫번째 목표를</w:t>
      </w:r>
      <w:r w:rsidR="00D419AC" w:rsidRPr="00FA6D15">
        <w:rPr>
          <w:rFonts w:ascii="바탕체" w:eastAsia="바탕체" w:hAnsi="바탕체" w:hint="eastAsia"/>
        </w:rPr>
        <w:t xml:space="preserve"> 실현하기 위해 계획한 것이 바로 PVT v2 프레임워크에 MTL을 접목시키는 것이다. PVT(Pyramid Vision </w:t>
      </w:r>
      <w:proofErr w:type="spellStart"/>
      <w:r w:rsidR="00D419AC" w:rsidRPr="00FA6D15">
        <w:rPr>
          <w:rFonts w:ascii="바탕체" w:eastAsia="바탕체" w:hAnsi="바탕체" w:hint="eastAsia"/>
        </w:rPr>
        <w:t>Trasformer</w:t>
      </w:r>
      <w:proofErr w:type="spellEnd"/>
      <w:r w:rsidR="00D419AC" w:rsidRPr="00FA6D15">
        <w:rPr>
          <w:rFonts w:ascii="바탕체" w:eastAsia="바탕체" w:hAnsi="바탕체" w:hint="eastAsia"/>
        </w:rPr>
        <w:t xml:space="preserve">) v2는 </w:t>
      </w:r>
      <w:r w:rsidR="00FA6D15" w:rsidRPr="00FA6D15">
        <w:rPr>
          <w:rFonts w:ascii="바탕체" w:eastAsia="바탕체" w:hAnsi="바탕체" w:hint="eastAsia"/>
        </w:rPr>
        <w:t xml:space="preserve">기존 PVT 프레임워크를 개선하여 새로운 비전 Transformer 네트워크를 제시한 것으로, 주요 개선 사항으로는 선형 공간 축소 </w:t>
      </w:r>
      <w:proofErr w:type="spellStart"/>
      <w:r w:rsidR="00FA6D15" w:rsidRPr="00FA6D15">
        <w:rPr>
          <w:rFonts w:ascii="바탕체" w:eastAsia="바탕체" w:hAnsi="바탕체" w:hint="eastAsia"/>
        </w:rPr>
        <w:t>어텐션</w:t>
      </w:r>
      <w:proofErr w:type="spellEnd"/>
      <w:r w:rsidR="00FA6D15" w:rsidRPr="00FA6D15">
        <w:rPr>
          <w:rFonts w:ascii="바탕체" w:eastAsia="바탕체" w:hAnsi="바탕체" w:hint="eastAsia"/>
        </w:rPr>
        <w:t>(</w:t>
      </w:r>
      <w:r w:rsidR="00FA6D15" w:rsidRPr="00FA6D15">
        <w:rPr>
          <w:rFonts w:ascii="바탕체" w:eastAsia="바탕체" w:hAnsi="바탕체"/>
        </w:rPr>
        <w:t>Linear Spatial Reduction Attention</w:t>
      </w:r>
      <w:r w:rsidR="00FA6D15" w:rsidRPr="00FA6D15">
        <w:rPr>
          <w:rFonts w:ascii="바탕체" w:eastAsia="바탕체" w:hAnsi="바탕체" w:hint="eastAsia"/>
        </w:rPr>
        <w:t xml:space="preserve">, </w:t>
      </w:r>
      <w:r w:rsidR="00FA6D15" w:rsidRPr="00FA6D15">
        <w:rPr>
          <w:rFonts w:ascii="바탕체" w:eastAsia="바탕체" w:hAnsi="바탕체"/>
        </w:rPr>
        <w:t xml:space="preserve">Linear SRA), </w:t>
      </w:r>
      <w:r w:rsidR="00FA6D15" w:rsidRPr="00FA6D15">
        <w:rPr>
          <w:rFonts w:ascii="바탕체" w:eastAsia="바탕체" w:hAnsi="바탕체" w:hint="eastAsia"/>
        </w:rPr>
        <w:t xml:space="preserve">겹치는 패치 </w:t>
      </w:r>
      <w:proofErr w:type="spellStart"/>
      <w:r w:rsidR="00FA6D15" w:rsidRPr="00FA6D15">
        <w:rPr>
          <w:rFonts w:ascii="바탕체" w:eastAsia="바탕체" w:hAnsi="바탕체" w:hint="eastAsia"/>
        </w:rPr>
        <w:t>임베딩</w:t>
      </w:r>
      <w:proofErr w:type="spellEnd"/>
      <w:r w:rsidR="00FA6D15" w:rsidRPr="00FA6D15">
        <w:rPr>
          <w:rFonts w:ascii="바탕체" w:eastAsia="바탕체" w:hAnsi="바탕체" w:hint="eastAsia"/>
        </w:rPr>
        <w:t>(</w:t>
      </w:r>
      <w:r w:rsidR="00FA6D15" w:rsidRPr="00FA6D15">
        <w:rPr>
          <w:rFonts w:ascii="바탕체" w:eastAsia="바탕체" w:hAnsi="바탕체"/>
        </w:rPr>
        <w:t>Overlapping Patch Embedding</w:t>
      </w:r>
      <w:r w:rsidR="00FA6D15" w:rsidRPr="00FA6D15">
        <w:rPr>
          <w:rFonts w:ascii="바탕체" w:eastAsia="바탕체" w:hAnsi="바탕체" w:hint="eastAsia"/>
        </w:rPr>
        <w:t>)</w:t>
      </w:r>
      <w:r w:rsidR="00FA6D15" w:rsidRPr="00FA6D15">
        <w:rPr>
          <w:rFonts w:ascii="바탕체" w:eastAsia="바탕체" w:hAnsi="바탕체"/>
        </w:rPr>
        <w:t>,</w:t>
      </w:r>
      <w:r w:rsidR="00FA6D15" w:rsidRPr="00FA6D15">
        <w:rPr>
          <w:rFonts w:ascii="바탕체" w:eastAsia="바탕체" w:hAnsi="바탕체" w:hint="eastAsia"/>
        </w:rPr>
        <w:t xml:space="preserve"> </w:t>
      </w:r>
      <w:proofErr w:type="spellStart"/>
      <w:r w:rsidR="00FA6D15" w:rsidRPr="00FA6D15">
        <w:rPr>
          <w:rFonts w:ascii="바탕체" w:eastAsia="바탕체" w:hAnsi="바탕체" w:hint="eastAsia"/>
        </w:rPr>
        <w:t>합성곱</w:t>
      </w:r>
      <w:proofErr w:type="spellEnd"/>
      <w:r w:rsidR="00FA6D15" w:rsidRPr="00FA6D15">
        <w:rPr>
          <w:rFonts w:ascii="바탕체" w:eastAsia="바탕체" w:hAnsi="바탕체" w:hint="eastAsia"/>
        </w:rPr>
        <w:t xml:space="preserve"> 기반 FFN(</w:t>
      </w:r>
      <w:r w:rsidR="00FA6D15" w:rsidRPr="00FA6D15">
        <w:rPr>
          <w:rFonts w:ascii="바탕체" w:eastAsia="바탕체" w:hAnsi="바탕체"/>
        </w:rPr>
        <w:t>Convolutional Feed-Forward Network</w:t>
      </w:r>
      <w:r w:rsidR="00FA6D15" w:rsidRPr="00FA6D15">
        <w:rPr>
          <w:rFonts w:ascii="바탕체" w:eastAsia="바탕체" w:hAnsi="바탕체" w:hint="eastAsia"/>
        </w:rPr>
        <w:t xml:space="preserve">, </w:t>
      </w:r>
      <w:r w:rsidR="00FA6D15" w:rsidRPr="00FA6D15">
        <w:rPr>
          <w:rFonts w:ascii="바탕체" w:eastAsia="바탕체" w:hAnsi="바탕체"/>
        </w:rPr>
        <w:t>CFFN)</w:t>
      </w:r>
      <w:r w:rsidR="00FA6D15" w:rsidRPr="00FA6D15">
        <w:rPr>
          <w:rFonts w:ascii="바탕체" w:eastAsia="바탕체" w:hAnsi="바탕체" w:hint="eastAsia"/>
        </w:rPr>
        <w:t>이 있다.</w:t>
      </w:r>
      <w:r w:rsidR="00FA6D15">
        <w:rPr>
          <w:rFonts w:ascii="바탕체" w:eastAsia="바탕체" w:hAnsi="바탕체" w:hint="eastAsia"/>
        </w:rPr>
        <w:t xml:space="preserve"> 해당 프레임워크는 이미지 분류(Image Classification), 객체 탐지(Object Detection), 의미론적 분할(</w:t>
      </w:r>
      <w:proofErr w:type="spellStart"/>
      <w:r w:rsidR="00FA6D15">
        <w:rPr>
          <w:rFonts w:ascii="바탕체" w:eastAsia="바탕체" w:hAnsi="바탕체" w:hint="eastAsia"/>
        </w:rPr>
        <w:t>Sementic</w:t>
      </w:r>
      <w:proofErr w:type="spellEnd"/>
      <w:r w:rsidR="00FA6D15">
        <w:rPr>
          <w:rFonts w:ascii="바탕체" w:eastAsia="바탕체" w:hAnsi="바탕체" w:hint="eastAsia"/>
        </w:rPr>
        <w:t xml:space="preserve"> </w:t>
      </w:r>
      <w:proofErr w:type="spellStart"/>
      <w:r w:rsidR="00FA6D15">
        <w:rPr>
          <w:rFonts w:ascii="바탕체" w:eastAsia="바탕체" w:hAnsi="바탕체" w:hint="eastAsia"/>
        </w:rPr>
        <w:t>Segmentaion</w:t>
      </w:r>
      <w:proofErr w:type="spellEnd"/>
      <w:r w:rsidR="00FA6D15">
        <w:rPr>
          <w:rFonts w:ascii="바탕체" w:eastAsia="바탕체" w:hAnsi="바탕체" w:hint="eastAsia"/>
        </w:rPr>
        <w:t>)에서 기존에 알려진 모형들보다 더 나은 성능을 보여줌을 실험적으로 증명하였다.</w:t>
      </w:r>
      <w:r w:rsidR="00FA6D15">
        <w:rPr>
          <w:rStyle w:val="afb"/>
          <w:rFonts w:ascii="바탕체" w:eastAsia="바탕체" w:hAnsi="바탕체"/>
        </w:rPr>
        <w:footnoteReference w:id="4"/>
      </w:r>
      <w:r w:rsidR="00FA6D15">
        <w:rPr>
          <w:rFonts w:ascii="바탕체" w:eastAsia="바탕체" w:hAnsi="바탕체" w:hint="eastAsia"/>
        </w:rPr>
        <w:t xml:space="preserve"> 우리는 이 논문에서 제시한 프레임워크를 백본 네트워크로 활용하여 각 작업들을 MTL로 학습시켜 성능향상을 확인해볼 것이다. 논문에서 각각의 작업을 수행할 때 사용한 데이터셋으로는 ImageNet, COCO, ADE20K로 우리 역시 동일한 데이터셋을 활용해 그 성능을 평가할 것이다.</w:t>
      </w:r>
      <w:r w:rsidR="00FA6D15">
        <w:rPr>
          <w:rFonts w:ascii="바탕체" w:eastAsia="바탕체" w:hAnsi="바탕체"/>
        </w:rPr>
        <w:br/>
      </w:r>
      <w:r w:rsidR="00FA6D15">
        <w:rPr>
          <w:rFonts w:ascii="바탕체" w:eastAsia="바탕체" w:hAnsi="바탕체"/>
        </w:rPr>
        <w:lastRenderedPageBreak/>
        <w:br/>
      </w:r>
      <w:r w:rsidR="00646CE8" w:rsidRPr="00646CE8">
        <w:rPr>
          <w:rFonts w:ascii="바탕체" w:eastAsia="바탕체" w:hAnsi="바탕체"/>
        </w:rPr>
        <w:t xml:space="preserve">두 번째 목표로, MTL 기반 모델이 실제 자율주행 인식 문제에 적용 가능한지 확인하기 위해 Tesla의 </w:t>
      </w:r>
      <w:proofErr w:type="spellStart"/>
      <w:r w:rsidR="00646CE8" w:rsidRPr="00646CE8">
        <w:rPr>
          <w:rFonts w:ascii="바탕체" w:eastAsia="바탕체" w:hAnsi="바탕체"/>
        </w:rPr>
        <w:t>HydraNet</w:t>
      </w:r>
      <w:proofErr w:type="spellEnd"/>
      <w:r w:rsidR="00646CE8" w:rsidRPr="00646CE8">
        <w:rPr>
          <w:rFonts w:ascii="바탕체" w:eastAsia="바탕체" w:hAnsi="바탕체"/>
        </w:rPr>
        <w:t>을 벤치마킹하고, 도로 인식, 차선 감지, 객체 탐지 등의 과제에서 비교 실험을 수행한다.</w:t>
      </w:r>
      <w:r w:rsidR="00646CE8">
        <w:rPr>
          <w:rFonts w:ascii="바탕체" w:eastAsia="바탕체" w:hAnsi="바탕체"/>
        </w:rPr>
        <w:br/>
      </w:r>
      <w:r w:rsidR="00646CE8">
        <w:rPr>
          <w:rFonts w:ascii="바탕체" w:eastAsia="바탕체" w:hAnsi="바탕체"/>
        </w:rPr>
        <w:br/>
      </w:r>
      <w:r w:rsidR="00646CE8" w:rsidRPr="00646CE8">
        <w:rPr>
          <w:rFonts w:ascii="바탕체" w:eastAsia="바탕체" w:hAnsi="바탕체"/>
        </w:rPr>
        <w:t>프로젝트를 통해 해결하고자 하는 핵심 문제는 다음과 같다.</w:t>
      </w:r>
      <w:r w:rsidR="008C7C16">
        <w:rPr>
          <w:rFonts w:ascii="바탕체" w:eastAsia="바탕체" w:hAnsi="바탕체"/>
        </w:rPr>
        <w:br/>
      </w:r>
    </w:p>
    <w:p w14:paraId="3B092F06" w14:textId="77777777" w:rsidR="00646CE8" w:rsidRPr="00646CE8" w:rsidRDefault="00646CE8" w:rsidP="00646CE8">
      <w:pPr>
        <w:numPr>
          <w:ilvl w:val="0"/>
          <w:numId w:val="39"/>
        </w:numPr>
        <w:rPr>
          <w:rFonts w:ascii="바탕체" w:eastAsia="바탕체" w:hAnsi="바탕체"/>
        </w:rPr>
      </w:pPr>
      <w:r w:rsidRPr="00646CE8">
        <w:rPr>
          <w:rFonts w:ascii="바탕체" w:eastAsia="바탕체" w:hAnsi="바탕체"/>
        </w:rPr>
        <w:t>MTL의 실질적인 성능 향상에 대한 실험적 근거 부족</w:t>
      </w:r>
    </w:p>
    <w:p w14:paraId="6A5DCE72" w14:textId="64CB6701" w:rsidR="00646CE8" w:rsidRPr="00646CE8" w:rsidRDefault="00646CE8" w:rsidP="00646CE8">
      <w:pPr>
        <w:numPr>
          <w:ilvl w:val="0"/>
          <w:numId w:val="39"/>
        </w:numPr>
        <w:rPr>
          <w:rFonts w:ascii="바탕체" w:eastAsia="바탕체" w:hAnsi="바탕체"/>
        </w:rPr>
      </w:pPr>
      <w:r w:rsidRPr="00646CE8">
        <w:rPr>
          <w:rFonts w:ascii="바탕체" w:eastAsia="바탕체" w:hAnsi="바탕체"/>
        </w:rPr>
        <w:t>MTL 모델의 실제 응용 가능성에 대한 평가 미비</w:t>
      </w:r>
    </w:p>
    <w:p w14:paraId="699DD48C" w14:textId="3F8A2658" w:rsidR="008C7C16" w:rsidRPr="008C7C16" w:rsidRDefault="008C7C16" w:rsidP="008C7C1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br/>
      </w:r>
      <w:r w:rsidR="00646CE8" w:rsidRPr="00646CE8">
        <w:rPr>
          <w:rFonts w:ascii="바탕체" w:eastAsia="바탕체" w:hAnsi="바탕체"/>
        </w:rPr>
        <w:t>현재 MTL은 이론적으로 높은 가능성을 가진 학습 구조임에도 불구하고, 구체적인 성능 검증 및 산업 현장 적용 사례가 부족하다. 본 프로젝트는 이와 같은 공백을 채우고, MTL이 실제 문제 해결에 도움이 되는 기술임을 입증하고자 한다.</w:t>
      </w:r>
      <w:r w:rsidR="00646CE8"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 xml:space="preserve">이를 해결하기 위한 </w:t>
      </w:r>
      <w:r w:rsidRPr="008C7C16">
        <w:rPr>
          <w:rFonts w:ascii="바탕체" w:eastAsia="바탕체" w:hAnsi="바탕체"/>
        </w:rPr>
        <w:t>해결 방법은 다음과 같다.</w:t>
      </w:r>
      <w:r>
        <w:rPr>
          <w:rFonts w:ascii="바탕체" w:eastAsia="바탕체" w:hAnsi="바탕체"/>
        </w:rPr>
        <w:br/>
      </w:r>
    </w:p>
    <w:p w14:paraId="66EFF791" w14:textId="77777777" w:rsidR="008C7C16" w:rsidRPr="008C7C16" w:rsidRDefault="008C7C16" w:rsidP="008C7C16">
      <w:pPr>
        <w:numPr>
          <w:ilvl w:val="0"/>
          <w:numId w:val="40"/>
        </w:numPr>
        <w:rPr>
          <w:rFonts w:ascii="바탕체" w:eastAsia="바탕체" w:hAnsi="바탕체"/>
        </w:rPr>
      </w:pPr>
      <w:r w:rsidRPr="008C7C16">
        <w:rPr>
          <w:rFonts w:ascii="바탕체" w:eastAsia="바탕체" w:hAnsi="바탕체"/>
        </w:rPr>
        <w:t>PVT v2를 기반으로 MTL 구조를 설계하고 구현</w:t>
      </w:r>
    </w:p>
    <w:p w14:paraId="1EF9676B" w14:textId="77777777" w:rsidR="008C7C16" w:rsidRPr="008C7C16" w:rsidRDefault="008C7C16" w:rsidP="008C7C16">
      <w:pPr>
        <w:numPr>
          <w:ilvl w:val="0"/>
          <w:numId w:val="40"/>
        </w:numPr>
        <w:rPr>
          <w:rFonts w:ascii="바탕체" w:eastAsia="바탕체" w:hAnsi="바탕체"/>
        </w:rPr>
      </w:pPr>
      <w:r w:rsidRPr="008C7C16">
        <w:rPr>
          <w:rFonts w:ascii="바탕체" w:eastAsia="바탕체" w:hAnsi="바탕체"/>
        </w:rPr>
        <w:t>세 가지 작업을 동시에 학습하여 일반화 성능과 효율성 비교</w:t>
      </w:r>
    </w:p>
    <w:p w14:paraId="6101435E" w14:textId="68ECF04B" w:rsidR="008C7C16" w:rsidRPr="008C7C16" w:rsidRDefault="008C7C16" w:rsidP="008C7C16">
      <w:pPr>
        <w:numPr>
          <w:ilvl w:val="0"/>
          <w:numId w:val="40"/>
        </w:numPr>
        <w:rPr>
          <w:rFonts w:ascii="바탕체" w:eastAsia="바탕체" w:hAnsi="바탕체"/>
        </w:rPr>
      </w:pPr>
      <w:r w:rsidRPr="008C7C16">
        <w:rPr>
          <w:rFonts w:ascii="바탕체" w:eastAsia="바탕체" w:hAnsi="바탕체"/>
        </w:rPr>
        <w:t xml:space="preserve">자율주행 분야에서 사용되는 </w:t>
      </w:r>
      <w:proofErr w:type="spellStart"/>
      <w:r w:rsidRPr="008C7C16">
        <w:rPr>
          <w:rFonts w:ascii="바탕체" w:eastAsia="바탕체" w:hAnsi="바탕체"/>
        </w:rPr>
        <w:t>HydraNet</w:t>
      </w:r>
      <w:proofErr w:type="spellEnd"/>
      <w:r w:rsidRPr="008C7C16">
        <w:rPr>
          <w:rFonts w:ascii="바탕체" w:eastAsia="바탕체" w:hAnsi="바탕체"/>
        </w:rPr>
        <w:t>과 성능 비교 분석</w:t>
      </w:r>
    </w:p>
    <w:p w14:paraId="70C0E801" w14:textId="25AA3B85" w:rsidR="005B0D67" w:rsidRPr="00646CE8" w:rsidRDefault="00992D5C" w:rsidP="002C5DA9">
      <w:pPr>
        <w:rPr>
          <w:rFonts w:ascii="바탕체" w:eastAsia="바탕체" w:hAnsi="바탕체"/>
        </w:rPr>
      </w:pPr>
      <w:r w:rsidRPr="00646CE8">
        <w:rPr>
          <w:rFonts w:ascii="바탕체" w:eastAsia="바탕체" w:hAnsi="바탕체"/>
        </w:rPr>
        <w:br/>
      </w:r>
      <w:r w:rsidR="008C7C16" w:rsidRPr="008C7C16">
        <w:rPr>
          <w:rFonts w:ascii="바탕체" w:eastAsia="바탕체" w:hAnsi="바탕체"/>
        </w:rPr>
        <w:t xml:space="preserve">본 연구의 가치는, 보다 </w:t>
      </w:r>
      <w:proofErr w:type="spellStart"/>
      <w:r w:rsidR="008C7C16" w:rsidRPr="008C7C16">
        <w:rPr>
          <w:rFonts w:ascii="바탕체" w:eastAsia="바탕체" w:hAnsi="바탕체"/>
        </w:rPr>
        <w:t>경량화된</w:t>
      </w:r>
      <w:proofErr w:type="spellEnd"/>
      <w:r w:rsidR="008C7C16" w:rsidRPr="008C7C16">
        <w:rPr>
          <w:rFonts w:ascii="바탕체" w:eastAsia="바탕체" w:hAnsi="바탕체"/>
        </w:rPr>
        <w:t xml:space="preserve"> 고성능 모델을 통해 다양한 비전 작업을 동시에 수행할 수 있는 모델을 제시함으로써, 자율주행과 같은 환경에서의 안전성과 효율성을 높일 수 있다는 점이다.</w:t>
      </w:r>
      <w:r w:rsidR="00D419AC" w:rsidRPr="00646CE8">
        <w:rPr>
          <w:rFonts w:ascii="바탕체" w:eastAsia="바탕체" w:hAnsi="바탕체" w:hint="eastAsia"/>
        </w:rPr>
        <w:t xml:space="preserve"> 따라서 </w:t>
      </w:r>
      <w:r w:rsidR="00646CE8">
        <w:rPr>
          <w:rFonts w:ascii="바탕체" w:eastAsia="바탕체" w:hAnsi="바탕체" w:hint="eastAsia"/>
        </w:rPr>
        <w:t xml:space="preserve">MTL을 통해 성능향상이 입증된 기존의 모형을 자율주행부문에 활용하여 그 성능개선을 확인해보는 활동은 MTL의 유효성 입증이라는 학계에서의 측면과 실제 산업에서 요구하는 문제를 동시에 처리할 수 있는 양 측 모두에게 </w:t>
      </w:r>
      <w:proofErr w:type="spellStart"/>
      <w:r w:rsidR="00646CE8">
        <w:rPr>
          <w:rFonts w:ascii="바탕체" w:eastAsia="바탕체" w:hAnsi="바탕체" w:hint="eastAsia"/>
        </w:rPr>
        <w:t>의미있는</w:t>
      </w:r>
      <w:proofErr w:type="spellEnd"/>
      <w:r w:rsidR="00646CE8">
        <w:rPr>
          <w:rFonts w:ascii="바탕체" w:eastAsia="바탕체" w:hAnsi="바탕체" w:hint="eastAsia"/>
        </w:rPr>
        <w:t xml:space="preserve"> 결과를 </w:t>
      </w:r>
      <w:proofErr w:type="spellStart"/>
      <w:r w:rsidR="00646CE8">
        <w:rPr>
          <w:rFonts w:ascii="바탕체" w:eastAsia="바탕체" w:hAnsi="바탕체" w:hint="eastAsia"/>
        </w:rPr>
        <w:t>가져다줄</w:t>
      </w:r>
      <w:proofErr w:type="spellEnd"/>
      <w:r w:rsidR="00646CE8">
        <w:rPr>
          <w:rFonts w:ascii="바탕체" w:eastAsia="바탕체" w:hAnsi="바탕체" w:hint="eastAsia"/>
        </w:rPr>
        <w:t xml:space="preserve"> 수 있는 </w:t>
      </w:r>
      <w:r w:rsidR="008C7C16">
        <w:rPr>
          <w:rFonts w:ascii="바탕체" w:eastAsia="바탕체" w:hAnsi="바탕체" w:hint="eastAsia"/>
        </w:rPr>
        <w:t>연구가 될 것이라 기대한다.</w:t>
      </w:r>
    </w:p>
    <w:p w14:paraId="24EEE77D" w14:textId="77777777" w:rsidR="004E7481" w:rsidRDefault="004E51BF" w:rsidP="004E7481">
      <w:pPr>
        <w:keepNext/>
      </w:pPr>
      <w:r>
        <w:rPr>
          <w:noProof/>
        </w:rPr>
        <w:lastRenderedPageBreak/>
        <w:pict w14:anchorId="6ED2F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2" o:spid="_x0000_i1025" type="#_x0000_t75" alt="텍스트, 스크린샷, 지도, 도표이(가) 표시된 사진&#10;&#10;자동 생성된 설명" style="width:425.25pt;height:253.5pt;visibility:visible;mso-wrap-style:square">
            <v:imagedata r:id="rId10" o:title="텍스트, 스크린샷, 지도, 도표이(가) 표시된 사진&#10;&#10;자동 생성된 설명"/>
          </v:shape>
        </w:pict>
      </w:r>
    </w:p>
    <w:p w14:paraId="7C336220" w14:textId="624D3333" w:rsidR="004E7481" w:rsidRDefault="004E7481" w:rsidP="004E7481">
      <w:pPr>
        <w:pStyle w:val="ac"/>
        <w:spacing w:after="180"/>
        <w:ind w:left="1200"/>
      </w:pPr>
      <w:bookmarkStart w:id="2" w:name="_Toc194707336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E51B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브레인스토밍</w:t>
      </w:r>
      <w:bookmarkEnd w:id="2"/>
    </w:p>
    <w:p w14:paraId="540FBF77" w14:textId="2D049C5A" w:rsidR="005D626A" w:rsidRPr="00646CE8" w:rsidRDefault="00646CE8" w:rsidP="002C5DA9">
      <w:pPr>
        <w:rPr>
          <w:rFonts w:ascii="바탕체" w:eastAsia="바탕체" w:hAnsi="바탕체"/>
        </w:rPr>
      </w:pPr>
      <w:r>
        <w:rPr>
          <w:noProof/>
        </w:rPr>
        <w:br/>
      </w:r>
    </w:p>
    <w:p w14:paraId="6C829C3C" w14:textId="7250C69C" w:rsidR="00826B10" w:rsidRDefault="002C5DA9" w:rsidP="002C5DA9">
      <w:pPr>
        <w:pStyle w:val="10"/>
        <w:spacing w:before="540" w:after="360"/>
        <w:rPr>
          <w:rFonts w:ascii="바탕체" w:eastAsia="바탕체" w:hAnsi="바탕체"/>
        </w:rPr>
      </w:pPr>
      <w:bookmarkStart w:id="3" w:name="_Toc194347249"/>
      <w:r w:rsidRPr="007F5A4C">
        <w:rPr>
          <w:rFonts w:ascii="바탕체" w:eastAsia="바탕체" w:hAnsi="바탕체" w:hint="eastAsia"/>
        </w:rPr>
        <w:t>이해당사자 인터뷰/설문</w:t>
      </w:r>
      <w:r w:rsidR="007F5A4C" w:rsidRPr="007F5A4C">
        <w:rPr>
          <w:rFonts w:ascii="바탕체" w:eastAsia="바탕체" w:hAnsi="바탕체" w:hint="eastAsia"/>
        </w:rPr>
        <w:t xml:space="preserve"> 인사이트</w:t>
      </w:r>
      <w:bookmarkEnd w:id="3"/>
    </w:p>
    <w:p w14:paraId="4615DA15" w14:textId="12717E66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 xml:space="preserve">연구주제에 대한 설문조사는 크게 두 가지 관점에 대한 설문을 실시하였고 각 관점 당 두 가지 문항을 넣어서 총 네 문항에 대한 설문을 실시하였다. </w:t>
      </w:r>
      <w:r w:rsidRPr="00AD4065">
        <w:rPr>
          <w:rFonts w:ascii="바탕체" w:eastAsia="바탕체" w:hAnsi="바탕체"/>
        </w:rPr>
        <w:br/>
      </w:r>
    </w:p>
    <w:p w14:paraId="4F5C2B9F" w14:textId="64FD943F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>첫 번째 관점은 Multi-Task Learning에 대한 인식을 물어보는 것으로 Multi-Task Learning의 상용화 가능성과 기존에 알려져 있는 학습방법인 Single Task Learning에 비해 더 유용한 학습방법일 것이라 생각하는지를 물어보았다.</w:t>
      </w:r>
    </w:p>
    <w:p w14:paraId="1E02645B" w14:textId="6F2D1CA9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>두 번째 관점은 Multi-Task Learning의 연구 방향 및 필요성 평가에 대한 것이다. Multi-Task Learning의 유효성 검증에 관한 연구의 필요성과 해당 Multi-Task Learning이 향후 AI 성능 발전에 필요한 기술인지 물어보았다.</w:t>
      </w:r>
      <w:r w:rsidRPr="00AD4065">
        <w:rPr>
          <w:rFonts w:ascii="바탕체" w:eastAsia="바탕체" w:hAnsi="바탕체"/>
        </w:rPr>
        <w:br/>
      </w:r>
    </w:p>
    <w:p w14:paraId="5CD0B89F" w14:textId="6C277DD0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 xml:space="preserve">조사 방법은 </w:t>
      </w:r>
      <w:proofErr w:type="spellStart"/>
      <w:r w:rsidRPr="00AD4065">
        <w:rPr>
          <w:rFonts w:ascii="바탕체" w:eastAsia="바탕체" w:hAnsi="바탕체" w:hint="eastAsia"/>
        </w:rPr>
        <w:t>Goolge</w:t>
      </w:r>
      <w:proofErr w:type="spellEnd"/>
      <w:r w:rsidRPr="00AD4065">
        <w:rPr>
          <w:rFonts w:ascii="바탕체" w:eastAsia="바탕체" w:hAnsi="바탕체" w:hint="eastAsia"/>
        </w:rPr>
        <w:t xml:space="preserve"> Form을 이용하여 온라인으로 진행하였고 조원의 지인이나, 학교 커뮤니티에 홍보하는 등의 방식으로 설문을 진행하였으며 총 25명이 응답해주었다. 엄밀하게 </w:t>
      </w:r>
      <w:proofErr w:type="spellStart"/>
      <w:r w:rsidRPr="00AD4065">
        <w:rPr>
          <w:rFonts w:ascii="바탕체" w:eastAsia="바탕체" w:hAnsi="바탕체" w:hint="eastAsia"/>
        </w:rPr>
        <w:t>표집을</w:t>
      </w:r>
      <w:proofErr w:type="spellEnd"/>
      <w:r w:rsidRPr="00AD4065">
        <w:rPr>
          <w:rFonts w:ascii="바탕체" w:eastAsia="바탕체" w:hAnsi="바탕체" w:hint="eastAsia"/>
        </w:rPr>
        <w:t xml:space="preserve"> 진행한 것은 아니나 과목과 과제의 특성 그리고 시간의 한계와 같은 여러 요인을 고려하</w:t>
      </w:r>
      <w:r w:rsidRPr="00AD4065">
        <w:rPr>
          <w:rFonts w:ascii="바탕체" w:eastAsia="바탕체" w:hAnsi="바탕체" w:hint="eastAsia"/>
        </w:rPr>
        <w:lastRenderedPageBreak/>
        <w:t>면 이러한 방식이 그나마 단기간 내 많은 응답을 얻어낼 수 있는 방법이라 생각하였다. 25명이라는 응답 수치가 적다면 적은 수치라고 볼 수도 있으나 여건과 기간의 한계를 고려하면 이 정도의 수치만 되어도 설문을 진행한 가장 큰 목적인 대중들의 인식 파악은 달성한 수치라고 본다.</w:t>
      </w:r>
    </w:p>
    <w:p w14:paraId="5DF6141E" w14:textId="77777777" w:rsidR="005B0D67" w:rsidRPr="00AD4065" w:rsidRDefault="005B0D67" w:rsidP="00F12FD9">
      <w:pPr>
        <w:rPr>
          <w:rFonts w:ascii="바탕체" w:eastAsia="바탕체" w:hAnsi="바탕체"/>
        </w:rPr>
      </w:pPr>
    </w:p>
    <w:p w14:paraId="6FCE14F2" w14:textId="4E478321" w:rsidR="007F5A4C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 xml:space="preserve">모든 문항들은 1점(매우 그렇지 않다)부터 5점(매우 그렇다)까지의 점수로 평가를 받도록 </w:t>
      </w:r>
      <w:proofErr w:type="spellStart"/>
      <w:r w:rsidRPr="00AD4065">
        <w:rPr>
          <w:rFonts w:ascii="바탕체" w:eastAsia="바탕체" w:hAnsi="바탕체" w:hint="eastAsia"/>
        </w:rPr>
        <w:t>구성되어있으며</w:t>
      </w:r>
      <w:proofErr w:type="spellEnd"/>
      <w:r w:rsidRPr="00AD4065">
        <w:rPr>
          <w:rFonts w:ascii="바탕체" w:eastAsia="바탕체" w:hAnsi="바탕체" w:hint="eastAsia"/>
        </w:rPr>
        <w:t xml:space="preserve"> 엄밀한 표본 조사 결과 보고서는 아니기에 Google Form에서 제공해주는 그래프를 간단하게 분석하는 방향으로 결과 분석을 수행하였다.</w:t>
      </w:r>
    </w:p>
    <w:p w14:paraId="43228EE0" w14:textId="77777777" w:rsidR="004E7481" w:rsidRDefault="004E51BF" w:rsidP="004E7481">
      <w:pPr>
        <w:keepNext/>
      </w:pPr>
      <w:r>
        <w:rPr>
          <w:rFonts w:ascii="바탕체" w:eastAsia="바탕체" w:hAnsi="바탕체"/>
          <w:noProof/>
        </w:rPr>
        <w:pict w14:anchorId="134F40D8">
          <v:shape id="그림 3" o:spid="_x0000_i1026" type="#_x0000_t75" alt="양식 응답 차트. 질문 제목: Multi-Task Learning을 활용한 AI 모델 개발이 상용화될 가능성이 있다고 생각하십니까?. 응답 수: 응답 25개." style="width:420pt;height:199.5pt;visibility:visible;mso-wrap-style:square">
            <v:imagedata r:id="rId11" o:title=" 응답 25개"/>
          </v:shape>
        </w:pict>
      </w:r>
    </w:p>
    <w:p w14:paraId="1FCFF394" w14:textId="6796C097" w:rsidR="004E7481" w:rsidRDefault="004E7481" w:rsidP="004E7481">
      <w:pPr>
        <w:pStyle w:val="ac"/>
        <w:spacing w:after="180"/>
        <w:ind w:left="1200"/>
      </w:pPr>
      <w:bookmarkStart w:id="4" w:name="_Toc194707337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E51BF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설문</w:t>
      </w:r>
      <w:r>
        <w:rPr>
          <w:rFonts w:hint="eastAsia"/>
        </w:rPr>
        <w:t>1</w:t>
      </w:r>
      <w:bookmarkEnd w:id="4"/>
    </w:p>
    <w:p w14:paraId="3DBCBA0D" w14:textId="77D86188" w:rsidR="005B0D67" w:rsidRPr="00AD4065" w:rsidRDefault="00F12FD9" w:rsidP="00F12FD9">
      <w:pPr>
        <w:rPr>
          <w:rFonts w:ascii="바탕체" w:eastAsia="바탕체" w:hAnsi="바탕체"/>
          <w:noProof/>
        </w:rPr>
      </w:pPr>
      <w:r w:rsidRPr="00AD4065">
        <w:rPr>
          <w:rFonts w:ascii="바탕체" w:eastAsia="바탕체" w:hAnsi="바탕체" w:hint="eastAsia"/>
        </w:rPr>
        <w:t xml:space="preserve">첫 번째 문항으로 Multi-Task Learning의 상용화에 관한 문항이다. 대부분의 사람들이 Multi-Task Learning의 상용화에 긍정적인 답변을 해주었다. 그렇다(4점) 이상인 반응이 전체 </w:t>
      </w:r>
      <w:proofErr w:type="spellStart"/>
      <w:r w:rsidRPr="00AD4065">
        <w:rPr>
          <w:rFonts w:ascii="바탕체" w:eastAsia="바탕체" w:hAnsi="바탕체" w:hint="eastAsia"/>
        </w:rPr>
        <w:t>응담</w:t>
      </w:r>
      <w:proofErr w:type="spellEnd"/>
      <w:r w:rsidRPr="00AD4065">
        <w:rPr>
          <w:rFonts w:ascii="바탕체" w:eastAsia="바탕체" w:hAnsi="바탕체" w:hint="eastAsia"/>
        </w:rPr>
        <w:t xml:space="preserve"> 중 88%를 차지하고 있으며 부정적인 응답은 단 한 건만 존재하였다. 이는 Multi-Task Learning이라는 방법론을 활용한 모형의 상용화 가능성에 대한 밝은 전망을 나타낸다고 볼 수 있다. 또한, 대중들이 Multi-Task Learning이라는 학습 방법이 적용된 모형</w:t>
      </w:r>
      <w:r w:rsidRPr="00AD4065">
        <w:rPr>
          <w:rFonts w:ascii="바탕체" w:eastAsia="바탕체" w:hAnsi="바탕체"/>
        </w:rPr>
        <w:t>에 대해 대중들이 거부감 없이 수용할 준비가 되어 있으며, 실제 서비스로 접했을 때 활용 의사 또한 높을 수 있음을 시사한다.</w:t>
      </w:r>
    </w:p>
    <w:p w14:paraId="7395946E" w14:textId="77777777" w:rsidR="004E7481" w:rsidRDefault="004E51BF" w:rsidP="004E7481">
      <w:pPr>
        <w:keepNext/>
      </w:pPr>
      <w:r>
        <w:rPr>
          <w:rFonts w:ascii="바탕체" w:eastAsia="바탕체" w:hAnsi="바탕체"/>
          <w:noProof/>
        </w:rPr>
        <w:lastRenderedPageBreak/>
        <w:pict w14:anchorId="16C903A4">
          <v:shape id="그림 4" o:spid="_x0000_i1027" type="#_x0000_t75" alt="양식 응답 차트. 질문 제목:  Multi-Task Learning이 단일 작업 학습(Single Task Learning, 기존에 사용되는 학습 방법)보다 유용할 가능성이 있다고 생각하십니까?  . 응답 수: 응답 25개." style="width:425.25pt;height:3in;visibility:visible;mso-wrap-style:square">
            <v:imagedata r:id="rId12" o:title=" 응답 25개"/>
          </v:shape>
        </w:pict>
      </w:r>
    </w:p>
    <w:p w14:paraId="4C6C3BBE" w14:textId="78869E88" w:rsidR="004E7481" w:rsidRDefault="004E7481" w:rsidP="004E7481">
      <w:pPr>
        <w:pStyle w:val="ac"/>
        <w:spacing w:after="180"/>
        <w:ind w:left="1200"/>
      </w:pPr>
      <w:bookmarkStart w:id="5" w:name="_Toc194707338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E51BF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설문</w:t>
      </w:r>
      <w:r>
        <w:rPr>
          <w:rFonts w:hint="eastAsia"/>
        </w:rPr>
        <w:t>2</w:t>
      </w:r>
      <w:bookmarkEnd w:id="5"/>
    </w:p>
    <w:p w14:paraId="54AE4F5A" w14:textId="69B8DA24" w:rsidR="00F12FD9" w:rsidRPr="00AD4065" w:rsidRDefault="00F12FD9" w:rsidP="00F12FD9">
      <w:pPr>
        <w:rPr>
          <w:rFonts w:ascii="바탕체" w:eastAsia="바탕체" w:hAnsi="바탕체"/>
          <w:noProof/>
        </w:rPr>
      </w:pPr>
      <w:r w:rsidRPr="00AD4065">
        <w:rPr>
          <w:rFonts w:ascii="바탕체" w:eastAsia="바탕체" w:hAnsi="바탕체" w:hint="eastAsia"/>
        </w:rPr>
        <w:t xml:space="preserve">두 번째 문항은 Multi-Task Learning이 단일 작업 학습(Single Task Learning)보다 유용하다고 생각하는지에 대한 문항이다. </w:t>
      </w:r>
      <w:r w:rsidRPr="00AD4065">
        <w:rPr>
          <w:rFonts w:ascii="바탕체" w:eastAsia="바탕체" w:hAnsi="바탕체"/>
        </w:rPr>
        <w:t>‘</w:t>
      </w:r>
      <w:r w:rsidRPr="00AD4065">
        <w:rPr>
          <w:rFonts w:ascii="바탕체" w:eastAsia="바탕체" w:hAnsi="바탕체" w:hint="eastAsia"/>
        </w:rPr>
        <w:t>그렇다(4점)</w:t>
      </w:r>
      <w:r w:rsidRPr="00AD4065">
        <w:rPr>
          <w:rFonts w:ascii="바탕체" w:eastAsia="바탕체" w:hAnsi="바탕체"/>
        </w:rPr>
        <w:t>’</w:t>
      </w:r>
      <w:r w:rsidRPr="00AD4065">
        <w:rPr>
          <w:rFonts w:ascii="바탕체" w:eastAsia="바탕체" w:hAnsi="바탕체" w:hint="eastAsia"/>
        </w:rPr>
        <w:t xml:space="preserve"> 이상의 응답 비율이 84%, </w:t>
      </w:r>
      <w:r w:rsidRPr="00AD4065">
        <w:rPr>
          <w:rFonts w:ascii="바탕체" w:eastAsia="바탕체" w:hAnsi="바탕체"/>
        </w:rPr>
        <w:t>‘</w:t>
      </w:r>
      <w:r w:rsidRPr="00AD4065">
        <w:rPr>
          <w:rFonts w:ascii="바탕체" w:eastAsia="바탕체" w:hAnsi="바탕체" w:hint="eastAsia"/>
        </w:rPr>
        <w:t>보통이다(3점)</w:t>
      </w:r>
      <w:r w:rsidRPr="00AD4065">
        <w:rPr>
          <w:rFonts w:ascii="바탕체" w:eastAsia="바탕체" w:hAnsi="바탕체"/>
        </w:rPr>
        <w:t>’</w:t>
      </w:r>
      <w:r w:rsidRPr="00AD4065">
        <w:rPr>
          <w:rFonts w:ascii="바탕체" w:eastAsia="바탕체" w:hAnsi="바탕체" w:hint="eastAsia"/>
        </w:rPr>
        <w:t xml:space="preserve"> 이상의 응답 비율이 100%로, 부정적인 응답은 전혀 없었다. 이는 Multi-Task Learning에 대한 대중의 인식이 전반적으로 긍정적임을 의미하며, 앞선 상용화 관련 응답과 연계해보았을 때, Multi-Task Learning이 Single Task Learning보다 더 높은 성능을 낼 것이라는 기대가 상용화에 대한 긍정적 평가로 이어졌음을 유추할 수 있다. 결과적으로, Multi-Task Learning은 대중에게 기대를 받고 있는 학습 방식이며, 현실적인 활용 가치가 높은 기술로 인식되고 있음을 알 수 있다.</w:t>
      </w:r>
    </w:p>
    <w:p w14:paraId="6452B9C9" w14:textId="77777777" w:rsidR="00F12FD9" w:rsidRPr="00AD4065" w:rsidRDefault="00F12FD9" w:rsidP="00F12FD9">
      <w:pPr>
        <w:rPr>
          <w:rFonts w:ascii="바탕체" w:eastAsia="바탕체" w:hAnsi="바탕체"/>
        </w:rPr>
      </w:pPr>
    </w:p>
    <w:p w14:paraId="0D9D81C7" w14:textId="77777777" w:rsidR="004E7481" w:rsidRDefault="004E51BF" w:rsidP="004E7481">
      <w:pPr>
        <w:keepNext/>
      </w:pPr>
      <w:r>
        <w:rPr>
          <w:rFonts w:ascii="바탕체" w:eastAsia="바탕체" w:hAnsi="바탕체"/>
          <w:noProof/>
        </w:rPr>
        <w:pict w14:anchorId="3A170EBA">
          <v:shape id="그림 6" o:spid="_x0000_i1028" type="#_x0000_t75" alt="양식 응답 차트. 질문 제목: Multi-Task Learning의 유효성 검증에 관한 연구가 필요하다고 생각하십니까?. 응답 수: 응답 25개." style="width:426pt;height:202.5pt;visibility:visible;mso-wrap-style:square">
            <v:imagedata r:id="rId13" o:title=" 응답 25개"/>
          </v:shape>
        </w:pict>
      </w:r>
    </w:p>
    <w:p w14:paraId="6E885521" w14:textId="18BDE1B4" w:rsidR="004E7481" w:rsidRDefault="004E7481" w:rsidP="004E7481">
      <w:pPr>
        <w:pStyle w:val="ac"/>
        <w:spacing w:after="180"/>
        <w:ind w:left="1200"/>
      </w:pPr>
      <w:bookmarkStart w:id="6" w:name="_Toc194707339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E51BF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설문</w:t>
      </w:r>
      <w:r>
        <w:rPr>
          <w:rFonts w:hint="eastAsia"/>
        </w:rPr>
        <w:t>3</w:t>
      </w:r>
      <w:bookmarkEnd w:id="6"/>
    </w:p>
    <w:p w14:paraId="37450AFC" w14:textId="14835696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lastRenderedPageBreak/>
        <w:t xml:space="preserve">세 번째 문항은 Multi-Task Learning의 유효성 검증 필요성을 묻는 항목이다. 응답자의 60%가 </w:t>
      </w:r>
      <w:r w:rsidRPr="00AD4065">
        <w:rPr>
          <w:rFonts w:ascii="바탕체" w:eastAsia="바탕체" w:hAnsi="바탕체"/>
        </w:rPr>
        <w:t>‘</w:t>
      </w:r>
      <w:r w:rsidRPr="00AD4065">
        <w:rPr>
          <w:rFonts w:ascii="바탕체" w:eastAsia="바탕체" w:hAnsi="바탕체" w:hint="eastAsia"/>
        </w:rPr>
        <w:t>매우 그렇다(5점)</w:t>
      </w:r>
      <w:r w:rsidRPr="00AD4065">
        <w:rPr>
          <w:rFonts w:ascii="바탕체" w:eastAsia="바탕체" w:hAnsi="바탕체"/>
        </w:rPr>
        <w:t>’</w:t>
      </w:r>
      <w:r w:rsidRPr="00AD4065">
        <w:rPr>
          <w:rFonts w:ascii="바탕체" w:eastAsia="바탕체" w:hAnsi="바탕체" w:hint="eastAsia"/>
        </w:rPr>
        <w:t xml:space="preserve">라고 응답하였으며, </w:t>
      </w:r>
      <w:r w:rsidRPr="00AD4065">
        <w:rPr>
          <w:rFonts w:ascii="바탕체" w:eastAsia="바탕체" w:hAnsi="바탕체"/>
        </w:rPr>
        <w:t>‘</w:t>
      </w:r>
      <w:r w:rsidRPr="00AD4065">
        <w:rPr>
          <w:rFonts w:ascii="바탕체" w:eastAsia="바탕체" w:hAnsi="바탕체" w:hint="eastAsia"/>
        </w:rPr>
        <w:t>그렇다(4점)</w:t>
      </w:r>
      <w:r w:rsidRPr="00AD4065">
        <w:rPr>
          <w:rFonts w:ascii="바탕체" w:eastAsia="바탕체" w:hAnsi="바탕체"/>
        </w:rPr>
        <w:t>’</w:t>
      </w:r>
      <w:r w:rsidRPr="00AD4065">
        <w:rPr>
          <w:rFonts w:ascii="바탕체" w:eastAsia="바탕체" w:hAnsi="바탕체" w:hint="eastAsia"/>
        </w:rPr>
        <w:t xml:space="preserve"> 이상 응답은 전체 비율 중 92%를 차지한다. 이는 Multi-Task Learning의 효과에 대한 검증이 필요하다는 데 대중들이 높은 공감대를 형성하고 있음을 보여준다. 특히, 이전 문항에서 파악한Multi-Task </w:t>
      </w:r>
      <w:proofErr w:type="spellStart"/>
      <w:r w:rsidRPr="00AD4065">
        <w:rPr>
          <w:rFonts w:ascii="바탕체" w:eastAsia="바탕체" w:hAnsi="바탕체" w:hint="eastAsia"/>
        </w:rPr>
        <w:t>Leaarnig</w:t>
      </w:r>
      <w:proofErr w:type="spellEnd"/>
      <w:r w:rsidRPr="00AD4065">
        <w:rPr>
          <w:rFonts w:ascii="바탕체" w:eastAsia="바탕체" w:hAnsi="바탕체" w:hint="eastAsia"/>
        </w:rPr>
        <w:t xml:space="preserve">이 Single Task Learning보다 나은 성능을 낼 것이라는 기대와 맞물려, MTL의 유효성을 실증적으로 검증하는 과정이 매우 중요하다고 인식됨을 시사한다. 이러한 결과는 우리 연구의 핵심 주제인 “Multi-Task Learning의 유효성 </w:t>
      </w:r>
      <w:proofErr w:type="spellStart"/>
      <w:r w:rsidRPr="00AD4065">
        <w:rPr>
          <w:rFonts w:ascii="바탕체" w:eastAsia="바탕체" w:hAnsi="바탕체" w:hint="eastAsia"/>
        </w:rPr>
        <w:t>검증”이</w:t>
      </w:r>
      <w:proofErr w:type="spellEnd"/>
      <w:r w:rsidRPr="00AD4065">
        <w:rPr>
          <w:rFonts w:ascii="바탕체" w:eastAsia="바탕체" w:hAnsi="바탕체" w:hint="eastAsia"/>
        </w:rPr>
        <w:t xml:space="preserve"> 시의적절하며 </w:t>
      </w:r>
      <w:proofErr w:type="spellStart"/>
      <w:r w:rsidRPr="00AD4065">
        <w:rPr>
          <w:rFonts w:ascii="바탕체" w:eastAsia="바탕체" w:hAnsi="바탕체" w:hint="eastAsia"/>
        </w:rPr>
        <w:t>학문적·산업적</w:t>
      </w:r>
      <w:proofErr w:type="spellEnd"/>
      <w:r w:rsidRPr="00AD4065">
        <w:rPr>
          <w:rFonts w:ascii="바탕체" w:eastAsia="바탕체" w:hAnsi="바탕체" w:hint="eastAsia"/>
        </w:rPr>
        <w:t xml:space="preserve"> 가치를 동시에 가질 수 있는 주제임을 뒷받침한다.</w:t>
      </w:r>
    </w:p>
    <w:p w14:paraId="4FBC6FF4" w14:textId="6EC333D8" w:rsidR="00F12FD9" w:rsidRPr="00AD4065" w:rsidRDefault="00F12FD9" w:rsidP="00F12FD9">
      <w:pPr>
        <w:rPr>
          <w:rFonts w:ascii="바탕체" w:eastAsia="바탕체" w:hAnsi="바탕체"/>
        </w:rPr>
      </w:pPr>
    </w:p>
    <w:p w14:paraId="2325A7AF" w14:textId="77777777" w:rsidR="004E7481" w:rsidRDefault="004E51BF" w:rsidP="004E7481">
      <w:pPr>
        <w:keepNext/>
      </w:pPr>
      <w:r>
        <w:rPr>
          <w:rFonts w:ascii="바탕체" w:eastAsia="바탕체" w:hAnsi="바탕체"/>
          <w:noProof/>
        </w:rPr>
        <w:pict w14:anchorId="0D723425">
          <v:shape id="_x0000_i1029" type="#_x0000_t75" alt="양식 응답 차트. 질문 제목: Multi-Task Learning 연구가 향후 AI의 성능 발전에 필요한 기술이라고 생각하십니까?. 응답 수: 응답 25개." style="width:428.25pt;height:203.25pt;visibility:visible;mso-wrap-style:square">
            <v:imagedata r:id="rId14" o:title=" 응답 25개"/>
          </v:shape>
        </w:pict>
      </w:r>
    </w:p>
    <w:p w14:paraId="769EA2FD" w14:textId="73E5E2E6" w:rsidR="004E7481" w:rsidRDefault="004E7481" w:rsidP="004E7481">
      <w:pPr>
        <w:pStyle w:val="ac"/>
        <w:spacing w:after="180"/>
        <w:ind w:left="1200"/>
      </w:pPr>
      <w:bookmarkStart w:id="7" w:name="_Toc194707340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E51BF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설문</w:t>
      </w:r>
      <w:r>
        <w:rPr>
          <w:rFonts w:hint="eastAsia"/>
        </w:rPr>
        <w:t>4</w:t>
      </w:r>
      <w:bookmarkEnd w:id="7"/>
    </w:p>
    <w:p w14:paraId="367BEA82" w14:textId="4F2D97CE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 xml:space="preserve"> 마지막 문항은 Multi-Task Learning 연구가 AI 성능 발전에 필요한 기술인지를 묻는 항목이다. 역시나 </w:t>
      </w:r>
      <w:r w:rsidRPr="00AD4065">
        <w:rPr>
          <w:rFonts w:ascii="바탕체" w:eastAsia="바탕체" w:hAnsi="바탕체"/>
        </w:rPr>
        <w:t>‘</w:t>
      </w:r>
      <w:r w:rsidRPr="00AD4065">
        <w:rPr>
          <w:rFonts w:ascii="바탕체" w:eastAsia="바탕체" w:hAnsi="바탕체" w:hint="eastAsia"/>
        </w:rPr>
        <w:t>그렇다(4점)</w:t>
      </w:r>
      <w:r w:rsidRPr="00AD4065">
        <w:rPr>
          <w:rFonts w:ascii="바탕체" w:eastAsia="바탕체" w:hAnsi="바탕체"/>
        </w:rPr>
        <w:t>’</w:t>
      </w:r>
      <w:r w:rsidRPr="00AD4065">
        <w:rPr>
          <w:rFonts w:ascii="바탕체" w:eastAsia="바탕체" w:hAnsi="바탕체" w:hint="eastAsia"/>
        </w:rPr>
        <w:t xml:space="preserve"> 이상인 비율이 88%를 차지하며 부정적인 응답은 단 한 건도 없음을 확인할 수 있다.</w:t>
      </w:r>
      <w:r w:rsidRPr="00AD4065">
        <w:rPr>
          <w:rFonts w:ascii="바탕체" w:eastAsia="바탕체" w:hAnsi="바탕체"/>
        </w:rPr>
        <w:t xml:space="preserve"> 이는 Multi-Task Learning이 단순한 이론적 개념을 넘어, AI 기술의 실질적인 발전에 기여할 수 있는 핵심 기술로 인식되고 있음을 보여준다.</w:t>
      </w:r>
      <w:r w:rsidR="005B0D67" w:rsidRPr="00AD4065">
        <w:rPr>
          <w:rFonts w:ascii="바탕체" w:eastAsia="바탕체" w:hAnsi="바탕체"/>
        </w:rPr>
        <w:br/>
      </w:r>
      <w:r w:rsidR="005B0D67" w:rsidRPr="00AD4065">
        <w:rPr>
          <w:rFonts w:ascii="바탕체" w:eastAsia="바탕체" w:hAnsi="바탕체"/>
        </w:rPr>
        <w:br/>
      </w:r>
      <w:r w:rsidR="005B0D67" w:rsidRPr="00AD4065">
        <w:rPr>
          <w:rFonts w:ascii="바탕체" w:eastAsia="바탕체" w:hAnsi="바탕체" w:hint="eastAsia"/>
        </w:rPr>
        <w:t xml:space="preserve">설문조사를 통해 얻은 인사이트로는 </w:t>
      </w:r>
      <w:r w:rsidRPr="00AD4065">
        <w:rPr>
          <w:rFonts w:ascii="바탕체" w:eastAsia="바탕체" w:hAnsi="바탕체" w:hint="eastAsia"/>
        </w:rPr>
        <w:t>Multi-Task Learning의 효과를 입증할 수 있는 유효성 검증에 관한 연구</w:t>
      </w:r>
      <w:r w:rsidR="005B0D67" w:rsidRPr="00AD4065">
        <w:rPr>
          <w:rFonts w:ascii="바탕체" w:eastAsia="바탕체" w:hAnsi="바탕체" w:hint="eastAsia"/>
        </w:rPr>
        <w:t>의 필요성이 요구됨을 파악하였으며</w:t>
      </w:r>
      <w:r w:rsidRPr="00AD4065">
        <w:rPr>
          <w:rFonts w:ascii="바탕체" w:eastAsia="바탕체" w:hAnsi="바탕체" w:hint="eastAsia"/>
        </w:rPr>
        <w:t>,</w:t>
      </w:r>
      <w:r w:rsidR="005B0D67" w:rsidRPr="00AD4065">
        <w:rPr>
          <w:rFonts w:ascii="바탕체" w:eastAsia="바탕체" w:hAnsi="바탕체" w:hint="eastAsia"/>
        </w:rPr>
        <w:t xml:space="preserve"> 이는</w:t>
      </w:r>
      <w:r w:rsidRPr="00AD4065">
        <w:rPr>
          <w:rFonts w:ascii="바탕체" w:eastAsia="바탕체" w:hAnsi="바탕체" w:hint="eastAsia"/>
        </w:rPr>
        <w:t xml:space="preserve"> 우리 연구 주제의 방향성과 필요성에 필요한 당위성을 더욱 </w:t>
      </w:r>
      <w:proofErr w:type="spellStart"/>
      <w:r w:rsidRPr="00AD4065">
        <w:rPr>
          <w:rFonts w:ascii="바탕체" w:eastAsia="바탕체" w:hAnsi="바탕체" w:hint="eastAsia"/>
        </w:rPr>
        <w:t>뒷바침해준다</w:t>
      </w:r>
      <w:proofErr w:type="spellEnd"/>
      <w:r w:rsidRPr="00AD4065">
        <w:rPr>
          <w:rFonts w:ascii="바탕체" w:eastAsia="바탕체" w:hAnsi="바탕체" w:hint="eastAsia"/>
        </w:rPr>
        <w:t xml:space="preserve">. </w:t>
      </w:r>
      <w:r w:rsidR="005B0D67" w:rsidRPr="00AD4065">
        <w:rPr>
          <w:rFonts w:ascii="바탕체" w:eastAsia="바탕체" w:hAnsi="바탕체" w:hint="eastAsia"/>
        </w:rPr>
        <w:t xml:space="preserve">또한, </w:t>
      </w:r>
      <w:r w:rsidRPr="00AD4065">
        <w:rPr>
          <w:rFonts w:ascii="바탕체" w:eastAsia="바탕체" w:hAnsi="바탕체"/>
        </w:rPr>
        <w:t xml:space="preserve">이러한 결과는 Multi-Task Learning을 주제로 한 본 연구가 기술적 </w:t>
      </w:r>
      <w:proofErr w:type="spellStart"/>
      <w:r w:rsidRPr="00AD4065">
        <w:rPr>
          <w:rFonts w:ascii="바탕체" w:eastAsia="바탕체" w:hAnsi="바탕체"/>
        </w:rPr>
        <w:t>유의미성과</w:t>
      </w:r>
      <w:proofErr w:type="spellEnd"/>
      <w:r w:rsidRPr="00AD4065">
        <w:rPr>
          <w:rFonts w:ascii="바탕체" w:eastAsia="바탕체" w:hAnsi="바탕체"/>
        </w:rPr>
        <w:t xml:space="preserve"> 사회적 수요를 모두 충족시키는 주제임을 다시금 확인시</w:t>
      </w:r>
      <w:r w:rsidRPr="00AD4065">
        <w:rPr>
          <w:rFonts w:ascii="바탕체" w:eastAsia="바탕체" w:hAnsi="바탕체" w:hint="eastAsia"/>
        </w:rPr>
        <w:t>켜주는 계기가 되었다.</w:t>
      </w:r>
    </w:p>
    <w:p w14:paraId="13D6756F" w14:textId="4AE05A96" w:rsidR="00F12FD9" w:rsidRPr="00F12FD9" w:rsidRDefault="00F12FD9" w:rsidP="00F12FD9"/>
    <w:p w14:paraId="32659DA7" w14:textId="5E5ABAB3" w:rsidR="00C500BA" w:rsidRDefault="00C500BA" w:rsidP="00C500BA">
      <w:pPr>
        <w:pStyle w:val="10"/>
        <w:spacing w:before="540" w:after="360"/>
        <w:rPr>
          <w:rFonts w:ascii="바탕체" w:eastAsia="바탕체" w:hAnsi="바탕체"/>
        </w:rPr>
      </w:pPr>
      <w:bookmarkStart w:id="8" w:name="_Toc194347250"/>
      <w:r w:rsidRPr="00C500BA">
        <w:rPr>
          <w:rFonts w:ascii="바탕체" w:eastAsia="바탕체" w:hAnsi="바탕체" w:hint="eastAsia"/>
        </w:rPr>
        <w:lastRenderedPageBreak/>
        <w:t>기대 효과 및 향후 확장 가능성</w:t>
      </w:r>
      <w:bookmarkEnd w:id="8"/>
    </w:p>
    <w:p w14:paraId="21FE9184" w14:textId="12FA0CC0" w:rsidR="008C7C16" w:rsidRPr="008C7C16" w:rsidRDefault="008C7C16" w:rsidP="008C7C16">
      <w:pPr>
        <w:rPr>
          <w:rFonts w:ascii="바탕체" w:eastAsia="바탕체" w:hAnsi="바탕체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Pr="008C7C16">
        <w:rPr>
          <w:rFonts w:ascii="바탕체" w:eastAsia="바탕체" w:hAnsi="바탕체" w:hint="eastAsia"/>
        </w:rPr>
        <w:t>MTL의 유효성이 실험적으로 입증되고, PVT v2 기반 MTL 모델이 자율주행 인식 성능 개선에 기여할 수 있다는 결과가 도출될 경우, 다음과 같은 효과가 기대된다.</w:t>
      </w:r>
    </w:p>
    <w:p w14:paraId="3E2147E6" w14:textId="77777777" w:rsidR="008C7C16" w:rsidRPr="008C7C16" w:rsidRDefault="008C7C16" w:rsidP="008C7C16">
      <w:pPr>
        <w:rPr>
          <w:rFonts w:ascii="바탕체" w:eastAsia="바탕체" w:hAnsi="바탕체"/>
        </w:rPr>
      </w:pPr>
    </w:p>
    <w:p w14:paraId="1DD01F51" w14:textId="0581C14B" w:rsidR="008C7C16" w:rsidRPr="008C7C16" w:rsidRDefault="008C7C16" w:rsidP="008C7C16">
      <w:pPr>
        <w:rPr>
          <w:rFonts w:ascii="바탕체" w:eastAsia="바탕체" w:hAnsi="바탕체"/>
        </w:rPr>
      </w:pPr>
      <w:r w:rsidRPr="008C7C16">
        <w:rPr>
          <w:rFonts w:ascii="바탕체" w:eastAsia="바탕체" w:hAnsi="바탕체" w:hint="eastAsia"/>
        </w:rPr>
        <w:t xml:space="preserve">첫째, 사용자 관점에서 자율주행 시스템의 인식 정확도 향상과 오류 감소를 통해 안전성이 증대될 수 있다. 예를 들어, 차선 인식 정확도 및 객체 탐지 정밀도가 각각 5% 이상 향상될 경우, 실제 도로 주행 중 사고 위험을 실질적으로 줄일 수 있는 기반이 마련된다. 또한, 동일한 모델로 복수의 인식 작업을 동시에 수행할 수 있어 처리 시간 단축과 시스템 자원 절약 측면에서도 </w:t>
      </w:r>
      <w:r>
        <w:rPr>
          <w:rFonts w:ascii="바탕체" w:eastAsia="바탕체" w:hAnsi="바탕체" w:hint="eastAsia"/>
        </w:rPr>
        <w:t xml:space="preserve">이점이 </w:t>
      </w:r>
      <w:proofErr w:type="spellStart"/>
      <w:r>
        <w:rPr>
          <w:rFonts w:ascii="바탕체" w:eastAsia="바탕체" w:hAnsi="바탕체" w:hint="eastAsia"/>
        </w:rPr>
        <w:t>생길것이라</w:t>
      </w:r>
      <w:proofErr w:type="spellEnd"/>
      <w:r>
        <w:rPr>
          <w:rFonts w:ascii="바탕체" w:eastAsia="바탕체" w:hAnsi="바탕체" w:hint="eastAsia"/>
        </w:rPr>
        <w:t xml:space="preserve"> 기대된다.</w:t>
      </w:r>
    </w:p>
    <w:p w14:paraId="53B34110" w14:textId="2D52012A" w:rsidR="00AD4065" w:rsidRPr="00AD4065" w:rsidRDefault="008C7C16" w:rsidP="00AD4065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br/>
      </w:r>
      <w:r w:rsidRPr="008C7C16">
        <w:rPr>
          <w:rFonts w:ascii="바탕체" w:eastAsia="바탕체" w:hAnsi="바탕체" w:hint="eastAsia"/>
        </w:rPr>
        <w:t xml:space="preserve">둘째, 사회적 관점에서는 자율주행차의 상용화 및 보급 확대를 앞당길 수 있는 기술적 신뢰 기반이 구축된다. 이는 교통사고 감소, </w:t>
      </w:r>
      <w:proofErr w:type="spellStart"/>
      <w:r w:rsidRPr="008C7C16">
        <w:rPr>
          <w:rFonts w:ascii="바탕체" w:eastAsia="바탕체" w:hAnsi="바탕체" w:hint="eastAsia"/>
        </w:rPr>
        <w:t>고령자·장애인</w:t>
      </w:r>
      <w:proofErr w:type="spellEnd"/>
      <w:r w:rsidRPr="008C7C16">
        <w:rPr>
          <w:rFonts w:ascii="바탕체" w:eastAsia="바탕체" w:hAnsi="바탕체" w:hint="eastAsia"/>
        </w:rPr>
        <w:t xml:space="preserve"> 이동 편의성 향상, </w:t>
      </w:r>
      <w:proofErr w:type="spellStart"/>
      <w:r w:rsidRPr="008C7C16">
        <w:rPr>
          <w:rFonts w:ascii="바탕체" w:eastAsia="바탕체" w:hAnsi="바탕체" w:hint="eastAsia"/>
        </w:rPr>
        <w:t>물류·운송</w:t>
      </w:r>
      <w:proofErr w:type="spellEnd"/>
      <w:r w:rsidRPr="008C7C16">
        <w:rPr>
          <w:rFonts w:ascii="바탕체" w:eastAsia="바탕체" w:hAnsi="바탕체" w:hint="eastAsia"/>
        </w:rPr>
        <w:t xml:space="preserve"> 산업의 자동화 등 다양한 사회적 </w:t>
      </w:r>
      <w:r>
        <w:rPr>
          <w:rFonts w:ascii="바탕체" w:eastAsia="바탕체" w:hAnsi="바탕체" w:hint="eastAsia"/>
        </w:rPr>
        <w:t>이익으로 환원될 수 있다.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 w:rsidRPr="008C7C16">
        <w:rPr>
          <w:rFonts w:ascii="바탕체" w:eastAsia="바탕체" w:hAnsi="바탕체" w:hint="eastAsia"/>
        </w:rPr>
        <w:t xml:space="preserve">셋째, 산업계에서는 </w:t>
      </w:r>
      <w:proofErr w:type="spellStart"/>
      <w:r w:rsidRPr="008C7C16">
        <w:rPr>
          <w:rFonts w:ascii="바탕체" w:eastAsia="바탕체" w:hAnsi="바탕체" w:hint="eastAsia"/>
        </w:rPr>
        <w:t>경량화된</w:t>
      </w:r>
      <w:proofErr w:type="spellEnd"/>
      <w:r w:rsidRPr="008C7C16">
        <w:rPr>
          <w:rFonts w:ascii="바탕체" w:eastAsia="바탕체" w:hAnsi="바탕체" w:hint="eastAsia"/>
        </w:rPr>
        <w:t xml:space="preserve"> 고성능 AI 모델을 통해 </w:t>
      </w:r>
      <w:proofErr w:type="spellStart"/>
      <w:r w:rsidRPr="008C7C16">
        <w:rPr>
          <w:rFonts w:ascii="바탕체" w:eastAsia="바탕체" w:hAnsi="바탕체" w:hint="eastAsia"/>
        </w:rPr>
        <w:t>자율주행뿐만</w:t>
      </w:r>
      <w:proofErr w:type="spellEnd"/>
      <w:r w:rsidRPr="008C7C16">
        <w:rPr>
          <w:rFonts w:ascii="바탕체" w:eastAsia="바탕체" w:hAnsi="바탕체" w:hint="eastAsia"/>
        </w:rPr>
        <w:t xml:space="preserve"> 아니라 CCTV, </w:t>
      </w:r>
      <w:proofErr w:type="spellStart"/>
      <w:r w:rsidRPr="008C7C16">
        <w:rPr>
          <w:rFonts w:ascii="바탕체" w:eastAsia="바탕체" w:hAnsi="바탕체" w:hint="eastAsia"/>
        </w:rPr>
        <w:t>드론</w:t>
      </w:r>
      <w:proofErr w:type="spellEnd"/>
      <w:r w:rsidRPr="008C7C16">
        <w:rPr>
          <w:rFonts w:ascii="바탕체" w:eastAsia="바탕체" w:hAnsi="바탕체" w:hint="eastAsia"/>
        </w:rPr>
        <w:t>, 스마트 팩토리 등 다양한 영상 인식 기반 산업 분야로의 기술 확장이 가능하다. 특히 PVT v2와 같은 범용 백본 모델 위에 MTL 구조를 적용하는 방식은 다양한 산업용 AI 모델 설계 시 재사용성과 확장성을 높이는 데 기여할 수 있다.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 w:rsidRPr="008C7C16">
        <w:rPr>
          <w:rFonts w:ascii="바탕체" w:eastAsia="바탕체" w:hAnsi="바탕체" w:hint="eastAsia"/>
        </w:rPr>
        <w:t xml:space="preserve">추후에는 본 프로젝트에서 사용한 프레임워크를 기반으로, 의료 영상 진단, 재난 감지 시스템, 로봇 비전 등 </w:t>
      </w:r>
      <w:proofErr w:type="spellStart"/>
      <w:r w:rsidRPr="008C7C16">
        <w:rPr>
          <w:rFonts w:ascii="바탕체" w:eastAsia="바탕체" w:hAnsi="바탕체" w:hint="eastAsia"/>
        </w:rPr>
        <w:t>고신뢰</w:t>
      </w:r>
      <w:proofErr w:type="spellEnd"/>
      <w:r w:rsidRPr="008C7C16">
        <w:rPr>
          <w:rFonts w:ascii="바탕체" w:eastAsia="바탕체" w:hAnsi="바탕체" w:hint="eastAsia"/>
        </w:rPr>
        <w:t xml:space="preserve"> 인식이 필요한 다른 분야로도 응용 범위를 넓혀갈 수 있다. 또한, 작업 간 상호작용 분석을 기반으로 한 동적 가중치 조절 방법, 효율적 학습 전략 설계 등 후속 연구 주제도 다양하게 제시될 수 있다.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 w:rsidR="00AD4065" w:rsidRPr="00AD4065">
        <w:rPr>
          <w:rFonts w:ascii="바탕체" w:eastAsia="바탕체" w:hAnsi="바탕체"/>
        </w:rPr>
        <w:t xml:space="preserve">그러나 본 프로젝트의 1차 목표는 MTL의 유효성 자체를 검증하는 데에 있으며, 만약 기대한 수준의 성능 향상이 관찰되지 않는다면, 이는 오히려 MTL 구조 내에서의 </w:t>
      </w:r>
      <w:proofErr w:type="spellStart"/>
      <w:r w:rsidR="00AD4065" w:rsidRPr="00AD4065">
        <w:rPr>
          <w:rFonts w:ascii="바탕체" w:eastAsia="바탕체" w:hAnsi="바탕체"/>
        </w:rPr>
        <w:t>그룹핑</w:t>
      </w:r>
      <w:proofErr w:type="spellEnd"/>
      <w:r w:rsidR="00AD4065" w:rsidRPr="00AD4065">
        <w:rPr>
          <w:rFonts w:ascii="바탕체" w:eastAsia="바탕체" w:hAnsi="바탕체"/>
        </w:rPr>
        <w:t xml:space="preserve"> 전략 또는 학습 전략 설계가 어떻게 성능에 영향을 미치는지를 탐색할 수 있는 기회가 될 수 있</w:t>
      </w:r>
      <w:r w:rsidR="00AD4065">
        <w:rPr>
          <w:rFonts w:ascii="바탕체" w:eastAsia="바탕체" w:hAnsi="바탕체" w:hint="eastAsia"/>
        </w:rPr>
        <w:t>으며 이러한 방향으로 후속연구를 진행할 수도 있다</w:t>
      </w:r>
      <w:r w:rsidR="00AD4065" w:rsidRPr="00AD4065">
        <w:rPr>
          <w:rFonts w:ascii="바탕체" w:eastAsia="바탕체" w:hAnsi="바탕체"/>
        </w:rPr>
        <w:t xml:space="preserve">. </w:t>
      </w:r>
      <w:r w:rsidR="00AD4065">
        <w:rPr>
          <w:rFonts w:ascii="바탕체" w:eastAsia="바탕체" w:hAnsi="바탕체" w:hint="eastAsia"/>
        </w:rPr>
        <w:t>또한 해당 결과를</w:t>
      </w:r>
      <w:r w:rsidR="00AD4065" w:rsidRPr="00AD4065">
        <w:rPr>
          <w:rFonts w:ascii="바탕체" w:eastAsia="바탕체" w:hAnsi="바탕체"/>
        </w:rPr>
        <w:t xml:space="preserve"> 후속 연구에서 보다 효과적인 MTL 설계 방안을 모색하는 데 기초 자료로 활용</w:t>
      </w:r>
      <w:r w:rsidR="00AD4065">
        <w:rPr>
          <w:rFonts w:ascii="바탕체" w:eastAsia="바탕체" w:hAnsi="바탕체" w:hint="eastAsia"/>
        </w:rPr>
        <w:t>할</w:t>
      </w:r>
      <w:r w:rsidR="00AD4065" w:rsidRPr="00AD4065">
        <w:rPr>
          <w:rFonts w:ascii="바탕체" w:eastAsia="바탕체" w:hAnsi="바탕체"/>
        </w:rPr>
        <w:t xml:space="preserve"> 수</w:t>
      </w:r>
      <w:r w:rsidR="00AD4065">
        <w:rPr>
          <w:rFonts w:ascii="바탕체" w:eastAsia="바탕체" w:hAnsi="바탕체" w:hint="eastAsia"/>
        </w:rPr>
        <w:t>도</w:t>
      </w:r>
      <w:r w:rsidR="00AD4065" w:rsidRPr="00AD4065">
        <w:rPr>
          <w:rFonts w:ascii="바탕체" w:eastAsia="바탕체" w:hAnsi="바탕체"/>
        </w:rPr>
        <w:t xml:space="preserve"> 있다.</w:t>
      </w:r>
      <w:r w:rsidR="00AD4065">
        <w:rPr>
          <w:rFonts w:ascii="바탕체" w:eastAsia="바탕체" w:hAnsi="바탕체"/>
        </w:rPr>
        <w:br/>
      </w:r>
    </w:p>
    <w:p w14:paraId="1ED3EE1D" w14:textId="3E036E8A" w:rsidR="00AD4065" w:rsidRPr="00AD4065" w:rsidRDefault="00AD4065" w:rsidP="00AD4065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/>
        </w:rPr>
        <w:t>또한</w:t>
      </w:r>
      <w:r>
        <w:rPr>
          <w:rFonts w:ascii="바탕체" w:eastAsia="바탕체" w:hAnsi="바탕체" w:hint="eastAsia"/>
        </w:rPr>
        <w:t>,</w:t>
      </w:r>
      <w:r w:rsidRPr="00AD4065">
        <w:rPr>
          <w:rFonts w:ascii="바탕체" w:eastAsia="바탕체" w:hAnsi="바탕체"/>
        </w:rPr>
        <w:t xml:space="preserve"> 자율주행 분야에서 원하는 수준의 성능 개선이 나타나지 않을 경우, PVT v2 프레임워크가 자율주행 환경에 적합하지 않은 이유를 분석하는 방향으로 연구를 확장할 수 있다. 이는 모델 구조와 실제 응용 환경 간의 적합성 문제를 규명하는 의미 있는 접근이 될 수 있으며, 궁극적으로 보다 적합한 백본 구조나 학습 방식에 대한 제안으로 이어질 수 있다.</w:t>
      </w:r>
    </w:p>
    <w:p w14:paraId="53ABE490" w14:textId="77777777" w:rsidR="008C7C16" w:rsidRPr="008C7C16" w:rsidRDefault="008C7C16" w:rsidP="008C7C16">
      <w:pPr>
        <w:rPr>
          <w:rFonts w:ascii="바탕체" w:eastAsia="바탕체" w:hAnsi="바탕체"/>
        </w:rPr>
      </w:pPr>
    </w:p>
    <w:p w14:paraId="0787E493" w14:textId="0A58BEC7" w:rsidR="00C500BA" w:rsidRPr="00C500BA" w:rsidRDefault="008C7C16" w:rsidP="00C500BA">
      <w:r w:rsidRPr="008C7C16">
        <w:rPr>
          <w:rFonts w:ascii="바탕체" w:eastAsia="바탕체" w:hAnsi="바탕체" w:hint="eastAsia"/>
        </w:rPr>
        <w:t xml:space="preserve">결론적으로, 본 연구는 MTL의 실용 가능성과 실제 적용 효과를 동시에 검증함으로써, 학술적 기여는 물론 </w:t>
      </w:r>
      <w:proofErr w:type="spellStart"/>
      <w:r w:rsidRPr="008C7C16">
        <w:rPr>
          <w:rFonts w:ascii="바탕체" w:eastAsia="바탕체" w:hAnsi="바탕체" w:hint="eastAsia"/>
        </w:rPr>
        <w:t>산업적</w:t>
      </w:r>
      <w:r>
        <w:rPr>
          <w:rFonts w:hint="eastAsia"/>
        </w:rPr>
        <w:t>·사회적</w:t>
      </w:r>
      <w:r w:rsidR="00BE587B"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성과를</w:t>
      </w:r>
      <w:r>
        <w:rPr>
          <w:rFonts w:hint="eastAsia"/>
        </w:rPr>
        <w:t xml:space="preserve"> </w:t>
      </w:r>
      <w:r>
        <w:rPr>
          <w:rFonts w:hint="eastAsia"/>
        </w:rPr>
        <w:t>도출할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E3582C6" w14:textId="077C9155" w:rsidR="00041E74" w:rsidRDefault="00840D51" w:rsidP="005E3C09">
      <w:pPr>
        <w:pStyle w:val="10"/>
        <w:spacing w:before="540" w:after="360"/>
        <w:rPr>
          <w:rFonts w:ascii="바탕체" w:eastAsia="바탕체" w:hAnsi="바탕체"/>
        </w:rPr>
      </w:pPr>
      <w:bookmarkStart w:id="9" w:name="_Toc194347251"/>
      <w:r w:rsidRPr="007F5A4C">
        <w:rPr>
          <w:rFonts w:ascii="바탕체" w:eastAsia="바탕체" w:hAnsi="바탕체" w:hint="eastAsia"/>
        </w:rPr>
        <w:t>연구 개발의 추진전략 및 방법</w:t>
      </w:r>
      <w:bookmarkEnd w:id="9"/>
    </w:p>
    <w:p w14:paraId="14E6DE89" w14:textId="325BB310" w:rsidR="0005063F" w:rsidRPr="004F2018" w:rsidRDefault="003A4CCB" w:rsidP="00935031">
      <w:pPr>
        <w:rPr>
          <w:rFonts w:ascii="바탕체" w:eastAsia="바탕체" w:hAnsi="바탕체"/>
        </w:rPr>
      </w:pPr>
      <w:r w:rsidRPr="004F2018">
        <w:rPr>
          <w:rFonts w:ascii="바탕체" w:eastAsia="바탕체" w:hAnsi="바탕체"/>
        </w:rPr>
        <w:t xml:space="preserve">본 프로젝트의 최종 목표는 다양한 시각 인식 작업(이미지 분류, 객체 검출, 장면 분할)을 하나의 통합 모델로 학습하는 </w:t>
      </w:r>
      <w:proofErr w:type="spellStart"/>
      <w:r w:rsidRPr="004F2018">
        <w:rPr>
          <w:rFonts w:ascii="바탕체" w:eastAsia="바탕체" w:hAnsi="바탕체"/>
        </w:rPr>
        <w:t>멀티태스크</w:t>
      </w:r>
      <w:proofErr w:type="spellEnd"/>
      <w:r w:rsidRPr="004F2018">
        <w:rPr>
          <w:rFonts w:ascii="바탕체" w:eastAsia="바탕체" w:hAnsi="바탕체"/>
        </w:rPr>
        <w:t xml:space="preserve"> 학습(MTL) 프레임워크를 개발하고, PVT v2(Pyramid Vision Transformer v2)를 백본으로 사용하여 기존 </w:t>
      </w:r>
      <w:r w:rsidRPr="004F2018">
        <w:rPr>
          <w:rFonts w:ascii="바탕체" w:eastAsia="바탕체" w:hAnsi="바탕체" w:hint="eastAsia"/>
        </w:rPr>
        <w:t xml:space="preserve">PVT v2 </w:t>
      </w:r>
      <w:r w:rsidRPr="004F2018">
        <w:rPr>
          <w:rFonts w:ascii="바탕체" w:eastAsia="바탕체" w:hAnsi="바탕체"/>
        </w:rPr>
        <w:t>모델보다 효율적</w:t>
      </w:r>
      <w:r w:rsidR="00062F4E" w:rsidRPr="004F2018">
        <w:rPr>
          <w:rFonts w:ascii="바탕체" w:eastAsia="바탕체" w:hAnsi="바탕체" w:hint="eastAsia"/>
        </w:rPr>
        <w:t>이거나,</w:t>
      </w:r>
      <w:r w:rsidRPr="004F2018">
        <w:rPr>
          <w:rFonts w:ascii="바탕체" w:eastAsia="바탕체" w:hAnsi="바탕체"/>
        </w:rPr>
        <w:t xml:space="preserve"> 높은 정확도를 달성하는 것이다.</w:t>
      </w:r>
      <w:r w:rsidR="004F2018">
        <w:rPr>
          <w:rFonts w:ascii="바탕체" w:eastAsia="바탕체" w:hAnsi="바탕체"/>
        </w:rPr>
        <w:br/>
      </w:r>
    </w:p>
    <w:p w14:paraId="60C1CED1" w14:textId="2F699EA3" w:rsidR="0005063F" w:rsidRPr="004F2018" w:rsidRDefault="0005063F" w:rsidP="00935031">
      <w:pPr>
        <w:rPr>
          <w:rFonts w:ascii="바탕체" w:eastAsia="바탕체" w:hAnsi="바탕체"/>
        </w:rPr>
      </w:pPr>
      <w:r w:rsidRPr="004F2018">
        <w:rPr>
          <w:rFonts w:ascii="바탕체" w:eastAsia="바탕체" w:hAnsi="바탕체" w:hint="eastAsia"/>
        </w:rPr>
        <w:t>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260"/>
        <w:gridCol w:w="3916"/>
      </w:tblGrid>
      <w:tr w:rsidR="00B71DF0" w14:paraId="03ED3499" w14:textId="77777777">
        <w:tc>
          <w:tcPr>
            <w:tcW w:w="1526" w:type="dxa"/>
            <w:shd w:val="clear" w:color="auto" w:fill="auto"/>
          </w:tcPr>
          <w:p w14:paraId="6C81F9CA" w14:textId="21C4C0B9" w:rsidR="00B71DF0" w:rsidRDefault="00B71DF0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3260" w:type="dxa"/>
            <w:shd w:val="clear" w:color="auto" w:fill="auto"/>
          </w:tcPr>
          <w:p w14:paraId="5158AA2D" w14:textId="13BC7CB0" w:rsidR="00B71DF0" w:rsidRDefault="00B71DF0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내용</w:t>
            </w:r>
          </w:p>
        </w:tc>
        <w:tc>
          <w:tcPr>
            <w:tcW w:w="3916" w:type="dxa"/>
            <w:shd w:val="clear" w:color="auto" w:fill="auto"/>
          </w:tcPr>
          <w:p w14:paraId="51855A7C" w14:textId="3774D775" w:rsidR="00B71DF0" w:rsidRDefault="00B71DF0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세부 내용</w:t>
            </w:r>
          </w:p>
        </w:tc>
      </w:tr>
      <w:tr w:rsidR="0047448F" w14:paraId="4725F872" w14:textId="77777777">
        <w:tc>
          <w:tcPr>
            <w:tcW w:w="1526" w:type="dxa"/>
            <w:shd w:val="clear" w:color="auto" w:fill="auto"/>
          </w:tcPr>
          <w:p w14:paraId="642C0BDD" w14:textId="6FE1F84C" w:rsidR="0047448F" w:rsidRDefault="0047448F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5</w:t>
            </w:r>
            <w:r w:rsidR="002166C6">
              <w:rPr>
                <w:rFonts w:ascii="바탕체" w:eastAsia="바탕체" w:hAnsi="바탕체" w:hint="eastAsia"/>
              </w:rPr>
              <w:t>~6</w:t>
            </w:r>
            <w:r>
              <w:rPr>
                <w:rFonts w:ascii="바탕체" w:eastAsia="바탕체" w:hAnsi="바탕체" w:hint="eastAsia"/>
              </w:rPr>
              <w:t>주차</w:t>
            </w:r>
          </w:p>
        </w:tc>
        <w:tc>
          <w:tcPr>
            <w:tcW w:w="3260" w:type="dxa"/>
            <w:shd w:val="clear" w:color="auto" w:fill="auto"/>
          </w:tcPr>
          <w:p w14:paraId="08D00537" w14:textId="5DC64E90" w:rsidR="0047448F" w:rsidRDefault="002166C6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데이터셋 조사 및 로드</w:t>
            </w:r>
          </w:p>
        </w:tc>
        <w:tc>
          <w:tcPr>
            <w:tcW w:w="3916" w:type="dxa"/>
            <w:shd w:val="clear" w:color="auto" w:fill="auto"/>
          </w:tcPr>
          <w:p w14:paraId="2F64BFFC" w14:textId="33C1DE21" w:rsidR="0047448F" w:rsidRDefault="00B71DF0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I</w:t>
            </w:r>
            <w:r>
              <w:rPr>
                <w:rFonts w:ascii="바탕체" w:eastAsia="바탕체" w:hAnsi="바탕체"/>
              </w:rPr>
              <w:t>mageNet, COCO, ADE20K의 특성 파악 및 다운로드, 라이선스 확인, 분류/검출/세분화 용도 파악</w:t>
            </w:r>
          </w:p>
        </w:tc>
      </w:tr>
      <w:tr w:rsidR="0047448F" w14:paraId="47C94769" w14:textId="77777777">
        <w:tc>
          <w:tcPr>
            <w:tcW w:w="1526" w:type="dxa"/>
            <w:shd w:val="clear" w:color="auto" w:fill="auto"/>
          </w:tcPr>
          <w:p w14:paraId="16B8F559" w14:textId="34F38B1D" w:rsidR="0047448F" w:rsidRDefault="002166C6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7~</w:t>
            </w:r>
            <w:r w:rsidR="00C44A60">
              <w:rPr>
                <w:rFonts w:ascii="바탕체" w:eastAsia="바탕체" w:hAnsi="바탕체" w:hint="eastAsia"/>
              </w:rPr>
              <w:t>8주차</w:t>
            </w:r>
          </w:p>
        </w:tc>
        <w:tc>
          <w:tcPr>
            <w:tcW w:w="3260" w:type="dxa"/>
            <w:shd w:val="clear" w:color="auto" w:fill="auto"/>
          </w:tcPr>
          <w:p w14:paraId="50A91931" w14:textId="1FC71340" w:rsidR="0047448F" w:rsidRDefault="002166C6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데이터 </w:t>
            </w:r>
            <w:proofErr w:type="spellStart"/>
            <w:r>
              <w:rPr>
                <w:rFonts w:ascii="바탕체" w:eastAsia="바탕체" w:hAnsi="바탕체" w:hint="eastAsia"/>
              </w:rPr>
              <w:t>전처리</w:t>
            </w:r>
            <w:proofErr w:type="spellEnd"/>
            <w:r w:rsidR="009D61B0">
              <w:rPr>
                <w:rFonts w:ascii="바탕체" w:eastAsia="바탕체" w:hAnsi="바탕체" w:hint="eastAsia"/>
              </w:rPr>
              <w:t>(증강 및 정규화)</w:t>
            </w:r>
          </w:p>
        </w:tc>
        <w:tc>
          <w:tcPr>
            <w:tcW w:w="3916" w:type="dxa"/>
            <w:shd w:val="clear" w:color="auto" w:fill="auto"/>
          </w:tcPr>
          <w:p w14:paraId="0238600B" w14:textId="199D9D22" w:rsidR="0047448F" w:rsidRDefault="00B71DF0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데이터 증강(Augmentation), 정규화(Normalization) 전략 수립 및 파이프라인 구성</w:t>
            </w:r>
          </w:p>
        </w:tc>
      </w:tr>
      <w:tr w:rsidR="0047448F" w14:paraId="04A9608E" w14:textId="77777777">
        <w:tc>
          <w:tcPr>
            <w:tcW w:w="1526" w:type="dxa"/>
            <w:shd w:val="clear" w:color="auto" w:fill="auto"/>
          </w:tcPr>
          <w:p w14:paraId="0FC55094" w14:textId="316C2713" w:rsidR="0047448F" w:rsidRDefault="00C44A60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9~10주차</w:t>
            </w:r>
          </w:p>
        </w:tc>
        <w:tc>
          <w:tcPr>
            <w:tcW w:w="3260" w:type="dxa"/>
            <w:shd w:val="clear" w:color="auto" w:fill="auto"/>
          </w:tcPr>
          <w:p w14:paraId="1FB1088C" w14:textId="4C57E233" w:rsidR="0047448F" w:rsidRDefault="002166C6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PVT v2 백본 설계, 구현</w:t>
            </w:r>
          </w:p>
        </w:tc>
        <w:tc>
          <w:tcPr>
            <w:tcW w:w="3916" w:type="dxa"/>
            <w:shd w:val="clear" w:color="auto" w:fill="auto"/>
          </w:tcPr>
          <w:p w14:paraId="65A1A0F9" w14:textId="3CB7C222" w:rsidR="0047448F" w:rsidRDefault="00B71DF0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PVT v2 구조 분석 및 구현</w:t>
            </w:r>
          </w:p>
        </w:tc>
      </w:tr>
      <w:tr w:rsidR="0047448F" w14:paraId="4B8E2714" w14:textId="77777777">
        <w:tc>
          <w:tcPr>
            <w:tcW w:w="1526" w:type="dxa"/>
            <w:shd w:val="clear" w:color="auto" w:fill="auto"/>
          </w:tcPr>
          <w:p w14:paraId="70E9D0DE" w14:textId="382BD6EE" w:rsidR="0047448F" w:rsidRDefault="00CA614B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11주차</w:t>
            </w:r>
          </w:p>
        </w:tc>
        <w:tc>
          <w:tcPr>
            <w:tcW w:w="3260" w:type="dxa"/>
            <w:shd w:val="clear" w:color="auto" w:fill="auto"/>
          </w:tcPr>
          <w:p w14:paraId="54FED812" w14:textId="1436C875" w:rsidR="0047448F" w:rsidRDefault="009D61B0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Task- specific Decoder 설계</w:t>
            </w:r>
          </w:p>
        </w:tc>
        <w:tc>
          <w:tcPr>
            <w:tcW w:w="3916" w:type="dxa"/>
            <w:shd w:val="clear" w:color="auto" w:fill="auto"/>
          </w:tcPr>
          <w:p w14:paraId="4FB41B75" w14:textId="1037FD56" w:rsidR="0047448F" w:rsidRDefault="00BB017C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분류, 객체 검출, 세분화를 위한 Decoder 설계 및 </w:t>
            </w:r>
            <w:proofErr w:type="spellStart"/>
            <w:r>
              <w:rPr>
                <w:rFonts w:ascii="바탕체" w:eastAsia="바탕체" w:hAnsi="바탕체"/>
              </w:rPr>
              <w:t>멀티태스크</w:t>
            </w:r>
            <w:proofErr w:type="spellEnd"/>
            <w:r>
              <w:rPr>
                <w:rFonts w:ascii="바탕체" w:eastAsia="바탕체" w:hAnsi="바탕체"/>
              </w:rPr>
              <w:t xml:space="preserve"> 학습 구조 설계</w:t>
            </w:r>
          </w:p>
        </w:tc>
      </w:tr>
      <w:tr w:rsidR="0047448F" w14:paraId="1031BDFE" w14:textId="77777777">
        <w:tc>
          <w:tcPr>
            <w:tcW w:w="1526" w:type="dxa"/>
            <w:shd w:val="clear" w:color="auto" w:fill="auto"/>
          </w:tcPr>
          <w:p w14:paraId="277E005C" w14:textId="32AC9498" w:rsidR="0047448F" w:rsidRDefault="00CA614B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12~13주차</w:t>
            </w:r>
          </w:p>
        </w:tc>
        <w:tc>
          <w:tcPr>
            <w:tcW w:w="3260" w:type="dxa"/>
            <w:shd w:val="clear" w:color="auto" w:fill="auto"/>
          </w:tcPr>
          <w:p w14:paraId="27E097F3" w14:textId="4244B02E" w:rsidR="0047448F" w:rsidRDefault="009D61B0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MTL 학습 수행</w:t>
            </w:r>
          </w:p>
        </w:tc>
        <w:tc>
          <w:tcPr>
            <w:tcW w:w="3916" w:type="dxa"/>
            <w:shd w:val="clear" w:color="auto" w:fill="auto"/>
          </w:tcPr>
          <w:p w14:paraId="6E32068A" w14:textId="61ABFE0E" w:rsidR="0047448F" w:rsidRDefault="00BB017C" w:rsidP="00BB017C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Hard sharing을 이용한 MTL 학습 수행</w:t>
            </w:r>
          </w:p>
        </w:tc>
      </w:tr>
      <w:tr w:rsidR="0047448F" w14:paraId="3893B2F2" w14:textId="77777777">
        <w:tc>
          <w:tcPr>
            <w:tcW w:w="1526" w:type="dxa"/>
            <w:shd w:val="clear" w:color="auto" w:fill="auto"/>
          </w:tcPr>
          <w:p w14:paraId="5F527570" w14:textId="497C29BC" w:rsidR="0047448F" w:rsidRDefault="00CA614B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14주차</w:t>
            </w:r>
          </w:p>
        </w:tc>
        <w:tc>
          <w:tcPr>
            <w:tcW w:w="3260" w:type="dxa"/>
            <w:shd w:val="clear" w:color="auto" w:fill="auto"/>
          </w:tcPr>
          <w:p w14:paraId="7970446B" w14:textId="1F3FFD8F" w:rsidR="0047448F" w:rsidRDefault="009D61B0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성능 평가 및 테스트</w:t>
            </w:r>
          </w:p>
        </w:tc>
        <w:tc>
          <w:tcPr>
            <w:tcW w:w="3916" w:type="dxa"/>
            <w:shd w:val="clear" w:color="auto" w:fill="auto"/>
          </w:tcPr>
          <w:p w14:paraId="62FDAAF0" w14:textId="0D80AC25" w:rsidR="0047448F" w:rsidRDefault="003F6A7D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각 Task 별 성능 평가(metric: Accuracy, </w:t>
            </w:r>
            <w:proofErr w:type="spellStart"/>
            <w:r>
              <w:rPr>
                <w:rFonts w:ascii="바탕체" w:eastAsia="바탕체" w:hAnsi="바탕체"/>
              </w:rPr>
              <w:t>mAP</w:t>
            </w:r>
            <w:proofErr w:type="spellEnd"/>
            <w:r>
              <w:rPr>
                <w:rFonts w:ascii="바탕체" w:eastAsia="바탕체" w:hAnsi="바탕체"/>
              </w:rPr>
              <w:t xml:space="preserve">, </w:t>
            </w:r>
            <w:proofErr w:type="spellStart"/>
            <w:r>
              <w:rPr>
                <w:rFonts w:ascii="바탕체" w:eastAsia="바탕체" w:hAnsi="바탕체"/>
              </w:rPr>
              <w:t>mIoU</w:t>
            </w:r>
            <w:proofErr w:type="spellEnd"/>
            <w:r>
              <w:rPr>
                <w:rFonts w:ascii="바탕체" w:eastAsia="바탕체" w:hAnsi="바탕체"/>
              </w:rPr>
              <w:t xml:space="preserve"> 등), 기존 방식과 비교</w:t>
            </w:r>
          </w:p>
        </w:tc>
      </w:tr>
      <w:tr w:rsidR="009D61B0" w14:paraId="031D2EC0" w14:textId="77777777">
        <w:tc>
          <w:tcPr>
            <w:tcW w:w="1526" w:type="dxa"/>
            <w:shd w:val="clear" w:color="auto" w:fill="auto"/>
          </w:tcPr>
          <w:p w14:paraId="5D8ED06C" w14:textId="0D2D5BA5" w:rsidR="009D61B0" w:rsidRDefault="00CA614B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15주차</w:t>
            </w:r>
          </w:p>
        </w:tc>
        <w:tc>
          <w:tcPr>
            <w:tcW w:w="3260" w:type="dxa"/>
            <w:shd w:val="clear" w:color="auto" w:fill="auto"/>
          </w:tcPr>
          <w:p w14:paraId="4ADEB7F2" w14:textId="7A724977" w:rsidR="009D61B0" w:rsidRDefault="009D61B0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결과 분석, 결론 도출</w:t>
            </w:r>
          </w:p>
        </w:tc>
        <w:tc>
          <w:tcPr>
            <w:tcW w:w="3916" w:type="dxa"/>
            <w:shd w:val="clear" w:color="auto" w:fill="auto"/>
          </w:tcPr>
          <w:p w14:paraId="5D438A4A" w14:textId="5DEA6F59" w:rsidR="009D61B0" w:rsidRDefault="003F6A7D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성능 개선 요인 분석, 한계점 파악 및 후속 연구 제안</w:t>
            </w:r>
          </w:p>
        </w:tc>
      </w:tr>
    </w:tbl>
    <w:p w14:paraId="47AE658E" w14:textId="77777777" w:rsidR="003F6A7D" w:rsidRPr="004F2018" w:rsidRDefault="003F6A7D" w:rsidP="00935031">
      <w:pPr>
        <w:rPr>
          <w:rFonts w:ascii="바탕체" w:eastAsia="바탕체" w:hAnsi="바탕체"/>
        </w:rPr>
      </w:pPr>
      <w:r w:rsidRPr="004F2018">
        <w:rPr>
          <w:rFonts w:ascii="바탕체" w:eastAsia="바탕체" w:hAnsi="바탕체" w:hint="eastAsia"/>
        </w:rPr>
        <w:t>팀 구성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034"/>
      </w:tblGrid>
      <w:tr w:rsidR="003F6A7D" w14:paraId="6B385569" w14:textId="77777777">
        <w:tc>
          <w:tcPr>
            <w:tcW w:w="1668" w:type="dxa"/>
            <w:shd w:val="clear" w:color="auto" w:fill="auto"/>
          </w:tcPr>
          <w:p w14:paraId="6BD4DBC2" w14:textId="1C7DE87F" w:rsidR="003F6A7D" w:rsidRDefault="007B3D84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이름</w:t>
            </w:r>
          </w:p>
        </w:tc>
        <w:tc>
          <w:tcPr>
            <w:tcW w:w="7034" w:type="dxa"/>
            <w:shd w:val="clear" w:color="auto" w:fill="auto"/>
          </w:tcPr>
          <w:p w14:paraId="5FFF965D" w14:textId="709C8ED7" w:rsidR="003F6A7D" w:rsidRDefault="007B3D84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담당 역할</w:t>
            </w:r>
          </w:p>
        </w:tc>
      </w:tr>
      <w:tr w:rsidR="003F6A7D" w14:paraId="4DFB06DA" w14:textId="77777777">
        <w:tc>
          <w:tcPr>
            <w:tcW w:w="1668" w:type="dxa"/>
            <w:shd w:val="clear" w:color="auto" w:fill="auto"/>
          </w:tcPr>
          <w:p w14:paraId="6B317F00" w14:textId="0E5864EE" w:rsidR="003F6A7D" w:rsidRDefault="007B3D84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김수영</w:t>
            </w:r>
          </w:p>
        </w:tc>
        <w:tc>
          <w:tcPr>
            <w:tcW w:w="7034" w:type="dxa"/>
            <w:shd w:val="clear" w:color="auto" w:fill="auto"/>
          </w:tcPr>
          <w:p w14:paraId="64E20587" w14:textId="78C1306F" w:rsidR="003F6A7D" w:rsidRDefault="008E69B8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프로젝트 전체 기획, </w:t>
            </w:r>
            <w:r w:rsidR="00E20BC2">
              <w:rPr>
                <w:rFonts w:ascii="바탕체" w:eastAsia="바탕체" w:hAnsi="바탕체" w:hint="eastAsia"/>
              </w:rPr>
              <w:t>PVT v2 백본 구현,</w:t>
            </w:r>
            <w:r w:rsidR="00CA54B3">
              <w:rPr>
                <w:rFonts w:ascii="바탕체" w:eastAsia="바탕체" w:hAnsi="바탕체" w:hint="eastAsia"/>
              </w:rPr>
              <w:t xml:space="preserve"> </w:t>
            </w:r>
            <w:r w:rsidR="005C7CE1">
              <w:rPr>
                <w:rFonts w:ascii="바탕체" w:eastAsia="바탕체" w:hAnsi="바탕체" w:hint="eastAsia"/>
              </w:rPr>
              <w:t>실험 설계,</w:t>
            </w:r>
            <w:r w:rsidR="00E20BC2">
              <w:rPr>
                <w:rFonts w:ascii="바탕체" w:eastAsia="바탕체" w:hAnsi="바탕체" w:hint="eastAsia"/>
              </w:rPr>
              <w:t xml:space="preserve"> 성능 분석, </w:t>
            </w:r>
            <w:r w:rsidR="00CA54B3">
              <w:rPr>
                <w:rFonts w:ascii="바탕체" w:eastAsia="바탕체" w:hAnsi="바탕체" w:hint="eastAsia"/>
              </w:rPr>
              <w:t>결론 도출</w:t>
            </w:r>
          </w:p>
        </w:tc>
      </w:tr>
      <w:tr w:rsidR="003F6A7D" w14:paraId="1C1C223C" w14:textId="77777777">
        <w:tc>
          <w:tcPr>
            <w:tcW w:w="1668" w:type="dxa"/>
            <w:shd w:val="clear" w:color="auto" w:fill="auto"/>
          </w:tcPr>
          <w:p w14:paraId="3242A7DF" w14:textId="1FBAE186" w:rsidR="003F6A7D" w:rsidRDefault="007B3D84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송재현</w:t>
            </w:r>
          </w:p>
        </w:tc>
        <w:tc>
          <w:tcPr>
            <w:tcW w:w="7034" w:type="dxa"/>
            <w:shd w:val="clear" w:color="auto" w:fill="auto"/>
          </w:tcPr>
          <w:p w14:paraId="422EE536" w14:textId="22768C6B" w:rsidR="003F6A7D" w:rsidRDefault="008E69B8">
            <w:pPr>
              <w:ind w:left="400" w:hangingChars="200" w:hanging="4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데이터셋 수집, 데이터 증강 전략 설계 및 구현</w:t>
            </w:r>
            <w:r w:rsidR="00E20BC2">
              <w:rPr>
                <w:rFonts w:ascii="바탕체" w:eastAsia="바탕체" w:hAnsi="바탕체" w:hint="eastAsia"/>
              </w:rPr>
              <w:t xml:space="preserve">, Task-specific Decoder </w:t>
            </w:r>
            <w:r w:rsidR="001960E9">
              <w:rPr>
                <w:rFonts w:ascii="바탕체" w:eastAsia="바탕체" w:hAnsi="바탕체" w:hint="eastAsia"/>
              </w:rPr>
              <w:t>구현</w:t>
            </w:r>
            <w:r w:rsidR="001960E9">
              <w:rPr>
                <w:rFonts w:ascii="바탕체" w:eastAsia="바탕체" w:hAnsi="바탕체"/>
              </w:rPr>
              <w:t>,</w:t>
            </w:r>
            <w:r w:rsidR="001960E9">
              <w:rPr>
                <w:rFonts w:ascii="바탕체" w:eastAsia="바탕체" w:hAnsi="바탕체" w:hint="eastAsia"/>
              </w:rPr>
              <w:t xml:space="preserve"> 성능</w:t>
            </w:r>
            <w:r w:rsidR="00E20BC2">
              <w:rPr>
                <w:rFonts w:ascii="바탕체" w:eastAsia="바탕체" w:hAnsi="바탕체" w:hint="eastAsia"/>
              </w:rPr>
              <w:t xml:space="preserve"> 테스트</w:t>
            </w:r>
          </w:p>
        </w:tc>
      </w:tr>
    </w:tbl>
    <w:p w14:paraId="5AB1460C" w14:textId="7A2A6695" w:rsidR="003F6A7D" w:rsidRPr="004F2018" w:rsidRDefault="003F6A7D" w:rsidP="00935031">
      <w:pPr>
        <w:rPr>
          <w:rFonts w:ascii="바탕체" w:eastAsia="바탕체" w:hAnsi="바탕체"/>
        </w:rPr>
      </w:pPr>
    </w:p>
    <w:p w14:paraId="5D95F9CC" w14:textId="0FB38A7F" w:rsidR="009F136B" w:rsidRPr="004F2018" w:rsidRDefault="009F136B" w:rsidP="00935031">
      <w:pPr>
        <w:rPr>
          <w:rFonts w:ascii="바탕체" w:eastAsia="바탕체" w:hAnsi="바탕체"/>
        </w:rPr>
      </w:pPr>
      <w:r w:rsidRPr="004F2018">
        <w:rPr>
          <w:rFonts w:ascii="바탕체" w:eastAsia="바탕체" w:hAnsi="바탕체" w:hint="eastAsia"/>
        </w:rPr>
        <w:t>정량적, 정성적 목표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467"/>
      </w:tblGrid>
      <w:tr w:rsidR="009F136B" w14:paraId="6BA93B3F" w14:textId="77777777">
        <w:tc>
          <w:tcPr>
            <w:tcW w:w="2235" w:type="dxa"/>
            <w:shd w:val="clear" w:color="auto" w:fill="auto"/>
          </w:tcPr>
          <w:p w14:paraId="5523DFEF" w14:textId="7FE3E871" w:rsidR="009F136B" w:rsidRDefault="009F136B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항목</w:t>
            </w:r>
          </w:p>
        </w:tc>
        <w:tc>
          <w:tcPr>
            <w:tcW w:w="6467" w:type="dxa"/>
            <w:shd w:val="clear" w:color="auto" w:fill="auto"/>
          </w:tcPr>
          <w:p w14:paraId="5C52B2FB" w14:textId="18900113" w:rsidR="009F136B" w:rsidRDefault="009F136B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목표</w:t>
            </w:r>
          </w:p>
        </w:tc>
      </w:tr>
      <w:tr w:rsidR="009F136B" w14:paraId="148F37B0" w14:textId="77777777">
        <w:tc>
          <w:tcPr>
            <w:tcW w:w="2235" w:type="dxa"/>
            <w:shd w:val="clear" w:color="auto" w:fill="auto"/>
          </w:tcPr>
          <w:p w14:paraId="5652C796" w14:textId="66630269" w:rsidR="009F136B" w:rsidRDefault="009F136B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학회 발표</w:t>
            </w:r>
          </w:p>
        </w:tc>
        <w:tc>
          <w:tcPr>
            <w:tcW w:w="6467" w:type="dxa"/>
            <w:shd w:val="clear" w:color="auto" w:fill="auto"/>
          </w:tcPr>
          <w:p w14:paraId="40BFAE51" w14:textId="364BB435" w:rsidR="009F136B" w:rsidRDefault="00310115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KCC, KAAI, KDM등의 학회 발표</w:t>
            </w:r>
          </w:p>
        </w:tc>
      </w:tr>
      <w:tr w:rsidR="009F136B" w14:paraId="50A8D7E4" w14:textId="77777777">
        <w:tc>
          <w:tcPr>
            <w:tcW w:w="2235" w:type="dxa"/>
            <w:shd w:val="clear" w:color="auto" w:fill="auto"/>
          </w:tcPr>
          <w:p w14:paraId="555821BE" w14:textId="3FF98F0C" w:rsidR="009F136B" w:rsidRDefault="00546003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산출물</w:t>
            </w:r>
          </w:p>
        </w:tc>
        <w:tc>
          <w:tcPr>
            <w:tcW w:w="6467" w:type="dxa"/>
            <w:shd w:val="clear" w:color="auto" w:fill="auto"/>
          </w:tcPr>
          <w:p w14:paraId="311368D1" w14:textId="76B43433" w:rsidR="009F136B" w:rsidRDefault="00546003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MTL 모델 프로토타입 1개, 실험 보고서 1부</w:t>
            </w:r>
          </w:p>
        </w:tc>
      </w:tr>
      <w:tr w:rsidR="009F136B" w14:paraId="37929313" w14:textId="77777777">
        <w:tc>
          <w:tcPr>
            <w:tcW w:w="2235" w:type="dxa"/>
            <w:shd w:val="clear" w:color="auto" w:fill="auto"/>
          </w:tcPr>
          <w:p w14:paraId="786F27FB" w14:textId="000BF637" w:rsidR="009F136B" w:rsidRDefault="00B33A61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피드백 횟수</w:t>
            </w:r>
          </w:p>
        </w:tc>
        <w:tc>
          <w:tcPr>
            <w:tcW w:w="6467" w:type="dxa"/>
            <w:shd w:val="clear" w:color="auto" w:fill="auto"/>
          </w:tcPr>
          <w:p w14:paraId="5B5DC670" w14:textId="7BD79079" w:rsidR="009F136B" w:rsidRDefault="00B33A61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외부 피드백 최소 2회</w:t>
            </w:r>
          </w:p>
        </w:tc>
      </w:tr>
      <w:tr w:rsidR="009F136B" w14:paraId="505B2D21" w14:textId="77777777">
        <w:tc>
          <w:tcPr>
            <w:tcW w:w="2235" w:type="dxa"/>
            <w:shd w:val="clear" w:color="auto" w:fill="auto"/>
          </w:tcPr>
          <w:p w14:paraId="0D211852" w14:textId="54AEFCD5" w:rsidR="009F136B" w:rsidRDefault="00B33A61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서비스화 가능성</w:t>
            </w:r>
          </w:p>
        </w:tc>
        <w:tc>
          <w:tcPr>
            <w:tcW w:w="6467" w:type="dxa"/>
            <w:shd w:val="clear" w:color="auto" w:fill="auto"/>
          </w:tcPr>
          <w:p w14:paraId="49AEC227" w14:textId="0AC0F34E" w:rsidR="009F136B" w:rsidRDefault="00B33A61" w:rsidP="00935031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자율주행 차선 인식 시나리오 실험 구현</w:t>
            </w:r>
          </w:p>
        </w:tc>
      </w:tr>
    </w:tbl>
    <w:p w14:paraId="230AB96A" w14:textId="77777777" w:rsidR="00982E39" w:rsidRPr="004F2018" w:rsidRDefault="00982E39" w:rsidP="00982E39">
      <w:pPr>
        <w:pStyle w:val="10"/>
        <w:spacing w:before="540" w:after="360"/>
        <w:rPr>
          <w:rFonts w:ascii="바탕체" w:eastAsia="바탕체" w:hAnsi="바탕체"/>
        </w:rPr>
      </w:pPr>
      <w:bookmarkStart w:id="10" w:name="_Toc193878651"/>
      <w:bookmarkStart w:id="11" w:name="_Toc194347252"/>
      <w:r w:rsidRPr="004F2018">
        <w:rPr>
          <w:rFonts w:ascii="바탕체" w:eastAsia="바탕체" w:hAnsi="바탕체"/>
        </w:rPr>
        <w:t>AI</w:t>
      </w:r>
      <w:r w:rsidRPr="004F2018">
        <w:rPr>
          <w:rFonts w:ascii="바탕체" w:eastAsia="바탕체" w:hAnsi="바탕체" w:hint="eastAsia"/>
        </w:rPr>
        <w:t xml:space="preserve"> 도구 활용 정보</w:t>
      </w:r>
      <w:bookmarkEnd w:id="10"/>
      <w:bookmarkEnd w:id="11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5B0D67" w:rsidRPr="004F2018" w14:paraId="2B4455CD" w14:textId="77777777" w:rsidTr="00A07C05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6D77D279" w14:textId="55CFF894" w:rsidR="005B0D67" w:rsidRPr="004F2018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4F2018">
              <w:rPr>
                <w:rFonts w:ascii="바탕체" w:eastAsia="바탕체" w:hAnsi="바탕체" w:cs="Arial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28D26A4A" w14:textId="1FC18705" w:rsidR="005B0D67" w:rsidRPr="004F2018" w:rsidRDefault="005B0D67" w:rsidP="005B0D67"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 w:rsidRPr="004F2018">
              <w:rPr>
                <w:rFonts w:ascii="바탕체" w:eastAsia="바탕체" w:hAnsi="바탕체"/>
                <w:szCs w:val="20"/>
              </w:rPr>
              <w:t>GPT-4</w:t>
            </w:r>
            <w:r w:rsidRPr="004F2018">
              <w:rPr>
                <w:rFonts w:ascii="바탕체" w:eastAsia="바탕체" w:hAnsi="바탕체" w:hint="eastAsia"/>
                <w:szCs w:val="20"/>
              </w:rPr>
              <w:t>o</w:t>
            </w:r>
          </w:p>
        </w:tc>
      </w:tr>
      <w:tr w:rsidR="005B0D67" w:rsidRPr="004F2018" w14:paraId="698E1305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79C66CC" w14:textId="7B3CC047" w:rsidR="005B0D67" w:rsidRPr="004F2018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4F2018">
              <w:rPr>
                <w:rFonts w:ascii="바탕체" w:eastAsia="바탕체" w:hAnsi="바탕체" w:cs="Arial" w:hint="eastAsia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6208B55" w14:textId="52F7CD97" w:rsidR="005B0D67" w:rsidRPr="004F2018" w:rsidRDefault="005B0D67" w:rsidP="005B0D67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4F2018">
              <w:rPr>
                <w:rFonts w:ascii="바탕체" w:eastAsia="바탕체" w:hAnsi="바탕체" w:hint="eastAsia"/>
              </w:rPr>
              <w:t>연구 계획의 방향성에 대한 질문</w:t>
            </w:r>
          </w:p>
        </w:tc>
      </w:tr>
      <w:tr w:rsidR="005B0D67" w:rsidRPr="004F2018" w14:paraId="5C72C8A2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A7C8A2D" w14:textId="469F535C" w:rsidR="005B0D67" w:rsidRPr="004F2018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4F2018">
              <w:rPr>
                <w:rFonts w:ascii="바탕체" w:eastAsia="바탕체" w:hAnsi="바탕체" w:cs="Arial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8A89A42" w14:textId="77777777" w:rsidR="005B0D67" w:rsidRPr="004F2018" w:rsidRDefault="005B0D67" w:rsidP="005B0D67">
            <w:pPr>
              <w:numPr>
                <w:ilvl w:val="0"/>
                <w:numId w:val="35"/>
              </w:numPr>
              <w:rPr>
                <w:rFonts w:ascii="바탕체" w:eastAsia="바탕체" w:hAnsi="바탕체"/>
              </w:rPr>
            </w:pPr>
            <w:r w:rsidRPr="004F2018">
              <w:rPr>
                <w:rFonts w:ascii="바탕체" w:eastAsia="바탕체" w:hAnsi="바탕체"/>
              </w:rPr>
              <w:t xml:space="preserve">내가 지금 Multi-Task Learning에 대한 주제를 바탕으로 졸업프로젝트를 진행중이야. 학부생 수준에서 10주 안에 </w:t>
            </w:r>
            <w:proofErr w:type="spellStart"/>
            <w:r w:rsidRPr="004F2018">
              <w:rPr>
                <w:rFonts w:ascii="바탕체" w:eastAsia="바탕체" w:hAnsi="바탕체"/>
              </w:rPr>
              <w:t>수행해야하기에</w:t>
            </w:r>
            <w:proofErr w:type="spellEnd"/>
            <w:r w:rsidRPr="004F2018">
              <w:rPr>
                <w:rFonts w:ascii="바탕체" w:eastAsia="바탕체" w:hAnsi="바탕체"/>
              </w:rPr>
              <w:t xml:space="preserve"> 굳이 어렵게 하지 않으려 해. 현재 구체적인 연구 계획은 정해지지 않았고 연구 방향성은 Multi-Task Learning의 유효성 검증에 관한 것을 바탕으로 할 예정이야. 그래서 연구를 어떻게 </w:t>
            </w:r>
            <w:proofErr w:type="spellStart"/>
            <w:r w:rsidRPr="004F2018">
              <w:rPr>
                <w:rFonts w:ascii="바탕체" w:eastAsia="바탕체" w:hAnsi="바탕체"/>
              </w:rPr>
              <w:t>진행해야할지</w:t>
            </w:r>
            <w:proofErr w:type="spellEnd"/>
            <w:r w:rsidRPr="004F2018">
              <w:rPr>
                <w:rFonts w:ascii="바탕체" w:eastAsia="바탕체" w:hAnsi="바탕체"/>
              </w:rPr>
              <w:t xml:space="preserve"> 구체적인 문제 정의를 하고 싶어. 일단 내가 원하는 방향성은 기존에 알려져 있는 모형들을 Multi-Task Learning으로 학습시켜 본 후 성능향상이 실제로 이루어지는지, Multi-Task Learning의 실질적인 유효성을 검증을 보여주는 것이야. 이러한 방향성을 바탕으로 연구 목표를 더 구체화해줘. 예를 들어 최신 모형을 바탕으로 Multi-Task Learning을 수행한다 할 시 써먹을 논문을 구체적으로 </w:t>
            </w:r>
            <w:proofErr w:type="spellStart"/>
            <w:r w:rsidRPr="004F2018">
              <w:rPr>
                <w:rFonts w:ascii="바탕체" w:eastAsia="바탕체" w:hAnsi="바탕체"/>
              </w:rPr>
              <w:t>정한다거나</w:t>
            </w:r>
            <w:proofErr w:type="spellEnd"/>
            <w:r w:rsidRPr="004F2018">
              <w:rPr>
                <w:rFonts w:ascii="바탕체" w:eastAsia="바탕체" w:hAnsi="바탕체"/>
              </w:rPr>
              <w:t>, 실제 이용되고 있는 AI서비스의 모형들을 Multi-Task Learning으로 수행해보는 등 말이야.</w:t>
            </w:r>
          </w:p>
          <w:p w14:paraId="76D820E4" w14:textId="2732D14F" w:rsidR="005B0D67" w:rsidRPr="004F2018" w:rsidRDefault="005B0D67" w:rsidP="005B0D67">
            <w:pPr>
              <w:numPr>
                <w:ilvl w:val="0"/>
                <w:numId w:val="35"/>
              </w:numPr>
              <w:rPr>
                <w:rFonts w:ascii="바탕체" w:eastAsia="바탕체" w:hAnsi="바탕체"/>
              </w:rPr>
            </w:pPr>
            <w:r w:rsidRPr="004F2018">
              <w:rPr>
                <w:rFonts w:ascii="바탕체" w:eastAsia="바탕체" w:hAnsi="바탕체"/>
              </w:rPr>
              <w:t xml:space="preserve">1. 컴퓨터비전과 관련된 태스크를 염두에 두고 있어 2. 기본적인 성능 기준은 정확도(Accuracy)야 하지만, 만약 성능이 비슷하거나 약간 </w:t>
            </w:r>
            <w:proofErr w:type="spellStart"/>
            <w:r w:rsidRPr="004F2018">
              <w:rPr>
                <w:rFonts w:ascii="바탕체" w:eastAsia="바탕체" w:hAnsi="바탕체"/>
              </w:rPr>
              <w:t>안좋게</w:t>
            </w:r>
            <w:proofErr w:type="spellEnd"/>
            <w:r w:rsidRPr="004F2018">
              <w:rPr>
                <w:rFonts w:ascii="바탕체" w:eastAsia="바탕체" w:hAnsi="바탕체"/>
              </w:rPr>
              <w:t xml:space="preserve"> 나온다고 하여도 파라미터의 수가 유의미하게 줄었으면 그것 또한 경량화가 잘 됐다는 증거로써 성능에 포함시킬 예정이야. 3. 컴퓨팅자원과 데이터셋에 대한 제약은 없어 4. 잘 알려진 모델을 사용하는 것이 좋겠지? 실제 상용화된 모형이 Multi-Task Learning으로 학습될 경우 그에 대한 성능이 실제로 향상되는</w:t>
            </w:r>
            <w:r w:rsidRPr="004F2018">
              <w:rPr>
                <w:rFonts w:ascii="바탕체" w:eastAsia="바탕체" w:hAnsi="바탕체" w:hint="eastAsia"/>
              </w:rPr>
              <w:t>지 확인하는</w:t>
            </w:r>
            <w:r w:rsidRPr="004F2018">
              <w:rPr>
                <w:rFonts w:ascii="바탕체" w:eastAsia="바탕체" w:hAnsi="바탕체"/>
              </w:rPr>
              <w:t xml:space="preserve"> 것이 목적이니까</w:t>
            </w:r>
          </w:p>
        </w:tc>
      </w:tr>
      <w:tr w:rsidR="005B0D67" w:rsidRPr="004F2018" w14:paraId="1DEDACA0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A87C7CB" w14:textId="574FCA19" w:rsidR="005B0D67" w:rsidRPr="004F2018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4F2018">
              <w:rPr>
                <w:rFonts w:ascii="바탕체" w:eastAsia="바탕체" w:hAnsi="바탕체" w:cs="Arial" w:hint="eastAsia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12EAFD45" w14:textId="38F5BB7D" w:rsidR="005B0D67" w:rsidRPr="004F2018" w:rsidRDefault="002E0ABF" w:rsidP="005B0D67">
            <w:pPr>
              <w:numPr>
                <w:ilvl w:val="0"/>
                <w:numId w:val="36"/>
              </w:numPr>
              <w:rPr>
                <w:rFonts w:ascii="바탕체" w:eastAsia="바탕체" w:hAnsi="바탕체"/>
              </w:rPr>
            </w:pPr>
            <w:r w:rsidRPr="004F2018">
              <w:rPr>
                <w:rFonts w:ascii="바탕체" w:eastAsia="바탕체" w:hAnsi="바탕체" w:hint="eastAsia"/>
              </w:rPr>
              <w:t>연구</w:t>
            </w:r>
            <w:r w:rsidR="001960E9" w:rsidRPr="004F2018">
              <w:rPr>
                <w:rFonts w:ascii="바탕체" w:eastAsia="바탕체" w:hAnsi="바탕체" w:hint="eastAsia"/>
              </w:rPr>
              <w:t xml:space="preserve"> </w:t>
            </w:r>
            <w:r w:rsidRPr="004F2018">
              <w:rPr>
                <w:rFonts w:ascii="바탕체" w:eastAsia="바탕체" w:hAnsi="바탕체" w:hint="eastAsia"/>
              </w:rPr>
              <w:t xml:space="preserve">개발의 필요성 </w:t>
            </w:r>
            <w:r w:rsidR="005B0D67" w:rsidRPr="004F2018">
              <w:rPr>
                <w:rFonts w:ascii="바탕체" w:eastAsia="바탕체" w:hAnsi="바탕체"/>
              </w:rPr>
              <w:t>(p.</w:t>
            </w:r>
            <w:r w:rsidRPr="004F2018">
              <w:rPr>
                <w:rFonts w:ascii="바탕체" w:eastAsia="바탕체" w:hAnsi="바탕체" w:hint="eastAsia"/>
              </w:rPr>
              <w:t>5</w:t>
            </w:r>
            <w:r w:rsidR="005B0D67" w:rsidRPr="004F2018">
              <w:rPr>
                <w:rFonts w:ascii="바탕체" w:eastAsia="바탕체" w:hAnsi="바탕체"/>
              </w:rPr>
              <w:t>)</w:t>
            </w:r>
          </w:p>
          <w:p w14:paraId="0F5DD629" w14:textId="4604ADCD" w:rsidR="005B0D67" w:rsidRPr="004F2018" w:rsidRDefault="002E0ABF" w:rsidP="001960E9">
            <w:pPr>
              <w:numPr>
                <w:ilvl w:val="0"/>
                <w:numId w:val="36"/>
              </w:numPr>
              <w:rPr>
                <w:rFonts w:ascii="바탕체" w:eastAsia="바탕체" w:hAnsi="바탕체"/>
              </w:rPr>
            </w:pPr>
            <w:r w:rsidRPr="004F2018">
              <w:rPr>
                <w:rFonts w:ascii="바탕체" w:eastAsia="바탕체" w:hAnsi="바탕체" w:hint="eastAsia"/>
              </w:rPr>
              <w:t>연구</w:t>
            </w:r>
            <w:r w:rsidR="001960E9" w:rsidRPr="004F2018">
              <w:rPr>
                <w:rFonts w:ascii="바탕체" w:eastAsia="바탕체" w:hAnsi="바탕체" w:hint="eastAsia"/>
              </w:rPr>
              <w:t xml:space="preserve"> </w:t>
            </w:r>
            <w:r w:rsidRPr="004F2018">
              <w:rPr>
                <w:rFonts w:ascii="바탕체" w:eastAsia="바탕체" w:hAnsi="바탕체" w:hint="eastAsia"/>
              </w:rPr>
              <w:t xml:space="preserve">개발의 목표 및 </w:t>
            </w:r>
            <w:r w:rsidR="001960E9" w:rsidRPr="004F2018">
              <w:rPr>
                <w:rFonts w:ascii="바탕체" w:eastAsia="바탕체" w:hAnsi="바탕체" w:hint="eastAsia"/>
              </w:rPr>
              <w:t>내용</w:t>
            </w:r>
            <w:r w:rsidRPr="004F2018">
              <w:rPr>
                <w:rFonts w:ascii="바탕체" w:eastAsia="바탕체" w:hAnsi="바탕체" w:hint="eastAsia"/>
              </w:rPr>
              <w:t xml:space="preserve"> (p.6)</w:t>
            </w:r>
          </w:p>
        </w:tc>
      </w:tr>
      <w:tr w:rsidR="005B0D67" w:rsidRPr="004F2018" w14:paraId="3AC627D9" w14:textId="77777777" w:rsidTr="00A07C05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5221EE92" w14:textId="77777777" w:rsidR="005B0D67" w:rsidRPr="004F2018" w:rsidRDefault="005B0D67" w:rsidP="005B0D67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4F2018">
              <w:rPr>
                <w:rFonts w:ascii="바탕체" w:eastAsia="바탕체" w:hAnsi="바탕체" w:cs="Arial" w:hint="eastAsia"/>
                <w:sz w:val="18"/>
                <w:szCs w:val="16"/>
              </w:rPr>
              <w:t xml:space="preserve">수작업 </w:t>
            </w:r>
          </w:p>
          <w:p w14:paraId="38F599FE" w14:textId="7ACA2E1A" w:rsidR="005B0D67" w:rsidRPr="004F2018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4F2018">
              <w:rPr>
                <w:rFonts w:ascii="바탕체" w:eastAsia="바탕체" w:hAnsi="바탕체" w:cs="Arial" w:hint="eastAsia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41216FAD" w14:textId="715CBCA7" w:rsidR="005B0D67" w:rsidRPr="004F2018" w:rsidRDefault="005B0D67" w:rsidP="005B0D67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4F2018">
              <w:rPr>
                <w:rFonts w:ascii="바탕체" w:eastAsia="바탕체" w:hAnsi="바탕체" w:hint="eastAsia"/>
              </w:rPr>
              <w:t>있음 (사례 교체, 논리 보강 및 수정, 내용 및 자료 추가)</w:t>
            </w:r>
          </w:p>
        </w:tc>
      </w:tr>
    </w:tbl>
    <w:p w14:paraId="049E260A" w14:textId="0C17A01F" w:rsidR="00041E74" w:rsidRDefault="00840D51" w:rsidP="0030185B">
      <w:pPr>
        <w:pStyle w:val="10"/>
        <w:spacing w:before="540" w:after="360"/>
        <w:rPr>
          <w:rFonts w:ascii="바탕체" w:eastAsia="바탕체" w:hAnsi="바탕체"/>
        </w:rPr>
      </w:pPr>
      <w:bookmarkStart w:id="12" w:name="_Toc194347253"/>
      <w:r w:rsidRPr="00982E39">
        <w:rPr>
          <w:rFonts w:ascii="바탕체" w:eastAsia="바탕체" w:hAnsi="바탕체" w:hint="eastAsia"/>
        </w:rPr>
        <w:lastRenderedPageBreak/>
        <w:t>참고문헌(</w:t>
      </w:r>
      <w:r w:rsidRPr="00982E39">
        <w:rPr>
          <w:rFonts w:ascii="바탕체" w:eastAsia="바탕체" w:hAnsi="바탕체"/>
        </w:rPr>
        <w:t>Reference)</w:t>
      </w:r>
      <w:bookmarkEnd w:id="12"/>
    </w:p>
    <w:p w14:paraId="1E4D149D" w14:textId="7E4182D6" w:rsidR="008018C2" w:rsidRPr="008018C2" w:rsidRDefault="008018C2" w:rsidP="008018C2">
      <w:r w:rsidRPr="008018C2">
        <w:t>Multitask Learning. – Rich Caruana. Machine Learning 28: 41-75</w:t>
      </w:r>
    </w:p>
    <w:p w14:paraId="1E6603B4" w14:textId="77777777" w:rsidR="008018C2" w:rsidRDefault="008018C2" w:rsidP="008018C2"/>
    <w:p w14:paraId="47D27A4B" w14:textId="18C0255C" w:rsidR="008018C2" w:rsidRDefault="008018C2" w:rsidP="008018C2">
      <w:r w:rsidRPr="0061255C">
        <w:t>An Overview of Multi-Task Learning in Deep Neural Networks</w:t>
      </w:r>
      <w:r>
        <w:rPr>
          <w:rFonts w:hint="eastAsia"/>
        </w:rPr>
        <w:t xml:space="preserve">. </w:t>
      </w:r>
      <w:r>
        <w:t>–</w:t>
      </w:r>
      <w:r>
        <w:rPr>
          <w:rFonts w:hint="eastAsia"/>
        </w:rPr>
        <w:t xml:space="preserve"> Sebastian Ruder. </w:t>
      </w:r>
      <w:r w:rsidRPr="0061255C">
        <w:t>arXiv:1706.05098v1 [</w:t>
      </w:r>
      <w:proofErr w:type="spellStart"/>
      <w:proofErr w:type="gramStart"/>
      <w:r w:rsidRPr="0061255C">
        <w:t>cs.LG</w:t>
      </w:r>
      <w:proofErr w:type="spellEnd"/>
      <w:proofErr w:type="gramEnd"/>
      <w:r w:rsidRPr="0061255C">
        <w:t>] 15 Jun 2017</w:t>
      </w:r>
    </w:p>
    <w:p w14:paraId="3154AEBC" w14:textId="77777777" w:rsidR="008018C2" w:rsidRDefault="008018C2" w:rsidP="008018C2"/>
    <w:p w14:paraId="36187836" w14:textId="3E2690A7" w:rsidR="008018C2" w:rsidRDefault="008018C2" w:rsidP="008018C2">
      <w:r w:rsidRPr="008F0A11">
        <w:t xml:space="preserve">A Comparison of Loss Weighting Strategies for </w:t>
      </w:r>
      <w:proofErr w:type="gramStart"/>
      <w:r w:rsidRPr="008F0A11">
        <w:t>Multi task</w:t>
      </w:r>
      <w:proofErr w:type="gramEnd"/>
      <w:r w:rsidRPr="008F0A11">
        <w:t xml:space="preserve"> Learning in Deep Neural Networks</w:t>
      </w:r>
      <w:r>
        <w:rPr>
          <w:rFonts w:hint="eastAsia"/>
        </w:rPr>
        <w:t xml:space="preserve">. - </w:t>
      </w:r>
      <w:r w:rsidRPr="008F0A11">
        <w:t xml:space="preserve">Ting Gong; Tyler Lee; Cory Stephenson; Venkata </w:t>
      </w:r>
      <w:proofErr w:type="spellStart"/>
      <w:r w:rsidRPr="008F0A11">
        <w:t>Renduchintala</w:t>
      </w:r>
      <w:proofErr w:type="spellEnd"/>
      <w:r w:rsidRPr="008F0A11">
        <w:t xml:space="preserve">; Suchismita </w:t>
      </w:r>
      <w:proofErr w:type="spellStart"/>
      <w:r w:rsidRPr="008F0A11">
        <w:t>Padhy</w:t>
      </w:r>
      <w:proofErr w:type="spellEnd"/>
      <w:r w:rsidRPr="008F0A11">
        <w:t xml:space="preserve">; Anthony </w:t>
      </w:r>
      <w:proofErr w:type="spellStart"/>
      <w:r w:rsidRPr="008F0A11">
        <w:t>Ndirango</w:t>
      </w:r>
      <w:proofErr w:type="spellEnd"/>
      <w:r>
        <w:rPr>
          <w:rFonts w:hint="eastAsia"/>
        </w:rPr>
        <w:t xml:space="preserve">. IEEE Access Volume 7, p.141627 </w:t>
      </w:r>
      <w:r>
        <w:t>–</w:t>
      </w:r>
      <w:r>
        <w:rPr>
          <w:rFonts w:hint="eastAsia"/>
        </w:rPr>
        <w:t xml:space="preserve"> 141632</w:t>
      </w:r>
    </w:p>
    <w:p w14:paraId="3CD7E1D9" w14:textId="77777777" w:rsidR="008018C2" w:rsidRDefault="008018C2" w:rsidP="008018C2"/>
    <w:p w14:paraId="4D6EA93E" w14:textId="295F7C54" w:rsidR="008018C2" w:rsidRPr="008018C2" w:rsidRDefault="008018C2" w:rsidP="008018C2">
      <w:r w:rsidRPr="00FA6D15">
        <w:t>PVT v2: Improved baselines with Pyramid Vision Transformer</w:t>
      </w:r>
      <w:r>
        <w:rPr>
          <w:rFonts w:hint="eastAsia"/>
        </w:rPr>
        <w:t xml:space="preserve">. - </w:t>
      </w:r>
      <w:proofErr w:type="spellStart"/>
      <w:r w:rsidRPr="00FA6D15">
        <w:t>Wenhai</w:t>
      </w:r>
      <w:proofErr w:type="spellEnd"/>
      <w:r w:rsidRPr="00FA6D15">
        <w:t xml:space="preserve"> Wang, Enze Xie, Xiang Li, Deng-Ping Fan, </w:t>
      </w:r>
      <w:proofErr w:type="spellStart"/>
      <w:r w:rsidRPr="00FA6D15">
        <w:t>Kaitao</w:t>
      </w:r>
      <w:proofErr w:type="spellEnd"/>
      <w:r w:rsidRPr="00FA6D15">
        <w:t xml:space="preserve"> Song, Ding Liang, Tong Lu, Ping Luo &amp; Ling Shao</w:t>
      </w:r>
      <w:r>
        <w:rPr>
          <w:rFonts w:hint="eastAsia"/>
        </w:rPr>
        <w:t>. Computational Visual Media, 16 March 2022, Volume 8, p 415-424</w:t>
      </w:r>
    </w:p>
    <w:sectPr w:rsidR="008018C2" w:rsidRPr="008018C2" w:rsidSect="000659A9">
      <w:headerReference w:type="default" r:id="rId15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BAC80" w14:textId="77777777" w:rsidR="00EE356F" w:rsidRDefault="00EE356F">
      <w:r>
        <w:separator/>
      </w:r>
    </w:p>
  </w:endnote>
  <w:endnote w:type="continuationSeparator" w:id="0">
    <w:p w14:paraId="3AA5DAA9" w14:textId="77777777" w:rsidR="00EE356F" w:rsidRDefault="00EE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7B99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41646F">
      <w:rPr>
        <w:rStyle w:val="a6"/>
        <w:rFonts w:ascii="Arial" w:hAnsi="Arial" w:cs="Arial"/>
        <w:noProof/>
      </w:rPr>
      <w:t>6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EF21F" w14:textId="77777777" w:rsidR="00EE356F" w:rsidRDefault="00EE356F">
      <w:r>
        <w:separator/>
      </w:r>
    </w:p>
  </w:footnote>
  <w:footnote w:type="continuationSeparator" w:id="0">
    <w:p w14:paraId="22137892" w14:textId="77777777" w:rsidR="00EE356F" w:rsidRDefault="00EE356F">
      <w:r>
        <w:continuationSeparator/>
      </w:r>
    </w:p>
  </w:footnote>
  <w:footnote w:id="1">
    <w:p w14:paraId="5D23A331" w14:textId="39307218" w:rsidR="00C61824" w:rsidRDefault="00C61824">
      <w:pPr>
        <w:pStyle w:val="afa"/>
      </w:pPr>
      <w:r>
        <w:rPr>
          <w:rStyle w:val="afb"/>
        </w:rPr>
        <w:footnoteRef/>
      </w:r>
      <w:r>
        <w:t xml:space="preserve"> M</w:t>
      </w:r>
      <w:r>
        <w:rPr>
          <w:rFonts w:hint="eastAsia"/>
        </w:rPr>
        <w:t>ultitask Learning</w:t>
      </w:r>
      <w:r w:rsidR="006B4639">
        <w:rPr>
          <w:rFonts w:hint="eastAsia"/>
        </w:rPr>
        <w:t>.</w:t>
      </w:r>
      <w:r w:rsidR="0061255C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Rich Caruana</w:t>
      </w:r>
      <w:r w:rsidR="006B4639">
        <w:rPr>
          <w:rFonts w:hint="eastAsia"/>
        </w:rPr>
        <w:t>.</w:t>
      </w:r>
      <w:r w:rsidR="0061255C">
        <w:rPr>
          <w:rFonts w:hint="eastAsia"/>
        </w:rPr>
        <w:t xml:space="preserve"> Machine Learning 28: 41-75</w:t>
      </w:r>
    </w:p>
  </w:footnote>
  <w:footnote w:id="2">
    <w:p w14:paraId="1B88ABED" w14:textId="65FCD6EB" w:rsidR="0061255C" w:rsidRPr="0061255C" w:rsidRDefault="0061255C">
      <w:pPr>
        <w:pStyle w:val="afa"/>
      </w:pPr>
      <w:r>
        <w:rPr>
          <w:rStyle w:val="afb"/>
        </w:rPr>
        <w:footnoteRef/>
      </w:r>
      <w:r>
        <w:t xml:space="preserve"> </w:t>
      </w:r>
      <w:r w:rsidRPr="0061255C">
        <w:t>An Overview of Multi-Task Learning in Deep Neural Networks</w:t>
      </w:r>
      <w:r>
        <w:rPr>
          <w:rFonts w:hint="eastAsia"/>
        </w:rPr>
        <w:t xml:space="preserve">. </w:t>
      </w:r>
      <w:r>
        <w:t>–</w:t>
      </w:r>
      <w:r>
        <w:rPr>
          <w:rFonts w:hint="eastAsia"/>
        </w:rPr>
        <w:t xml:space="preserve"> Sebastian Ruder. </w:t>
      </w:r>
      <w:r w:rsidRPr="0061255C">
        <w:t>arXiv:1706.05098v1 [</w:t>
      </w:r>
      <w:r w:rsidRPr="0061255C">
        <w:t>cs.LG] 15 Jun 2017</w:t>
      </w:r>
    </w:p>
  </w:footnote>
  <w:footnote w:id="3">
    <w:p w14:paraId="41481141" w14:textId="16138F04" w:rsidR="008F0A11" w:rsidRPr="008F0A11" w:rsidRDefault="008F0A11">
      <w:pPr>
        <w:pStyle w:val="afa"/>
      </w:pPr>
      <w:r>
        <w:rPr>
          <w:rStyle w:val="afb"/>
        </w:rPr>
        <w:footnoteRef/>
      </w:r>
      <w:r>
        <w:t xml:space="preserve"> </w:t>
      </w:r>
      <w:r w:rsidRPr="008F0A11">
        <w:t>A Comparison of Loss Weighting Strategies for Multi task Learning in Deep Neural Networks</w:t>
      </w:r>
      <w:r>
        <w:rPr>
          <w:rFonts w:hint="eastAsia"/>
        </w:rPr>
        <w:t xml:space="preserve">. - </w:t>
      </w:r>
      <w:r w:rsidRPr="008F0A11">
        <w:t xml:space="preserve">Ting Gong; Tyler Lee; Cory Stephenson; Venkata </w:t>
      </w:r>
      <w:r w:rsidRPr="008F0A11">
        <w:t>Renduchintala; Suchismita Padhy; Anthony Ndirango</w:t>
      </w:r>
      <w:r>
        <w:rPr>
          <w:rFonts w:hint="eastAsia"/>
        </w:rPr>
        <w:t xml:space="preserve">. IEEE Access Volume 7, p.141627 - 141632 </w:t>
      </w:r>
    </w:p>
  </w:footnote>
  <w:footnote w:id="4">
    <w:p w14:paraId="22A8C56D" w14:textId="65D75E78" w:rsidR="00FA6D15" w:rsidRPr="00FA6D15" w:rsidRDefault="00FA6D15">
      <w:pPr>
        <w:pStyle w:val="afa"/>
      </w:pPr>
      <w:r>
        <w:rPr>
          <w:rStyle w:val="afb"/>
        </w:rPr>
        <w:footnoteRef/>
      </w:r>
      <w:r>
        <w:t xml:space="preserve"> </w:t>
      </w:r>
      <w:r w:rsidRPr="00FA6D15">
        <w:t>PVT v2: Improved baselines with Pyramid Vision Transformer</w:t>
      </w:r>
      <w:r>
        <w:rPr>
          <w:rFonts w:hint="eastAsia"/>
        </w:rPr>
        <w:t xml:space="preserve">. - </w:t>
      </w:r>
      <w:r w:rsidRPr="00FA6D15">
        <w:t>Wenhai Wang, Enze Xie, Xiang Li, Deng-Ping Fan, Kaitao Song, Ding Liang, Tong Lu, Ping Luo &amp; Ling Shao</w:t>
      </w:r>
      <w:r>
        <w:rPr>
          <w:rFonts w:hint="eastAsia"/>
        </w:rPr>
        <w:t>. Computational Visual Media, 16 March 2022, Volume 8, p 415-424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62EBA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E9DAB5C" w14:textId="77777777" w:rsidTr="008D354C">
      <w:tc>
        <w:tcPr>
          <w:tcW w:w="2900" w:type="dxa"/>
          <w:shd w:val="clear" w:color="auto" w:fill="auto"/>
        </w:tcPr>
        <w:p w14:paraId="2931182F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B7992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201802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1C3D0C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8C111C3"/>
    <w:multiLevelType w:val="multilevel"/>
    <w:tmpl w:val="534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783D0F14"/>
    <w:multiLevelType w:val="multilevel"/>
    <w:tmpl w:val="0E4C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9E0BFB"/>
    <w:multiLevelType w:val="multilevel"/>
    <w:tmpl w:val="AFB4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6D173C"/>
    <w:multiLevelType w:val="multilevel"/>
    <w:tmpl w:val="040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ECC2D99"/>
    <w:multiLevelType w:val="hybridMultilevel"/>
    <w:tmpl w:val="04768B24"/>
    <w:lvl w:ilvl="0" w:tplc="5148C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30452121">
    <w:abstractNumId w:val="28"/>
  </w:num>
  <w:num w:numId="2" w16cid:durableId="1193037202">
    <w:abstractNumId w:val="6"/>
  </w:num>
  <w:num w:numId="3" w16cid:durableId="2140494130">
    <w:abstractNumId w:val="23"/>
  </w:num>
  <w:num w:numId="4" w16cid:durableId="631710495">
    <w:abstractNumId w:val="13"/>
  </w:num>
  <w:num w:numId="5" w16cid:durableId="343478896">
    <w:abstractNumId w:val="16"/>
  </w:num>
  <w:num w:numId="6" w16cid:durableId="1012074445">
    <w:abstractNumId w:val="17"/>
  </w:num>
  <w:num w:numId="7" w16cid:durableId="210073646">
    <w:abstractNumId w:val="8"/>
  </w:num>
  <w:num w:numId="8" w16cid:durableId="1666469287">
    <w:abstractNumId w:val="25"/>
  </w:num>
  <w:num w:numId="9" w16cid:durableId="969435818">
    <w:abstractNumId w:val="34"/>
  </w:num>
  <w:num w:numId="10" w16cid:durableId="1855728981">
    <w:abstractNumId w:val="27"/>
  </w:num>
  <w:num w:numId="11" w16cid:durableId="563952063">
    <w:abstractNumId w:val="22"/>
  </w:num>
  <w:num w:numId="12" w16cid:durableId="1024985073">
    <w:abstractNumId w:val="20"/>
  </w:num>
  <w:num w:numId="13" w16cid:durableId="1047098006">
    <w:abstractNumId w:val="27"/>
    <w:lvlOverride w:ilvl="0">
      <w:startOverride w:val="1"/>
    </w:lvlOverride>
  </w:num>
  <w:num w:numId="14" w16cid:durableId="1699432720">
    <w:abstractNumId w:val="14"/>
  </w:num>
  <w:num w:numId="15" w16cid:durableId="1674576042">
    <w:abstractNumId w:val="26"/>
  </w:num>
  <w:num w:numId="16" w16cid:durableId="420838612">
    <w:abstractNumId w:val="27"/>
    <w:lvlOverride w:ilvl="0">
      <w:startOverride w:val="1"/>
    </w:lvlOverride>
  </w:num>
  <w:num w:numId="17" w16cid:durableId="1051273223">
    <w:abstractNumId w:val="27"/>
    <w:lvlOverride w:ilvl="0">
      <w:startOverride w:val="1"/>
    </w:lvlOverride>
  </w:num>
  <w:num w:numId="18" w16cid:durableId="1421483181">
    <w:abstractNumId w:val="12"/>
  </w:num>
  <w:num w:numId="19" w16cid:durableId="1966423845">
    <w:abstractNumId w:val="5"/>
  </w:num>
  <w:num w:numId="20" w16cid:durableId="47533975">
    <w:abstractNumId w:val="29"/>
  </w:num>
  <w:num w:numId="21" w16cid:durableId="820735636">
    <w:abstractNumId w:val="27"/>
    <w:lvlOverride w:ilvl="0">
      <w:startOverride w:val="1"/>
    </w:lvlOverride>
  </w:num>
  <w:num w:numId="22" w16cid:durableId="265039225">
    <w:abstractNumId w:val="10"/>
  </w:num>
  <w:num w:numId="23" w16cid:durableId="1402094235">
    <w:abstractNumId w:val="24"/>
  </w:num>
  <w:num w:numId="24" w16cid:durableId="93137326">
    <w:abstractNumId w:val="27"/>
    <w:lvlOverride w:ilvl="0">
      <w:startOverride w:val="1"/>
    </w:lvlOverride>
  </w:num>
  <w:num w:numId="25" w16cid:durableId="1759523509">
    <w:abstractNumId w:val="11"/>
  </w:num>
  <w:num w:numId="26" w16cid:durableId="1529371767">
    <w:abstractNumId w:val="3"/>
  </w:num>
  <w:num w:numId="27" w16cid:durableId="1585802865">
    <w:abstractNumId w:val="19"/>
  </w:num>
  <w:num w:numId="28" w16cid:durableId="154035811">
    <w:abstractNumId w:val="0"/>
  </w:num>
  <w:num w:numId="29" w16cid:durableId="1647204418">
    <w:abstractNumId w:val="1"/>
  </w:num>
  <w:num w:numId="30" w16cid:durableId="1277131892">
    <w:abstractNumId w:val="18"/>
  </w:num>
  <w:num w:numId="31" w16cid:durableId="212735416">
    <w:abstractNumId w:val="4"/>
  </w:num>
  <w:num w:numId="32" w16cid:durableId="1690911841">
    <w:abstractNumId w:val="32"/>
  </w:num>
  <w:num w:numId="33" w16cid:durableId="2120180984">
    <w:abstractNumId w:val="15"/>
  </w:num>
  <w:num w:numId="34" w16cid:durableId="1263143105">
    <w:abstractNumId w:val="21"/>
  </w:num>
  <w:num w:numId="35" w16cid:durableId="1842500664">
    <w:abstractNumId w:val="7"/>
  </w:num>
  <w:num w:numId="36" w16cid:durableId="519471080">
    <w:abstractNumId w:val="9"/>
  </w:num>
  <w:num w:numId="37" w16cid:durableId="1232161232">
    <w:abstractNumId w:val="30"/>
  </w:num>
  <w:num w:numId="38" w16cid:durableId="1794133599">
    <w:abstractNumId w:val="2"/>
  </w:num>
  <w:num w:numId="39" w16cid:durableId="1961065981">
    <w:abstractNumId w:val="33"/>
  </w:num>
  <w:num w:numId="40" w16cid:durableId="511535707">
    <w:abstractNumId w:val="31"/>
  </w:num>
  <w:num w:numId="41" w16cid:durableId="1472793270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5063F"/>
    <w:rsid w:val="00062F4E"/>
    <w:rsid w:val="000659A9"/>
    <w:rsid w:val="000B2EA4"/>
    <w:rsid w:val="000D088F"/>
    <w:rsid w:val="000E47B6"/>
    <w:rsid w:val="000F609E"/>
    <w:rsid w:val="00101807"/>
    <w:rsid w:val="00102ED9"/>
    <w:rsid w:val="001156B5"/>
    <w:rsid w:val="00130248"/>
    <w:rsid w:val="00134725"/>
    <w:rsid w:val="00147A7F"/>
    <w:rsid w:val="0015265C"/>
    <w:rsid w:val="0017605B"/>
    <w:rsid w:val="001960E9"/>
    <w:rsid w:val="001A0925"/>
    <w:rsid w:val="001B1EE6"/>
    <w:rsid w:val="001C25B6"/>
    <w:rsid w:val="001C6CAE"/>
    <w:rsid w:val="001E19BE"/>
    <w:rsid w:val="00206369"/>
    <w:rsid w:val="002101FE"/>
    <w:rsid w:val="002166C6"/>
    <w:rsid w:val="002169B3"/>
    <w:rsid w:val="00260607"/>
    <w:rsid w:val="00292EC9"/>
    <w:rsid w:val="002A44A7"/>
    <w:rsid w:val="002A79BA"/>
    <w:rsid w:val="002B5DB2"/>
    <w:rsid w:val="002C5DA9"/>
    <w:rsid w:val="002D00E7"/>
    <w:rsid w:val="002E0ABF"/>
    <w:rsid w:val="002E3887"/>
    <w:rsid w:val="002F39C6"/>
    <w:rsid w:val="0030185B"/>
    <w:rsid w:val="003032B5"/>
    <w:rsid w:val="00310115"/>
    <w:rsid w:val="00330BBF"/>
    <w:rsid w:val="00332AC9"/>
    <w:rsid w:val="003A4CCB"/>
    <w:rsid w:val="003B75E6"/>
    <w:rsid w:val="003E74F7"/>
    <w:rsid w:val="003F41A3"/>
    <w:rsid w:val="003F6A7D"/>
    <w:rsid w:val="00415DA5"/>
    <w:rsid w:val="0041646F"/>
    <w:rsid w:val="00426862"/>
    <w:rsid w:val="0044728D"/>
    <w:rsid w:val="0047448F"/>
    <w:rsid w:val="004D3654"/>
    <w:rsid w:val="004E51BF"/>
    <w:rsid w:val="004E5A83"/>
    <w:rsid w:val="004E6BBA"/>
    <w:rsid w:val="004E7481"/>
    <w:rsid w:val="004F2018"/>
    <w:rsid w:val="00504FA4"/>
    <w:rsid w:val="005103A8"/>
    <w:rsid w:val="00546003"/>
    <w:rsid w:val="00551AE4"/>
    <w:rsid w:val="00572E95"/>
    <w:rsid w:val="005773C3"/>
    <w:rsid w:val="00580E51"/>
    <w:rsid w:val="00582EE4"/>
    <w:rsid w:val="005908A8"/>
    <w:rsid w:val="0059471D"/>
    <w:rsid w:val="005B0D67"/>
    <w:rsid w:val="005B5947"/>
    <w:rsid w:val="005C7CE1"/>
    <w:rsid w:val="005D626A"/>
    <w:rsid w:val="005E0F0B"/>
    <w:rsid w:val="005E3C09"/>
    <w:rsid w:val="0060030F"/>
    <w:rsid w:val="0060431C"/>
    <w:rsid w:val="0061255C"/>
    <w:rsid w:val="00615A56"/>
    <w:rsid w:val="006243B4"/>
    <w:rsid w:val="00624AC6"/>
    <w:rsid w:val="00646CE8"/>
    <w:rsid w:val="00655BAD"/>
    <w:rsid w:val="00662131"/>
    <w:rsid w:val="006661E4"/>
    <w:rsid w:val="00666991"/>
    <w:rsid w:val="00673797"/>
    <w:rsid w:val="006833F8"/>
    <w:rsid w:val="006917CE"/>
    <w:rsid w:val="006935C2"/>
    <w:rsid w:val="006B1C3A"/>
    <w:rsid w:val="006B4639"/>
    <w:rsid w:val="006C7B6A"/>
    <w:rsid w:val="006D092F"/>
    <w:rsid w:val="006D5CF6"/>
    <w:rsid w:val="006E3D67"/>
    <w:rsid w:val="00730E56"/>
    <w:rsid w:val="007341E7"/>
    <w:rsid w:val="00744028"/>
    <w:rsid w:val="0075031C"/>
    <w:rsid w:val="00757923"/>
    <w:rsid w:val="007618FD"/>
    <w:rsid w:val="007679A3"/>
    <w:rsid w:val="007871AF"/>
    <w:rsid w:val="007A1E8B"/>
    <w:rsid w:val="007A2E29"/>
    <w:rsid w:val="007B3D84"/>
    <w:rsid w:val="007C6D74"/>
    <w:rsid w:val="007C7C42"/>
    <w:rsid w:val="007D6731"/>
    <w:rsid w:val="007F5A4C"/>
    <w:rsid w:val="007F7114"/>
    <w:rsid w:val="008018C2"/>
    <w:rsid w:val="00826B10"/>
    <w:rsid w:val="0083074C"/>
    <w:rsid w:val="00840D51"/>
    <w:rsid w:val="00870EAC"/>
    <w:rsid w:val="008A1DDD"/>
    <w:rsid w:val="008A32D1"/>
    <w:rsid w:val="008A6317"/>
    <w:rsid w:val="008A6BE3"/>
    <w:rsid w:val="008C102A"/>
    <w:rsid w:val="008C7C16"/>
    <w:rsid w:val="008D354C"/>
    <w:rsid w:val="008E69B8"/>
    <w:rsid w:val="008F0A11"/>
    <w:rsid w:val="00935031"/>
    <w:rsid w:val="009351F3"/>
    <w:rsid w:val="00945DFE"/>
    <w:rsid w:val="009558B9"/>
    <w:rsid w:val="009721AC"/>
    <w:rsid w:val="00982E39"/>
    <w:rsid w:val="00992D5C"/>
    <w:rsid w:val="00995866"/>
    <w:rsid w:val="009C5803"/>
    <w:rsid w:val="009D61B0"/>
    <w:rsid w:val="009E2ECB"/>
    <w:rsid w:val="009F136B"/>
    <w:rsid w:val="009F39C9"/>
    <w:rsid w:val="00A02CBF"/>
    <w:rsid w:val="00A122F3"/>
    <w:rsid w:val="00A148C1"/>
    <w:rsid w:val="00A23BF8"/>
    <w:rsid w:val="00A55C09"/>
    <w:rsid w:val="00A570C8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AD4065"/>
    <w:rsid w:val="00B149CE"/>
    <w:rsid w:val="00B33A61"/>
    <w:rsid w:val="00B37A21"/>
    <w:rsid w:val="00B41649"/>
    <w:rsid w:val="00B71DF0"/>
    <w:rsid w:val="00BB017C"/>
    <w:rsid w:val="00BE587B"/>
    <w:rsid w:val="00BF0792"/>
    <w:rsid w:val="00C44A60"/>
    <w:rsid w:val="00C500BA"/>
    <w:rsid w:val="00C61824"/>
    <w:rsid w:val="00C618F7"/>
    <w:rsid w:val="00C62876"/>
    <w:rsid w:val="00C73694"/>
    <w:rsid w:val="00C90266"/>
    <w:rsid w:val="00CA54B3"/>
    <w:rsid w:val="00CA614B"/>
    <w:rsid w:val="00CB414C"/>
    <w:rsid w:val="00CB45B8"/>
    <w:rsid w:val="00CB59B0"/>
    <w:rsid w:val="00CC5E96"/>
    <w:rsid w:val="00CC7696"/>
    <w:rsid w:val="00CD3875"/>
    <w:rsid w:val="00CF2DB6"/>
    <w:rsid w:val="00CF6F3A"/>
    <w:rsid w:val="00D10C34"/>
    <w:rsid w:val="00D14C92"/>
    <w:rsid w:val="00D30A85"/>
    <w:rsid w:val="00D37C34"/>
    <w:rsid w:val="00D419AC"/>
    <w:rsid w:val="00D47BEA"/>
    <w:rsid w:val="00DE6BA3"/>
    <w:rsid w:val="00E11E5B"/>
    <w:rsid w:val="00E13FB1"/>
    <w:rsid w:val="00E20BC2"/>
    <w:rsid w:val="00E47D4C"/>
    <w:rsid w:val="00E53004"/>
    <w:rsid w:val="00E62F4D"/>
    <w:rsid w:val="00E81E52"/>
    <w:rsid w:val="00E82099"/>
    <w:rsid w:val="00E831E7"/>
    <w:rsid w:val="00E96850"/>
    <w:rsid w:val="00EA133B"/>
    <w:rsid w:val="00EA38AD"/>
    <w:rsid w:val="00EC231A"/>
    <w:rsid w:val="00EC248F"/>
    <w:rsid w:val="00EC4CBD"/>
    <w:rsid w:val="00EC53D5"/>
    <w:rsid w:val="00EE356F"/>
    <w:rsid w:val="00F03DEA"/>
    <w:rsid w:val="00F106F6"/>
    <w:rsid w:val="00F12FD9"/>
    <w:rsid w:val="00F15911"/>
    <w:rsid w:val="00F32DA1"/>
    <w:rsid w:val="00F37619"/>
    <w:rsid w:val="00F93659"/>
    <w:rsid w:val="00F9776E"/>
    <w:rsid w:val="00FA52A8"/>
    <w:rsid w:val="00FA6D15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F5E622F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C62876"/>
    <w:pPr>
      <w:ind w:leftChars="400" w:left="800"/>
    </w:pPr>
  </w:style>
  <w:style w:type="paragraph" w:styleId="af9">
    <w:name w:val="Title"/>
    <w:basedOn w:val="a"/>
    <w:next w:val="a"/>
    <w:link w:val="Char0"/>
    <w:qFormat/>
    <w:rsid w:val="00982E39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9"/>
    <w:rsid w:val="00982E39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a">
    <w:name w:val="footnote text"/>
    <w:basedOn w:val="a"/>
    <w:link w:val="Char1"/>
    <w:semiHidden/>
    <w:unhideWhenUsed/>
    <w:rsid w:val="00C61824"/>
    <w:pPr>
      <w:snapToGrid w:val="0"/>
      <w:jc w:val="left"/>
    </w:pPr>
  </w:style>
  <w:style w:type="character" w:customStyle="1" w:styleId="Char1">
    <w:name w:val="각주 텍스트 Char"/>
    <w:link w:val="afa"/>
    <w:semiHidden/>
    <w:rsid w:val="00C61824"/>
    <w:rPr>
      <w:kern w:val="2"/>
      <w:szCs w:val="24"/>
    </w:rPr>
  </w:style>
  <w:style w:type="character" w:styleId="afb">
    <w:name w:val="footnote reference"/>
    <w:semiHidden/>
    <w:unhideWhenUsed/>
    <w:rsid w:val="00C61824"/>
    <w:rPr>
      <w:vertAlign w:val="superscript"/>
    </w:rPr>
  </w:style>
  <w:style w:type="character" w:styleId="afc">
    <w:name w:val="Unresolved Mention"/>
    <w:uiPriority w:val="99"/>
    <w:semiHidden/>
    <w:unhideWhenUsed/>
    <w:rsid w:val="00612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A1CCD-A933-4FEA-AED2-4962164A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1778</TotalTime>
  <Pages>1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11153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Sooyoung Kim</cp:lastModifiedBy>
  <cp:revision>62</cp:revision>
  <cp:lastPrinted>2025-04-05T05:36:00Z</cp:lastPrinted>
  <dcterms:created xsi:type="dcterms:W3CDTF">2011-10-04T16:09:00Z</dcterms:created>
  <dcterms:modified xsi:type="dcterms:W3CDTF">2025-04-05T05:36:00Z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